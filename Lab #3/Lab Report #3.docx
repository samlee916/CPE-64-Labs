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DB667AF" w14:textId="6CF02897" w:rsidR="00CA1815" w:rsidRPr="00E722DA" w:rsidRDefault="002B0609" w:rsidP="00E722DA">
      <w:pPr>
        <w:spacing w:after="0" w:line="240" w:lineRule="auto"/>
        <w:jc w:val="right"/>
        <w:rPr>
          <w:rFonts w:ascii="Times New Roman" w:hAnsi="Times New Roman" w:cs="Times New Roman"/>
          <w:sz w:val="24"/>
          <w:szCs w:val="24"/>
        </w:rPr>
      </w:pPr>
      <w:r w:rsidRPr="00E722DA">
        <w:rPr>
          <w:rFonts w:ascii="Times New Roman" w:hAnsi="Times New Roman" w:cs="Times New Roman"/>
          <w:sz w:val="24"/>
          <w:szCs w:val="24"/>
        </w:rPr>
        <w:t>Sam Lee</w:t>
      </w:r>
    </w:p>
    <w:p w14:paraId="54520A7C" w14:textId="1C58B97A" w:rsidR="002B0609" w:rsidRPr="00E722DA" w:rsidRDefault="002B0609" w:rsidP="00E722DA">
      <w:pPr>
        <w:spacing w:after="0" w:line="240" w:lineRule="auto"/>
        <w:jc w:val="right"/>
        <w:rPr>
          <w:rFonts w:ascii="Times New Roman" w:hAnsi="Times New Roman" w:cs="Times New Roman"/>
          <w:sz w:val="24"/>
          <w:szCs w:val="24"/>
        </w:rPr>
      </w:pPr>
      <w:r w:rsidRPr="00E722DA">
        <w:rPr>
          <w:rFonts w:ascii="Times New Roman" w:hAnsi="Times New Roman" w:cs="Times New Roman"/>
          <w:sz w:val="24"/>
          <w:szCs w:val="24"/>
        </w:rPr>
        <w:t>4/2/18</w:t>
      </w:r>
    </w:p>
    <w:p w14:paraId="12D046C1" w14:textId="1F06EC8F" w:rsidR="002B0609" w:rsidRPr="00E722DA" w:rsidRDefault="002B0609" w:rsidP="00E722DA">
      <w:pPr>
        <w:spacing w:after="0" w:line="240" w:lineRule="auto"/>
        <w:jc w:val="right"/>
        <w:rPr>
          <w:rFonts w:ascii="Times New Roman" w:hAnsi="Times New Roman" w:cs="Times New Roman"/>
          <w:sz w:val="24"/>
          <w:szCs w:val="24"/>
        </w:rPr>
      </w:pPr>
      <w:r w:rsidRPr="00E722DA">
        <w:rPr>
          <w:rFonts w:ascii="Times New Roman" w:hAnsi="Times New Roman" w:cs="Times New Roman"/>
          <w:sz w:val="24"/>
          <w:szCs w:val="24"/>
        </w:rPr>
        <w:t>CPE 64</w:t>
      </w:r>
    </w:p>
    <w:p w14:paraId="67ADE152" w14:textId="1E4A36C1" w:rsidR="002B0609" w:rsidRPr="00E722DA" w:rsidRDefault="002B0609" w:rsidP="00E722DA">
      <w:pPr>
        <w:spacing w:after="0" w:line="240" w:lineRule="auto"/>
        <w:jc w:val="right"/>
        <w:rPr>
          <w:rFonts w:ascii="Times New Roman" w:hAnsi="Times New Roman" w:cs="Times New Roman"/>
          <w:sz w:val="24"/>
          <w:szCs w:val="24"/>
        </w:rPr>
      </w:pPr>
      <w:r w:rsidRPr="00E722DA">
        <w:rPr>
          <w:rFonts w:ascii="Times New Roman" w:hAnsi="Times New Roman" w:cs="Times New Roman"/>
          <w:sz w:val="24"/>
          <w:szCs w:val="24"/>
        </w:rPr>
        <w:t>Professor Kiran</w:t>
      </w:r>
    </w:p>
    <w:p w14:paraId="2023442F" w14:textId="03FB9027" w:rsidR="002B0609" w:rsidRPr="00E722DA" w:rsidRDefault="002B0609" w:rsidP="00E722DA">
      <w:pPr>
        <w:spacing w:after="0" w:line="240" w:lineRule="auto"/>
        <w:jc w:val="right"/>
        <w:rPr>
          <w:rFonts w:ascii="Times New Roman" w:hAnsi="Times New Roman" w:cs="Times New Roman"/>
          <w:sz w:val="24"/>
          <w:szCs w:val="24"/>
        </w:rPr>
      </w:pPr>
    </w:p>
    <w:p w14:paraId="64D5C9CF" w14:textId="0C10E06A" w:rsidR="002B0609" w:rsidRPr="00E722DA" w:rsidRDefault="002B0609" w:rsidP="00E722DA">
      <w:pPr>
        <w:spacing w:after="0" w:line="240" w:lineRule="auto"/>
        <w:jc w:val="center"/>
        <w:rPr>
          <w:rFonts w:ascii="Times New Roman" w:hAnsi="Times New Roman" w:cs="Times New Roman"/>
          <w:sz w:val="24"/>
          <w:szCs w:val="24"/>
        </w:rPr>
      </w:pPr>
      <w:r w:rsidRPr="00E722DA">
        <w:rPr>
          <w:rFonts w:ascii="Times New Roman" w:hAnsi="Times New Roman" w:cs="Times New Roman"/>
          <w:sz w:val="24"/>
          <w:szCs w:val="24"/>
        </w:rPr>
        <w:t>Lab Report #3</w:t>
      </w:r>
    </w:p>
    <w:p w14:paraId="7E7DECC4" w14:textId="3FF10620" w:rsidR="002B0609" w:rsidRPr="00E722DA" w:rsidRDefault="002B0609" w:rsidP="00E722DA">
      <w:pPr>
        <w:spacing w:after="0" w:line="240" w:lineRule="auto"/>
        <w:jc w:val="center"/>
        <w:rPr>
          <w:rFonts w:ascii="Times New Roman" w:hAnsi="Times New Roman" w:cs="Times New Roman"/>
          <w:sz w:val="24"/>
          <w:szCs w:val="24"/>
        </w:rPr>
      </w:pPr>
    </w:p>
    <w:p w14:paraId="1C84DB42" w14:textId="431C853D" w:rsidR="002B0609" w:rsidRPr="00E722DA" w:rsidRDefault="002B0609"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Part 1:</w:t>
      </w:r>
    </w:p>
    <w:p w14:paraId="5544C8DB" w14:textId="5116CE43" w:rsidR="00AF1440" w:rsidRPr="00E722DA" w:rsidRDefault="00A63E60"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 xml:space="preserve">In this part of the lab, I was assigned to create a four-bit adder that would have four inputs and five outputs in total. In order to start I had to create a truth table that would allow me to use k-maps to deduce the </w:t>
      </w:r>
      <w:r w:rsidR="002502AD" w:rsidRPr="00E722DA">
        <w:rPr>
          <w:rFonts w:ascii="Times New Roman" w:hAnsi="Times New Roman" w:cs="Times New Roman"/>
          <w:sz w:val="24"/>
          <w:szCs w:val="24"/>
        </w:rPr>
        <w:t>equation</w:t>
      </w:r>
      <w:r w:rsidRPr="00E722DA">
        <w:rPr>
          <w:rFonts w:ascii="Times New Roman" w:hAnsi="Times New Roman" w:cs="Times New Roman"/>
          <w:sz w:val="24"/>
          <w:szCs w:val="24"/>
        </w:rPr>
        <w:t xml:space="preserve">s. After I had gained the </w:t>
      </w:r>
      <w:proofErr w:type="spellStart"/>
      <w:r w:rsidR="002502AD" w:rsidRPr="00E722DA">
        <w:rPr>
          <w:rFonts w:ascii="Times New Roman" w:hAnsi="Times New Roman" w:cs="Times New Roman"/>
          <w:sz w:val="24"/>
          <w:szCs w:val="24"/>
        </w:rPr>
        <w:t>equations</w:t>
      </w:r>
      <w:r w:rsidRPr="00E722DA">
        <w:rPr>
          <w:rFonts w:ascii="Times New Roman" w:hAnsi="Times New Roman" w:cs="Times New Roman"/>
          <w:sz w:val="24"/>
          <w:szCs w:val="24"/>
        </w:rPr>
        <w:t>from</w:t>
      </w:r>
      <w:proofErr w:type="spellEnd"/>
      <w:r w:rsidRPr="00E722DA">
        <w:rPr>
          <w:rFonts w:ascii="Times New Roman" w:hAnsi="Times New Roman" w:cs="Times New Roman"/>
          <w:sz w:val="24"/>
          <w:szCs w:val="24"/>
        </w:rPr>
        <w:t xml:space="preserve"> the k-maps I had to create the Verilog code which require me to create the circuit schematic on Multisim. I was only able to use the four types of gates which were AND, OR, NAND, and NOT when creating the schematic. The schematic had all four inputs and all four outputs going to the LED to display the results.</w:t>
      </w:r>
    </w:p>
    <w:p w14:paraId="6B0B3FB8" w14:textId="53E6B89A" w:rsidR="002B0609" w:rsidRPr="00E722DA" w:rsidRDefault="00A63E60"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 xml:space="preserve"> </w:t>
      </w:r>
    </w:p>
    <w:p w14:paraId="57F0ACEA" w14:textId="66353F38" w:rsidR="002B0609" w:rsidRPr="00E722DA" w:rsidRDefault="002B0609"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Truth Table and K-Map:</w:t>
      </w:r>
    </w:p>
    <w:p w14:paraId="5DF8C52F" w14:textId="58618215" w:rsidR="002B0609" w:rsidRPr="00E722DA" w:rsidRDefault="00B61ACA" w:rsidP="00E722DA">
      <w:pPr>
        <w:spacing w:after="0" w:line="240" w:lineRule="auto"/>
        <w:rPr>
          <w:rFonts w:ascii="Times New Roman" w:hAnsi="Times New Roman" w:cs="Times New Roman"/>
          <w:sz w:val="24"/>
          <w:szCs w:val="24"/>
        </w:rPr>
      </w:pPr>
      <w:r w:rsidRPr="00E722DA">
        <w:rPr>
          <w:rFonts w:ascii="Times New Roman" w:hAnsi="Times New Roman" w:cs="Times New Roman"/>
          <w:noProof/>
          <w:sz w:val="24"/>
          <w:szCs w:val="24"/>
        </w:rPr>
        <w:lastRenderedPageBreak/>
        <w:drawing>
          <wp:inline distT="0" distB="0" distL="0" distR="0" wp14:anchorId="2FC8392B" wp14:editId="1C4783D9">
            <wp:extent cx="5339241" cy="4004431"/>
            <wp:effectExtent l="635" t="0" r="0" b="0"/>
            <wp:docPr id="2" name="Picture 2" descr="A close up of text on a white background&#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8BA2715.JPG"/>
                    <pic:cNvPicPr/>
                  </pic:nvPicPr>
                  <pic:blipFill>
                    <a:blip r:embed="rId4" cstate="print">
                      <a:extLst>
                        <a:ext uri="{28A0092B-C50C-407E-A947-70E740481C1C}">
                          <a14:useLocalDpi xmlns:a14="http://schemas.microsoft.com/office/drawing/2010/main" val="0"/>
                        </a:ext>
                      </a:extLst>
                    </a:blip>
                    <a:stretch>
                      <a:fillRect/>
                    </a:stretch>
                  </pic:blipFill>
                  <pic:spPr>
                    <a:xfrm rot="5400000">
                      <a:off x="0" y="0"/>
                      <a:ext cx="5342350" cy="4006763"/>
                    </a:xfrm>
                    <a:prstGeom prst="rect">
                      <a:avLst/>
                    </a:prstGeom>
                  </pic:spPr>
                </pic:pic>
              </a:graphicData>
            </a:graphic>
          </wp:inline>
        </w:drawing>
      </w:r>
    </w:p>
    <w:p w14:paraId="5660B180" w14:textId="6D617A1F" w:rsidR="002B0609" w:rsidRPr="00E722DA" w:rsidRDefault="002B0609"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Circuit Design:</w:t>
      </w:r>
    </w:p>
    <w:p w14:paraId="7D734F92" w14:textId="05C184E6" w:rsidR="002B0609" w:rsidRPr="00E722DA" w:rsidRDefault="008B0CBC" w:rsidP="00E722DA">
      <w:pPr>
        <w:spacing w:after="0" w:line="240" w:lineRule="auto"/>
        <w:rPr>
          <w:rFonts w:ascii="Times New Roman" w:hAnsi="Times New Roman" w:cs="Times New Roman"/>
          <w:sz w:val="24"/>
          <w:szCs w:val="24"/>
        </w:rPr>
      </w:pPr>
      <w:r w:rsidRPr="00E722DA">
        <w:rPr>
          <w:rFonts w:ascii="Times New Roman" w:hAnsi="Times New Roman" w:cs="Times New Roman"/>
          <w:noProof/>
          <w:sz w:val="24"/>
          <w:szCs w:val="24"/>
        </w:rPr>
        <w:lastRenderedPageBreak/>
        <w:drawing>
          <wp:inline distT="0" distB="0" distL="0" distR="0" wp14:anchorId="03503CAD" wp14:editId="11CF01CC">
            <wp:extent cx="5943600" cy="4452620"/>
            <wp:effectExtent l="0" t="0" r="0" b="5080"/>
            <wp:docPr id="1" name="Picture 1" descr="A close up of text on a white background&#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art1Multi.PNG"/>
                    <pic:cNvPicPr/>
                  </pic:nvPicPr>
                  <pic:blipFill>
                    <a:blip r:embed="rId5">
                      <a:extLst>
                        <a:ext uri="{28A0092B-C50C-407E-A947-70E740481C1C}">
                          <a14:useLocalDpi xmlns:a14="http://schemas.microsoft.com/office/drawing/2010/main" val="0"/>
                        </a:ext>
                      </a:extLst>
                    </a:blip>
                    <a:stretch>
                      <a:fillRect/>
                    </a:stretch>
                  </pic:blipFill>
                  <pic:spPr>
                    <a:xfrm>
                      <a:off x="0" y="0"/>
                      <a:ext cx="5943600" cy="4452620"/>
                    </a:xfrm>
                    <a:prstGeom prst="rect">
                      <a:avLst/>
                    </a:prstGeom>
                  </pic:spPr>
                </pic:pic>
              </a:graphicData>
            </a:graphic>
          </wp:inline>
        </w:drawing>
      </w:r>
    </w:p>
    <w:p w14:paraId="6C143150" w14:textId="4ADA5C64" w:rsidR="00967757" w:rsidRPr="00E722DA" w:rsidRDefault="00FB479C"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w:t>
      </w:r>
      <w:r w:rsidR="00967757" w:rsidRPr="00E722DA">
        <w:rPr>
          <w:rFonts w:ascii="Times New Roman" w:hAnsi="Times New Roman" w:cs="Times New Roman"/>
          <w:sz w:val="24"/>
          <w:szCs w:val="24"/>
        </w:rPr>
        <w:t>Input 0,0,0,0 and Output 0</w:t>
      </w:r>
      <w:proofErr w:type="gramStart"/>
      <w:r w:rsidR="00967757" w:rsidRPr="00E722DA">
        <w:rPr>
          <w:rFonts w:ascii="Times New Roman" w:hAnsi="Times New Roman" w:cs="Times New Roman"/>
          <w:sz w:val="24"/>
          <w:szCs w:val="24"/>
        </w:rPr>
        <w:t>,1,0,1,0</w:t>
      </w:r>
      <w:proofErr w:type="gramEnd"/>
    </w:p>
    <w:p w14:paraId="36173235" w14:textId="77777777" w:rsidR="00AF1440" w:rsidRPr="00E722DA" w:rsidRDefault="00AF1440" w:rsidP="00E722DA">
      <w:pPr>
        <w:spacing w:after="0" w:line="240" w:lineRule="auto"/>
        <w:rPr>
          <w:rFonts w:ascii="Times New Roman" w:hAnsi="Times New Roman" w:cs="Times New Roman"/>
          <w:sz w:val="24"/>
          <w:szCs w:val="24"/>
        </w:rPr>
      </w:pPr>
    </w:p>
    <w:p w14:paraId="2B07592E" w14:textId="789F2836" w:rsidR="002B0609" w:rsidRPr="00E722DA" w:rsidRDefault="002B0609"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Part 2:</w:t>
      </w:r>
    </w:p>
    <w:p w14:paraId="539A9C9C" w14:textId="1AC6B3A6" w:rsidR="002B0609" w:rsidRPr="00E722DA" w:rsidRDefault="002B0609"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 xml:space="preserve">In this part of the lab, </w:t>
      </w:r>
      <w:r w:rsidR="00A63E60" w:rsidRPr="00E722DA">
        <w:rPr>
          <w:rFonts w:ascii="Times New Roman" w:hAnsi="Times New Roman" w:cs="Times New Roman"/>
          <w:sz w:val="24"/>
          <w:szCs w:val="24"/>
        </w:rPr>
        <w:t>I had to take the five equations I had just made in part 1 and create the Verilog code for it. I used my schematic and K-maps as reference when creating the Verilog code for it. The schematic allowed me to identify the total amount of gates I needed for my code. I needed a total of 3 NOT gates, 7 AND gates, and 3 OR gates to create the schematic and my Verilog code. After I had created the Verilog code, I had to make sure it compiled and programmed onto my FPGA board properly. Then, I was able to test my output on the FPGA by comparing it to my truth table results</w:t>
      </w:r>
      <w:r w:rsidR="00AF1440" w:rsidRPr="00E722DA">
        <w:rPr>
          <w:rFonts w:ascii="Times New Roman" w:hAnsi="Times New Roman" w:cs="Times New Roman"/>
          <w:sz w:val="24"/>
          <w:szCs w:val="24"/>
        </w:rPr>
        <w:t>.</w:t>
      </w:r>
      <w:r w:rsidR="00A63E60" w:rsidRPr="00E722DA">
        <w:rPr>
          <w:rFonts w:ascii="Times New Roman" w:hAnsi="Times New Roman" w:cs="Times New Roman"/>
          <w:sz w:val="24"/>
          <w:szCs w:val="24"/>
        </w:rPr>
        <w:t xml:space="preserve"> </w:t>
      </w:r>
    </w:p>
    <w:p w14:paraId="762D711E" w14:textId="77777777" w:rsidR="00A63E60" w:rsidRPr="00E722DA" w:rsidRDefault="00A63E60" w:rsidP="00E722DA">
      <w:pPr>
        <w:spacing w:after="0" w:line="240" w:lineRule="auto"/>
        <w:rPr>
          <w:rFonts w:ascii="Times New Roman" w:hAnsi="Times New Roman" w:cs="Times New Roman"/>
          <w:sz w:val="24"/>
          <w:szCs w:val="24"/>
        </w:rPr>
      </w:pPr>
    </w:p>
    <w:p w14:paraId="0675D5C1" w14:textId="7B5233FD" w:rsidR="002B0609" w:rsidRPr="00E722DA" w:rsidRDefault="002B0609"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Verilog Code:</w:t>
      </w:r>
    </w:p>
    <w:p w14:paraId="53CBC750" w14:textId="77777777" w:rsidR="0002710A" w:rsidRPr="00E722DA" w:rsidRDefault="0002710A" w:rsidP="00E722DA">
      <w:pPr>
        <w:spacing w:after="0" w:line="240" w:lineRule="auto"/>
        <w:rPr>
          <w:rFonts w:ascii="Times New Roman" w:hAnsi="Times New Roman" w:cs="Times New Roman"/>
          <w:sz w:val="24"/>
          <w:szCs w:val="24"/>
        </w:rPr>
      </w:pPr>
      <w:proofErr w:type="gramStart"/>
      <w:r w:rsidRPr="00E722DA">
        <w:rPr>
          <w:rFonts w:ascii="Times New Roman" w:hAnsi="Times New Roman" w:cs="Times New Roman"/>
          <w:sz w:val="24"/>
          <w:szCs w:val="24"/>
        </w:rPr>
        <w:t>module</w:t>
      </w:r>
      <w:proofErr w:type="gramEnd"/>
      <w:r w:rsidRPr="00E722DA">
        <w:rPr>
          <w:rFonts w:ascii="Times New Roman" w:hAnsi="Times New Roman" w:cs="Times New Roman"/>
          <w:sz w:val="24"/>
          <w:szCs w:val="24"/>
        </w:rPr>
        <w:t xml:space="preserve"> Lab3(in1, in2, in3, in4, out1, out2, out3, out4, out5);</w:t>
      </w:r>
    </w:p>
    <w:p w14:paraId="4BAA18C3" w14:textId="77777777" w:rsidR="0002710A" w:rsidRPr="00E722DA" w:rsidRDefault="0002710A" w:rsidP="00E722DA">
      <w:pPr>
        <w:spacing w:after="0" w:line="240" w:lineRule="auto"/>
        <w:rPr>
          <w:rFonts w:ascii="Times New Roman" w:hAnsi="Times New Roman" w:cs="Times New Roman"/>
          <w:sz w:val="24"/>
          <w:szCs w:val="24"/>
        </w:rPr>
      </w:pPr>
    </w:p>
    <w:p w14:paraId="5784BC5E" w14:textId="77777777" w:rsidR="0002710A" w:rsidRPr="00E722DA" w:rsidRDefault="0002710A"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r>
      <w:proofErr w:type="gramStart"/>
      <w:r w:rsidRPr="00E722DA">
        <w:rPr>
          <w:rFonts w:ascii="Times New Roman" w:hAnsi="Times New Roman" w:cs="Times New Roman"/>
          <w:sz w:val="24"/>
          <w:szCs w:val="24"/>
        </w:rPr>
        <w:t>input</w:t>
      </w:r>
      <w:proofErr w:type="gramEnd"/>
      <w:r w:rsidRPr="00E722DA">
        <w:rPr>
          <w:rFonts w:ascii="Times New Roman" w:hAnsi="Times New Roman" w:cs="Times New Roman"/>
          <w:sz w:val="24"/>
          <w:szCs w:val="24"/>
        </w:rPr>
        <w:t xml:space="preserve"> in1, in2, in3, in4;</w:t>
      </w:r>
    </w:p>
    <w:p w14:paraId="1A3B3F96" w14:textId="77777777" w:rsidR="0002710A" w:rsidRPr="00E722DA" w:rsidRDefault="0002710A"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r>
      <w:proofErr w:type="gramStart"/>
      <w:r w:rsidRPr="00E722DA">
        <w:rPr>
          <w:rFonts w:ascii="Times New Roman" w:hAnsi="Times New Roman" w:cs="Times New Roman"/>
          <w:sz w:val="24"/>
          <w:szCs w:val="24"/>
        </w:rPr>
        <w:t>output</w:t>
      </w:r>
      <w:proofErr w:type="gramEnd"/>
      <w:r w:rsidRPr="00E722DA">
        <w:rPr>
          <w:rFonts w:ascii="Times New Roman" w:hAnsi="Times New Roman" w:cs="Times New Roman"/>
          <w:sz w:val="24"/>
          <w:szCs w:val="24"/>
        </w:rPr>
        <w:t xml:space="preserve"> out1, out2, out3, out4, out5;</w:t>
      </w:r>
    </w:p>
    <w:p w14:paraId="6E03245F" w14:textId="77777777" w:rsidR="0002710A" w:rsidRPr="00E722DA" w:rsidRDefault="0002710A"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r>
    </w:p>
    <w:p w14:paraId="09974A46" w14:textId="77777777" w:rsidR="0002710A" w:rsidRPr="00E722DA" w:rsidRDefault="0002710A"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r>
      <w:proofErr w:type="gramStart"/>
      <w:r w:rsidRPr="00E722DA">
        <w:rPr>
          <w:rFonts w:ascii="Times New Roman" w:hAnsi="Times New Roman" w:cs="Times New Roman"/>
          <w:sz w:val="24"/>
          <w:szCs w:val="24"/>
        </w:rPr>
        <w:t>wire</w:t>
      </w:r>
      <w:proofErr w:type="gramEnd"/>
      <w:r w:rsidRPr="00E722DA">
        <w:rPr>
          <w:rFonts w:ascii="Times New Roman" w:hAnsi="Times New Roman" w:cs="Times New Roman"/>
          <w:sz w:val="24"/>
          <w:szCs w:val="24"/>
        </w:rPr>
        <w:t xml:space="preserve"> in1, in2, in3, in4, in5, out1, out2, out3, out4, out5;</w:t>
      </w:r>
    </w:p>
    <w:p w14:paraId="0C09195A" w14:textId="77777777" w:rsidR="0002710A" w:rsidRPr="00E722DA" w:rsidRDefault="0002710A"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r>
      <w:proofErr w:type="gramStart"/>
      <w:r w:rsidRPr="00E722DA">
        <w:rPr>
          <w:rFonts w:ascii="Times New Roman" w:hAnsi="Times New Roman" w:cs="Times New Roman"/>
          <w:sz w:val="24"/>
          <w:szCs w:val="24"/>
        </w:rPr>
        <w:t>wire</w:t>
      </w:r>
      <w:proofErr w:type="gramEnd"/>
      <w:r w:rsidRPr="00E722DA">
        <w:rPr>
          <w:rFonts w:ascii="Times New Roman" w:hAnsi="Times New Roman" w:cs="Times New Roman"/>
          <w:sz w:val="24"/>
          <w:szCs w:val="24"/>
        </w:rPr>
        <w:t xml:space="preserve"> and1out, and2out, and3out, and4out, and5out, and6out, and7out;</w:t>
      </w:r>
    </w:p>
    <w:p w14:paraId="541E54D5" w14:textId="77777777" w:rsidR="0002710A" w:rsidRPr="00E722DA" w:rsidRDefault="0002710A"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r>
      <w:proofErr w:type="gramStart"/>
      <w:r w:rsidRPr="00E722DA">
        <w:rPr>
          <w:rFonts w:ascii="Times New Roman" w:hAnsi="Times New Roman" w:cs="Times New Roman"/>
          <w:sz w:val="24"/>
          <w:szCs w:val="24"/>
        </w:rPr>
        <w:t>wire</w:t>
      </w:r>
      <w:proofErr w:type="gramEnd"/>
      <w:r w:rsidRPr="00E722DA">
        <w:rPr>
          <w:rFonts w:ascii="Times New Roman" w:hAnsi="Times New Roman" w:cs="Times New Roman"/>
          <w:sz w:val="24"/>
          <w:szCs w:val="24"/>
        </w:rPr>
        <w:t xml:space="preserve"> not1out, not2out, not3out;</w:t>
      </w:r>
    </w:p>
    <w:p w14:paraId="2AA93FA1" w14:textId="77777777" w:rsidR="0002710A" w:rsidRPr="00E722DA" w:rsidRDefault="0002710A"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r>
      <w:proofErr w:type="gramStart"/>
      <w:r w:rsidRPr="00E722DA">
        <w:rPr>
          <w:rFonts w:ascii="Times New Roman" w:hAnsi="Times New Roman" w:cs="Times New Roman"/>
          <w:sz w:val="24"/>
          <w:szCs w:val="24"/>
        </w:rPr>
        <w:t>wire</w:t>
      </w:r>
      <w:proofErr w:type="gramEnd"/>
      <w:r w:rsidRPr="00E722DA">
        <w:rPr>
          <w:rFonts w:ascii="Times New Roman" w:hAnsi="Times New Roman" w:cs="Times New Roman"/>
          <w:sz w:val="24"/>
          <w:szCs w:val="24"/>
        </w:rPr>
        <w:t xml:space="preserve"> or1out, or2out, or3out, or4out;</w:t>
      </w:r>
    </w:p>
    <w:p w14:paraId="39FACB92" w14:textId="77777777" w:rsidR="0002710A" w:rsidRPr="00E722DA" w:rsidRDefault="0002710A"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lastRenderedPageBreak/>
        <w:tab/>
      </w:r>
    </w:p>
    <w:p w14:paraId="65606FD6" w14:textId="77777777" w:rsidR="0002710A" w:rsidRPr="00E722DA" w:rsidRDefault="0002710A"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r>
      <w:proofErr w:type="gramStart"/>
      <w:r w:rsidRPr="00E722DA">
        <w:rPr>
          <w:rFonts w:ascii="Times New Roman" w:hAnsi="Times New Roman" w:cs="Times New Roman"/>
          <w:sz w:val="24"/>
          <w:szCs w:val="24"/>
        </w:rPr>
        <w:t>and</w:t>
      </w:r>
      <w:proofErr w:type="gramEnd"/>
      <w:r w:rsidRPr="00E722DA">
        <w:rPr>
          <w:rFonts w:ascii="Times New Roman" w:hAnsi="Times New Roman" w:cs="Times New Roman"/>
          <w:sz w:val="24"/>
          <w:szCs w:val="24"/>
        </w:rPr>
        <w:t xml:space="preserve"> and1(and1out, in2, in3);</w:t>
      </w:r>
    </w:p>
    <w:p w14:paraId="3FAF4FBD" w14:textId="77777777" w:rsidR="0002710A" w:rsidRPr="00E722DA" w:rsidRDefault="0002710A"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r>
      <w:proofErr w:type="gramStart"/>
      <w:r w:rsidRPr="00E722DA">
        <w:rPr>
          <w:rFonts w:ascii="Times New Roman" w:hAnsi="Times New Roman" w:cs="Times New Roman"/>
          <w:sz w:val="24"/>
          <w:szCs w:val="24"/>
        </w:rPr>
        <w:t>and</w:t>
      </w:r>
      <w:proofErr w:type="gramEnd"/>
      <w:r w:rsidRPr="00E722DA">
        <w:rPr>
          <w:rFonts w:ascii="Times New Roman" w:hAnsi="Times New Roman" w:cs="Times New Roman"/>
          <w:sz w:val="24"/>
          <w:szCs w:val="24"/>
        </w:rPr>
        <w:t xml:space="preserve"> and2(and2out, not2out, not1out);</w:t>
      </w:r>
    </w:p>
    <w:p w14:paraId="4392EE2F" w14:textId="77777777" w:rsidR="0002710A" w:rsidRPr="00E722DA" w:rsidRDefault="0002710A"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r>
      <w:proofErr w:type="gramStart"/>
      <w:r w:rsidRPr="00E722DA">
        <w:rPr>
          <w:rFonts w:ascii="Times New Roman" w:hAnsi="Times New Roman" w:cs="Times New Roman"/>
          <w:sz w:val="24"/>
          <w:szCs w:val="24"/>
        </w:rPr>
        <w:t>and</w:t>
      </w:r>
      <w:proofErr w:type="gramEnd"/>
      <w:r w:rsidRPr="00E722DA">
        <w:rPr>
          <w:rFonts w:ascii="Times New Roman" w:hAnsi="Times New Roman" w:cs="Times New Roman"/>
          <w:sz w:val="24"/>
          <w:szCs w:val="24"/>
        </w:rPr>
        <w:t xml:space="preserve"> and3(and3out, not3out, not1out);</w:t>
      </w:r>
    </w:p>
    <w:p w14:paraId="76C869D2" w14:textId="77777777" w:rsidR="0002710A" w:rsidRPr="00E722DA" w:rsidRDefault="0002710A"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r>
      <w:proofErr w:type="gramStart"/>
      <w:r w:rsidRPr="00E722DA">
        <w:rPr>
          <w:rFonts w:ascii="Times New Roman" w:hAnsi="Times New Roman" w:cs="Times New Roman"/>
          <w:sz w:val="24"/>
          <w:szCs w:val="24"/>
        </w:rPr>
        <w:t>and</w:t>
      </w:r>
      <w:proofErr w:type="gramEnd"/>
      <w:r w:rsidRPr="00E722DA">
        <w:rPr>
          <w:rFonts w:ascii="Times New Roman" w:hAnsi="Times New Roman" w:cs="Times New Roman"/>
          <w:sz w:val="24"/>
          <w:szCs w:val="24"/>
        </w:rPr>
        <w:t xml:space="preserve"> and4(and4out, in2, in1);</w:t>
      </w:r>
    </w:p>
    <w:p w14:paraId="01909AF3" w14:textId="77777777" w:rsidR="0002710A" w:rsidRPr="00E722DA" w:rsidRDefault="0002710A"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r>
      <w:proofErr w:type="gramStart"/>
      <w:r w:rsidRPr="00E722DA">
        <w:rPr>
          <w:rFonts w:ascii="Times New Roman" w:hAnsi="Times New Roman" w:cs="Times New Roman"/>
          <w:sz w:val="24"/>
          <w:szCs w:val="24"/>
        </w:rPr>
        <w:t>and</w:t>
      </w:r>
      <w:proofErr w:type="gramEnd"/>
      <w:r w:rsidRPr="00E722DA">
        <w:rPr>
          <w:rFonts w:ascii="Times New Roman" w:hAnsi="Times New Roman" w:cs="Times New Roman"/>
          <w:sz w:val="24"/>
          <w:szCs w:val="24"/>
        </w:rPr>
        <w:t xml:space="preserve"> and5(and5out, and4out, in3);</w:t>
      </w:r>
    </w:p>
    <w:p w14:paraId="239500EB" w14:textId="77777777" w:rsidR="0002710A" w:rsidRPr="00E722DA" w:rsidRDefault="0002710A"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r>
      <w:proofErr w:type="gramStart"/>
      <w:r w:rsidRPr="00E722DA">
        <w:rPr>
          <w:rFonts w:ascii="Times New Roman" w:hAnsi="Times New Roman" w:cs="Times New Roman"/>
          <w:sz w:val="24"/>
          <w:szCs w:val="24"/>
        </w:rPr>
        <w:t>and</w:t>
      </w:r>
      <w:proofErr w:type="gramEnd"/>
      <w:r w:rsidRPr="00E722DA">
        <w:rPr>
          <w:rFonts w:ascii="Times New Roman" w:hAnsi="Times New Roman" w:cs="Times New Roman"/>
          <w:sz w:val="24"/>
          <w:szCs w:val="24"/>
        </w:rPr>
        <w:t xml:space="preserve"> and6(and6out, in2, not3out);</w:t>
      </w:r>
    </w:p>
    <w:p w14:paraId="26510A65" w14:textId="77777777" w:rsidR="0002710A" w:rsidRPr="00E722DA" w:rsidRDefault="0002710A"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r>
      <w:proofErr w:type="gramStart"/>
      <w:r w:rsidRPr="00E722DA">
        <w:rPr>
          <w:rFonts w:ascii="Times New Roman" w:hAnsi="Times New Roman" w:cs="Times New Roman"/>
          <w:sz w:val="24"/>
          <w:szCs w:val="24"/>
        </w:rPr>
        <w:t>and</w:t>
      </w:r>
      <w:proofErr w:type="gramEnd"/>
      <w:r w:rsidRPr="00E722DA">
        <w:rPr>
          <w:rFonts w:ascii="Times New Roman" w:hAnsi="Times New Roman" w:cs="Times New Roman"/>
          <w:sz w:val="24"/>
          <w:szCs w:val="24"/>
        </w:rPr>
        <w:t xml:space="preserve"> and7(and7out, not2out, in3);</w:t>
      </w:r>
    </w:p>
    <w:p w14:paraId="0E088D90" w14:textId="77777777" w:rsidR="0002710A" w:rsidRPr="00E722DA" w:rsidRDefault="0002710A"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r>
    </w:p>
    <w:p w14:paraId="792B865E" w14:textId="77777777" w:rsidR="0002710A" w:rsidRPr="00E722DA" w:rsidRDefault="0002710A"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r>
      <w:proofErr w:type="gramStart"/>
      <w:r w:rsidRPr="00E722DA">
        <w:rPr>
          <w:rFonts w:ascii="Times New Roman" w:hAnsi="Times New Roman" w:cs="Times New Roman"/>
          <w:sz w:val="24"/>
          <w:szCs w:val="24"/>
        </w:rPr>
        <w:t>not</w:t>
      </w:r>
      <w:proofErr w:type="gramEnd"/>
      <w:r w:rsidRPr="00E722DA">
        <w:rPr>
          <w:rFonts w:ascii="Times New Roman" w:hAnsi="Times New Roman" w:cs="Times New Roman"/>
          <w:sz w:val="24"/>
          <w:szCs w:val="24"/>
        </w:rPr>
        <w:t xml:space="preserve"> not1(not1out, in1);</w:t>
      </w:r>
    </w:p>
    <w:p w14:paraId="15CEBD6C" w14:textId="77777777" w:rsidR="0002710A" w:rsidRPr="00E722DA" w:rsidRDefault="0002710A"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r>
      <w:proofErr w:type="gramStart"/>
      <w:r w:rsidRPr="00E722DA">
        <w:rPr>
          <w:rFonts w:ascii="Times New Roman" w:hAnsi="Times New Roman" w:cs="Times New Roman"/>
          <w:sz w:val="24"/>
          <w:szCs w:val="24"/>
        </w:rPr>
        <w:t>not</w:t>
      </w:r>
      <w:proofErr w:type="gramEnd"/>
      <w:r w:rsidRPr="00E722DA">
        <w:rPr>
          <w:rFonts w:ascii="Times New Roman" w:hAnsi="Times New Roman" w:cs="Times New Roman"/>
          <w:sz w:val="24"/>
          <w:szCs w:val="24"/>
        </w:rPr>
        <w:t xml:space="preserve"> not2(not2out, in2);</w:t>
      </w:r>
    </w:p>
    <w:p w14:paraId="37459E71" w14:textId="77777777" w:rsidR="0002710A" w:rsidRPr="00E722DA" w:rsidRDefault="0002710A"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r>
      <w:proofErr w:type="gramStart"/>
      <w:r w:rsidRPr="00E722DA">
        <w:rPr>
          <w:rFonts w:ascii="Times New Roman" w:hAnsi="Times New Roman" w:cs="Times New Roman"/>
          <w:sz w:val="24"/>
          <w:szCs w:val="24"/>
        </w:rPr>
        <w:t>not</w:t>
      </w:r>
      <w:proofErr w:type="gramEnd"/>
      <w:r w:rsidRPr="00E722DA">
        <w:rPr>
          <w:rFonts w:ascii="Times New Roman" w:hAnsi="Times New Roman" w:cs="Times New Roman"/>
          <w:sz w:val="24"/>
          <w:szCs w:val="24"/>
        </w:rPr>
        <w:t xml:space="preserve"> not3(not3out, in3);</w:t>
      </w:r>
    </w:p>
    <w:p w14:paraId="04DC3676" w14:textId="77777777" w:rsidR="0002710A" w:rsidRPr="00E722DA" w:rsidRDefault="0002710A"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r>
    </w:p>
    <w:p w14:paraId="0F220571" w14:textId="77777777" w:rsidR="0002710A" w:rsidRPr="00E722DA" w:rsidRDefault="0002710A"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r>
      <w:proofErr w:type="gramStart"/>
      <w:r w:rsidRPr="00E722DA">
        <w:rPr>
          <w:rFonts w:ascii="Times New Roman" w:hAnsi="Times New Roman" w:cs="Times New Roman"/>
          <w:sz w:val="24"/>
          <w:szCs w:val="24"/>
        </w:rPr>
        <w:t>or</w:t>
      </w:r>
      <w:proofErr w:type="gramEnd"/>
      <w:r w:rsidRPr="00E722DA">
        <w:rPr>
          <w:rFonts w:ascii="Times New Roman" w:hAnsi="Times New Roman" w:cs="Times New Roman"/>
          <w:sz w:val="24"/>
          <w:szCs w:val="24"/>
        </w:rPr>
        <w:t xml:space="preserve"> or1(out1, and1out, in1);</w:t>
      </w:r>
    </w:p>
    <w:p w14:paraId="273778D9" w14:textId="77777777" w:rsidR="0002710A" w:rsidRPr="00E722DA" w:rsidRDefault="0002710A"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r>
      <w:proofErr w:type="gramStart"/>
      <w:r w:rsidRPr="00E722DA">
        <w:rPr>
          <w:rFonts w:ascii="Times New Roman" w:hAnsi="Times New Roman" w:cs="Times New Roman"/>
          <w:sz w:val="24"/>
          <w:szCs w:val="24"/>
        </w:rPr>
        <w:t>or</w:t>
      </w:r>
      <w:proofErr w:type="gramEnd"/>
      <w:r w:rsidRPr="00E722DA">
        <w:rPr>
          <w:rFonts w:ascii="Times New Roman" w:hAnsi="Times New Roman" w:cs="Times New Roman"/>
          <w:sz w:val="24"/>
          <w:szCs w:val="24"/>
        </w:rPr>
        <w:t xml:space="preserve"> or2(or2out, and3out, and2out);</w:t>
      </w:r>
    </w:p>
    <w:p w14:paraId="1623EA89" w14:textId="77777777" w:rsidR="0002710A" w:rsidRPr="00E722DA" w:rsidRDefault="0002710A"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r>
      <w:proofErr w:type="gramStart"/>
      <w:r w:rsidRPr="00E722DA">
        <w:rPr>
          <w:rFonts w:ascii="Times New Roman" w:hAnsi="Times New Roman" w:cs="Times New Roman"/>
          <w:sz w:val="24"/>
          <w:szCs w:val="24"/>
        </w:rPr>
        <w:t>or</w:t>
      </w:r>
      <w:proofErr w:type="gramEnd"/>
      <w:r w:rsidRPr="00E722DA">
        <w:rPr>
          <w:rFonts w:ascii="Times New Roman" w:hAnsi="Times New Roman" w:cs="Times New Roman"/>
          <w:sz w:val="24"/>
          <w:szCs w:val="24"/>
        </w:rPr>
        <w:t xml:space="preserve"> or3(out2, or2out, and5out);</w:t>
      </w:r>
    </w:p>
    <w:p w14:paraId="7AE94B1B" w14:textId="77777777" w:rsidR="0002710A" w:rsidRPr="00E722DA" w:rsidRDefault="0002710A"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r>
      <w:proofErr w:type="gramStart"/>
      <w:r w:rsidRPr="00E722DA">
        <w:rPr>
          <w:rFonts w:ascii="Times New Roman" w:hAnsi="Times New Roman" w:cs="Times New Roman"/>
          <w:sz w:val="24"/>
          <w:szCs w:val="24"/>
        </w:rPr>
        <w:t>or</w:t>
      </w:r>
      <w:proofErr w:type="gramEnd"/>
      <w:r w:rsidRPr="00E722DA">
        <w:rPr>
          <w:rFonts w:ascii="Times New Roman" w:hAnsi="Times New Roman" w:cs="Times New Roman"/>
          <w:sz w:val="24"/>
          <w:szCs w:val="24"/>
        </w:rPr>
        <w:t xml:space="preserve"> or4(out3, and6out, and7out);</w:t>
      </w:r>
    </w:p>
    <w:p w14:paraId="62F333A2" w14:textId="77777777" w:rsidR="0002710A" w:rsidRPr="00E722DA" w:rsidRDefault="0002710A"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r>
    </w:p>
    <w:p w14:paraId="2710AC30" w14:textId="77777777" w:rsidR="0002710A" w:rsidRPr="00E722DA" w:rsidRDefault="0002710A"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r>
      <w:proofErr w:type="gramStart"/>
      <w:r w:rsidRPr="00E722DA">
        <w:rPr>
          <w:rFonts w:ascii="Times New Roman" w:hAnsi="Times New Roman" w:cs="Times New Roman"/>
          <w:sz w:val="24"/>
          <w:szCs w:val="24"/>
        </w:rPr>
        <w:t>assign</w:t>
      </w:r>
      <w:proofErr w:type="gramEnd"/>
      <w:r w:rsidRPr="00E722DA">
        <w:rPr>
          <w:rFonts w:ascii="Times New Roman" w:hAnsi="Times New Roman" w:cs="Times New Roman"/>
          <w:sz w:val="24"/>
          <w:szCs w:val="24"/>
        </w:rPr>
        <w:t xml:space="preserve"> out4 = not3out;</w:t>
      </w:r>
    </w:p>
    <w:p w14:paraId="45AA7B37" w14:textId="77777777" w:rsidR="0002710A" w:rsidRPr="00E722DA" w:rsidRDefault="0002710A"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r>
      <w:proofErr w:type="gramStart"/>
      <w:r w:rsidRPr="00E722DA">
        <w:rPr>
          <w:rFonts w:ascii="Times New Roman" w:hAnsi="Times New Roman" w:cs="Times New Roman"/>
          <w:sz w:val="24"/>
          <w:szCs w:val="24"/>
        </w:rPr>
        <w:t>assign</w:t>
      </w:r>
      <w:proofErr w:type="gramEnd"/>
      <w:r w:rsidRPr="00E722DA">
        <w:rPr>
          <w:rFonts w:ascii="Times New Roman" w:hAnsi="Times New Roman" w:cs="Times New Roman"/>
          <w:sz w:val="24"/>
          <w:szCs w:val="24"/>
        </w:rPr>
        <w:t xml:space="preserve"> out5 = in4;</w:t>
      </w:r>
    </w:p>
    <w:p w14:paraId="3845B549" w14:textId="77777777" w:rsidR="0002710A" w:rsidRPr="00E722DA" w:rsidRDefault="0002710A"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r>
    </w:p>
    <w:p w14:paraId="65489639" w14:textId="77777777" w:rsidR="0002710A" w:rsidRPr="00E722DA" w:rsidRDefault="0002710A"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r>
      <w:proofErr w:type="spellStart"/>
      <w:proofErr w:type="gramStart"/>
      <w:r w:rsidRPr="00E722DA">
        <w:rPr>
          <w:rFonts w:ascii="Times New Roman" w:hAnsi="Times New Roman" w:cs="Times New Roman"/>
          <w:sz w:val="24"/>
          <w:szCs w:val="24"/>
        </w:rPr>
        <w:t>endmodule</w:t>
      </w:r>
      <w:proofErr w:type="spellEnd"/>
      <w:proofErr w:type="gramEnd"/>
      <w:r w:rsidRPr="00E722DA">
        <w:rPr>
          <w:rFonts w:ascii="Times New Roman" w:hAnsi="Times New Roman" w:cs="Times New Roman"/>
          <w:sz w:val="24"/>
          <w:szCs w:val="24"/>
        </w:rPr>
        <w:t xml:space="preserve"> </w:t>
      </w:r>
    </w:p>
    <w:p w14:paraId="09746AD9" w14:textId="28237BCF" w:rsidR="002B0609" w:rsidRPr="00E722DA" w:rsidRDefault="0002710A"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r>
    </w:p>
    <w:p w14:paraId="27F1DE2E" w14:textId="3C1B8EAA" w:rsidR="002B0609" w:rsidRPr="00E722DA" w:rsidRDefault="0002710A"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FPGA</w:t>
      </w:r>
      <w:r w:rsidR="002B0609" w:rsidRPr="00E722DA">
        <w:rPr>
          <w:rFonts w:ascii="Times New Roman" w:hAnsi="Times New Roman" w:cs="Times New Roman"/>
          <w:sz w:val="24"/>
          <w:szCs w:val="24"/>
        </w:rPr>
        <w:t xml:space="preserve"> Board:</w:t>
      </w:r>
    </w:p>
    <w:p w14:paraId="36840A5F" w14:textId="605F13E6" w:rsidR="002B0609" w:rsidRPr="00E722DA" w:rsidRDefault="00FB479C" w:rsidP="00E722DA">
      <w:pPr>
        <w:spacing w:after="0" w:line="240" w:lineRule="auto"/>
        <w:rPr>
          <w:rFonts w:ascii="Times New Roman" w:hAnsi="Times New Roman" w:cs="Times New Roman"/>
          <w:sz w:val="24"/>
          <w:szCs w:val="24"/>
        </w:rPr>
      </w:pPr>
      <w:r w:rsidRPr="00E722DA">
        <w:rPr>
          <w:rFonts w:ascii="Times New Roman" w:hAnsi="Times New Roman" w:cs="Times New Roman"/>
          <w:noProof/>
          <w:sz w:val="24"/>
          <w:szCs w:val="24"/>
        </w:rPr>
        <w:drawing>
          <wp:inline distT="0" distB="0" distL="0" distR="0" wp14:anchorId="78833BEB" wp14:editId="582D63EB">
            <wp:extent cx="2514037" cy="3185379"/>
            <wp:effectExtent l="7303" t="0" r="7937" b="7938"/>
            <wp:docPr id="3" name="Picture 3" descr="A circuit board&#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art 12 FPGA Board.JPG"/>
                    <pic:cNvPicPr/>
                  </pic:nvPicPr>
                  <pic:blipFill>
                    <a:blip r:embed="rId6" cstate="print">
                      <a:extLst>
                        <a:ext uri="{28A0092B-C50C-407E-A947-70E740481C1C}">
                          <a14:useLocalDpi xmlns:a14="http://schemas.microsoft.com/office/drawing/2010/main" val="0"/>
                        </a:ext>
                      </a:extLst>
                    </a:blip>
                    <a:stretch>
                      <a:fillRect/>
                    </a:stretch>
                  </pic:blipFill>
                  <pic:spPr>
                    <a:xfrm rot="5400000">
                      <a:off x="0" y="0"/>
                      <a:ext cx="2521909" cy="3195354"/>
                    </a:xfrm>
                    <a:prstGeom prst="rect">
                      <a:avLst/>
                    </a:prstGeom>
                  </pic:spPr>
                </pic:pic>
              </a:graphicData>
            </a:graphic>
          </wp:inline>
        </w:drawing>
      </w:r>
    </w:p>
    <w:p w14:paraId="75568612" w14:textId="77777777" w:rsidR="00FB479C" w:rsidRPr="00E722DA" w:rsidRDefault="00FB479C"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*Input 0,0,0,0 and Output 0</w:t>
      </w:r>
      <w:proofErr w:type="gramStart"/>
      <w:r w:rsidRPr="00E722DA">
        <w:rPr>
          <w:rFonts w:ascii="Times New Roman" w:hAnsi="Times New Roman" w:cs="Times New Roman"/>
          <w:sz w:val="24"/>
          <w:szCs w:val="24"/>
        </w:rPr>
        <w:t>,1,0,1,0</w:t>
      </w:r>
      <w:proofErr w:type="gramEnd"/>
    </w:p>
    <w:p w14:paraId="35074B9D" w14:textId="475E823E" w:rsidR="002B0609" w:rsidRPr="00E722DA" w:rsidRDefault="002B0609" w:rsidP="00E722DA">
      <w:pPr>
        <w:spacing w:after="0" w:line="240" w:lineRule="auto"/>
        <w:rPr>
          <w:rFonts w:ascii="Times New Roman" w:hAnsi="Times New Roman" w:cs="Times New Roman"/>
          <w:sz w:val="24"/>
          <w:szCs w:val="24"/>
        </w:rPr>
      </w:pPr>
    </w:p>
    <w:p w14:paraId="0FB75047" w14:textId="7DBEE3C7" w:rsidR="001E761B" w:rsidRPr="00E722DA" w:rsidRDefault="001E761B"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Part 3:</w:t>
      </w:r>
    </w:p>
    <w:p w14:paraId="5EF04321" w14:textId="67D4840F" w:rsidR="009F516E" w:rsidRPr="00E722DA" w:rsidRDefault="009F516E" w:rsidP="00E722DA">
      <w:pPr>
        <w:spacing w:line="240" w:lineRule="auto"/>
        <w:rPr>
          <w:rFonts w:ascii="Times New Roman" w:hAnsi="Times New Roman" w:cs="Times New Roman"/>
          <w:sz w:val="24"/>
          <w:szCs w:val="24"/>
        </w:rPr>
      </w:pPr>
      <w:r w:rsidRPr="00E722DA">
        <w:rPr>
          <w:rFonts w:ascii="Times New Roman" w:hAnsi="Times New Roman" w:cs="Times New Roman"/>
          <w:sz w:val="24"/>
          <w:szCs w:val="24"/>
        </w:rPr>
        <w:t>In this part of the lab,  I had to design a four-bit adder that adds any 4 bits to any 4 bits therefore there are 8 inputs. The first four bits for the input are A series or 1</w:t>
      </w:r>
      <w:r w:rsidRPr="00E722DA">
        <w:rPr>
          <w:rFonts w:ascii="Times New Roman" w:hAnsi="Times New Roman" w:cs="Times New Roman"/>
          <w:sz w:val="24"/>
          <w:szCs w:val="24"/>
          <w:vertAlign w:val="superscript"/>
        </w:rPr>
        <w:t>st</w:t>
      </w:r>
      <w:r w:rsidRPr="00E722DA">
        <w:rPr>
          <w:rFonts w:ascii="Times New Roman" w:hAnsi="Times New Roman" w:cs="Times New Roman"/>
          <w:sz w:val="24"/>
          <w:szCs w:val="24"/>
        </w:rPr>
        <w:t xml:space="preserve"> binary number while the last 4 bit the B series are the 2</w:t>
      </w:r>
      <w:r w:rsidRPr="00E722DA">
        <w:rPr>
          <w:rFonts w:ascii="Times New Roman" w:hAnsi="Times New Roman" w:cs="Times New Roman"/>
          <w:sz w:val="24"/>
          <w:szCs w:val="24"/>
          <w:vertAlign w:val="superscript"/>
        </w:rPr>
        <w:t>nd</w:t>
      </w:r>
      <w:r w:rsidRPr="00E722DA">
        <w:rPr>
          <w:rFonts w:ascii="Times New Roman" w:hAnsi="Times New Roman" w:cs="Times New Roman"/>
          <w:sz w:val="24"/>
          <w:szCs w:val="24"/>
        </w:rPr>
        <w:t xml:space="preserve"> binary number to add with the A series. In order to compensate for the lack of switches on the FPGA board, we had to use test benches. Test benches are just Verilog code that simulates the hardware aspect of a FPGA board. Test benches do not have to </w:t>
      </w:r>
      <w:r w:rsidRPr="00E722DA">
        <w:rPr>
          <w:rFonts w:ascii="Times New Roman" w:hAnsi="Times New Roman" w:cs="Times New Roman"/>
          <w:sz w:val="24"/>
          <w:szCs w:val="24"/>
        </w:rPr>
        <w:lastRenderedPageBreak/>
        <w:t xml:space="preserve">be synthesizable since were simulating hardware. This allows me to use 8 inputs in total while having only 5 outputs to be displayed in waveforms. When my test bench was complete I had to make sure I was able to compile my code before even running the simulation. After I had made sure that my code compiled I was ready to run the simulation on model sim which displayed the wave form inputs and outputs of my code.  These wave forms allowed me to see if my four-bit adder was functioning properly by comparing the results I gained to the results the test bench produced. </w:t>
      </w:r>
    </w:p>
    <w:p w14:paraId="0FE13587" w14:textId="00350A3C" w:rsidR="00FD6014" w:rsidRPr="00E722DA" w:rsidRDefault="00FD6014"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Verilog Code:</w:t>
      </w:r>
    </w:p>
    <w:p w14:paraId="57F420F7" w14:textId="77777777" w:rsidR="00D95E86" w:rsidRPr="00E722DA" w:rsidRDefault="00D95E86" w:rsidP="00E722DA">
      <w:pPr>
        <w:spacing w:after="0" w:line="240" w:lineRule="auto"/>
        <w:rPr>
          <w:rFonts w:ascii="Times New Roman" w:hAnsi="Times New Roman" w:cs="Times New Roman"/>
          <w:sz w:val="24"/>
          <w:szCs w:val="24"/>
        </w:rPr>
      </w:pPr>
      <w:proofErr w:type="gramStart"/>
      <w:r w:rsidRPr="00E722DA">
        <w:rPr>
          <w:rFonts w:ascii="Times New Roman" w:hAnsi="Times New Roman" w:cs="Times New Roman"/>
          <w:sz w:val="24"/>
          <w:szCs w:val="24"/>
        </w:rPr>
        <w:t>module</w:t>
      </w:r>
      <w:proofErr w:type="gramEnd"/>
      <w:r w:rsidRPr="00E722DA">
        <w:rPr>
          <w:rFonts w:ascii="Times New Roman" w:hAnsi="Times New Roman" w:cs="Times New Roman"/>
          <w:sz w:val="24"/>
          <w:szCs w:val="24"/>
        </w:rPr>
        <w:t xml:space="preserve"> adder(a0, a1, a2, a3, b0, b1, b2, b3, out1, out2, out3, out4, </w:t>
      </w:r>
      <w:proofErr w:type="spellStart"/>
      <w:r w:rsidRPr="00E722DA">
        <w:rPr>
          <w:rFonts w:ascii="Times New Roman" w:hAnsi="Times New Roman" w:cs="Times New Roman"/>
          <w:sz w:val="24"/>
          <w:szCs w:val="24"/>
        </w:rPr>
        <w:t>c_out</w:t>
      </w:r>
      <w:proofErr w:type="spellEnd"/>
      <w:r w:rsidRPr="00E722DA">
        <w:rPr>
          <w:rFonts w:ascii="Times New Roman" w:hAnsi="Times New Roman" w:cs="Times New Roman"/>
          <w:sz w:val="24"/>
          <w:szCs w:val="24"/>
        </w:rPr>
        <w:t>);</w:t>
      </w:r>
    </w:p>
    <w:p w14:paraId="4BA19579" w14:textId="77777777" w:rsidR="00D95E86" w:rsidRPr="00E722DA" w:rsidRDefault="00D95E86" w:rsidP="00E722DA">
      <w:pPr>
        <w:spacing w:after="0" w:line="240" w:lineRule="auto"/>
        <w:rPr>
          <w:rFonts w:ascii="Times New Roman" w:hAnsi="Times New Roman" w:cs="Times New Roman"/>
          <w:sz w:val="24"/>
          <w:szCs w:val="24"/>
        </w:rPr>
      </w:pPr>
    </w:p>
    <w:p w14:paraId="10F01276" w14:textId="77777777" w:rsidR="00D95E86" w:rsidRPr="00E722DA" w:rsidRDefault="00D95E86"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r>
      <w:proofErr w:type="gramStart"/>
      <w:r w:rsidRPr="00E722DA">
        <w:rPr>
          <w:rFonts w:ascii="Times New Roman" w:hAnsi="Times New Roman" w:cs="Times New Roman"/>
          <w:sz w:val="24"/>
          <w:szCs w:val="24"/>
        </w:rPr>
        <w:t>input</w:t>
      </w:r>
      <w:proofErr w:type="gramEnd"/>
      <w:r w:rsidRPr="00E722DA">
        <w:rPr>
          <w:rFonts w:ascii="Times New Roman" w:hAnsi="Times New Roman" w:cs="Times New Roman"/>
          <w:sz w:val="24"/>
          <w:szCs w:val="24"/>
        </w:rPr>
        <w:t xml:space="preserve"> a0, a1, a2, a3, b0, b1, b2, b3;</w:t>
      </w:r>
    </w:p>
    <w:p w14:paraId="6500E1A0" w14:textId="77777777" w:rsidR="00D95E86" w:rsidRPr="00E722DA" w:rsidRDefault="00D95E86"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r>
      <w:proofErr w:type="gramStart"/>
      <w:r w:rsidRPr="00E722DA">
        <w:rPr>
          <w:rFonts w:ascii="Times New Roman" w:hAnsi="Times New Roman" w:cs="Times New Roman"/>
          <w:sz w:val="24"/>
          <w:szCs w:val="24"/>
        </w:rPr>
        <w:t>output</w:t>
      </w:r>
      <w:proofErr w:type="gramEnd"/>
      <w:r w:rsidRPr="00E722DA">
        <w:rPr>
          <w:rFonts w:ascii="Times New Roman" w:hAnsi="Times New Roman" w:cs="Times New Roman"/>
          <w:sz w:val="24"/>
          <w:szCs w:val="24"/>
        </w:rPr>
        <w:t xml:space="preserve"> out1, out2, out3, out4, </w:t>
      </w:r>
      <w:proofErr w:type="spellStart"/>
      <w:r w:rsidRPr="00E722DA">
        <w:rPr>
          <w:rFonts w:ascii="Times New Roman" w:hAnsi="Times New Roman" w:cs="Times New Roman"/>
          <w:sz w:val="24"/>
          <w:szCs w:val="24"/>
        </w:rPr>
        <w:t>c_out</w:t>
      </w:r>
      <w:proofErr w:type="spellEnd"/>
      <w:r w:rsidRPr="00E722DA">
        <w:rPr>
          <w:rFonts w:ascii="Times New Roman" w:hAnsi="Times New Roman" w:cs="Times New Roman"/>
          <w:sz w:val="24"/>
          <w:szCs w:val="24"/>
        </w:rPr>
        <w:t>;</w:t>
      </w:r>
    </w:p>
    <w:p w14:paraId="6DDCB022" w14:textId="77777777" w:rsidR="00D95E86" w:rsidRPr="00E722DA" w:rsidRDefault="00D95E86"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r>
    </w:p>
    <w:p w14:paraId="465DEF9A" w14:textId="77777777" w:rsidR="00D95E86" w:rsidRPr="00E722DA" w:rsidRDefault="00D95E86"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r>
      <w:proofErr w:type="gramStart"/>
      <w:r w:rsidRPr="00E722DA">
        <w:rPr>
          <w:rFonts w:ascii="Times New Roman" w:hAnsi="Times New Roman" w:cs="Times New Roman"/>
          <w:sz w:val="24"/>
          <w:szCs w:val="24"/>
        </w:rPr>
        <w:t>assign{</w:t>
      </w:r>
      <w:proofErr w:type="spellStart"/>
      <w:proofErr w:type="gramEnd"/>
      <w:r w:rsidRPr="00E722DA">
        <w:rPr>
          <w:rFonts w:ascii="Times New Roman" w:hAnsi="Times New Roman" w:cs="Times New Roman"/>
          <w:sz w:val="24"/>
          <w:szCs w:val="24"/>
        </w:rPr>
        <w:t>c_out</w:t>
      </w:r>
      <w:proofErr w:type="spellEnd"/>
      <w:r w:rsidRPr="00E722DA">
        <w:rPr>
          <w:rFonts w:ascii="Times New Roman" w:hAnsi="Times New Roman" w:cs="Times New Roman"/>
          <w:sz w:val="24"/>
          <w:szCs w:val="24"/>
        </w:rPr>
        <w:t>, out4, out3, out2, out1} = {a3, a2, a1, a0} + {b3, b2, b1, b0};</w:t>
      </w:r>
    </w:p>
    <w:p w14:paraId="1CBDCC7A" w14:textId="77777777" w:rsidR="00D95E86" w:rsidRPr="00E722DA" w:rsidRDefault="00D95E86"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r>
    </w:p>
    <w:p w14:paraId="385A1C84" w14:textId="77777777" w:rsidR="00D95E86" w:rsidRPr="00E722DA" w:rsidRDefault="00D95E86"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r>
      <w:proofErr w:type="spellStart"/>
      <w:proofErr w:type="gramStart"/>
      <w:r w:rsidRPr="00E722DA">
        <w:rPr>
          <w:rFonts w:ascii="Times New Roman" w:hAnsi="Times New Roman" w:cs="Times New Roman"/>
          <w:sz w:val="24"/>
          <w:szCs w:val="24"/>
        </w:rPr>
        <w:t>endmodule</w:t>
      </w:r>
      <w:proofErr w:type="spellEnd"/>
      <w:proofErr w:type="gramEnd"/>
      <w:r w:rsidRPr="00E722DA">
        <w:rPr>
          <w:rFonts w:ascii="Times New Roman" w:hAnsi="Times New Roman" w:cs="Times New Roman"/>
          <w:sz w:val="24"/>
          <w:szCs w:val="24"/>
        </w:rPr>
        <w:t xml:space="preserve"> </w:t>
      </w:r>
    </w:p>
    <w:p w14:paraId="0DD65227" w14:textId="03E2D132" w:rsidR="00D95E86" w:rsidRPr="00E722DA" w:rsidRDefault="00D95E86" w:rsidP="00E722DA">
      <w:pPr>
        <w:spacing w:after="0" w:line="240" w:lineRule="auto"/>
        <w:rPr>
          <w:rFonts w:ascii="Times New Roman" w:hAnsi="Times New Roman" w:cs="Times New Roman"/>
          <w:sz w:val="24"/>
          <w:szCs w:val="24"/>
        </w:rPr>
      </w:pPr>
    </w:p>
    <w:p w14:paraId="7FFDCD67" w14:textId="0289D092" w:rsidR="00FD6014" w:rsidRPr="00E722DA" w:rsidRDefault="00FD6014"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Test Bench:</w:t>
      </w:r>
    </w:p>
    <w:p w14:paraId="25A9B808" w14:textId="77777777" w:rsidR="00D95E86" w:rsidRPr="00E722DA" w:rsidRDefault="00D95E86"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w:t>
      </w:r>
      <w:proofErr w:type="gramStart"/>
      <w:r w:rsidRPr="00E722DA">
        <w:rPr>
          <w:rFonts w:ascii="Times New Roman" w:hAnsi="Times New Roman" w:cs="Times New Roman"/>
          <w:sz w:val="24"/>
          <w:szCs w:val="24"/>
        </w:rPr>
        <w:t>timescale</w:t>
      </w:r>
      <w:proofErr w:type="gramEnd"/>
      <w:r w:rsidRPr="00E722DA">
        <w:rPr>
          <w:rFonts w:ascii="Times New Roman" w:hAnsi="Times New Roman" w:cs="Times New Roman"/>
          <w:sz w:val="24"/>
          <w:szCs w:val="24"/>
        </w:rPr>
        <w:t xml:space="preserve"> 1ns</w:t>
      </w:r>
      <w:r w:rsidRPr="00E722DA">
        <w:rPr>
          <w:rFonts w:ascii="Times New Roman" w:hAnsi="Times New Roman" w:cs="Times New Roman"/>
          <w:sz w:val="24"/>
          <w:szCs w:val="24"/>
        </w:rPr>
        <w:tab/>
        <w:t>/ 1ps</w:t>
      </w:r>
    </w:p>
    <w:p w14:paraId="7B05CBB7" w14:textId="77777777" w:rsidR="00D95E86" w:rsidRPr="00E722DA" w:rsidRDefault="00D95E86" w:rsidP="00E722DA">
      <w:pPr>
        <w:spacing w:after="0" w:line="240" w:lineRule="auto"/>
        <w:rPr>
          <w:rFonts w:ascii="Times New Roman" w:hAnsi="Times New Roman" w:cs="Times New Roman"/>
          <w:sz w:val="24"/>
          <w:szCs w:val="24"/>
        </w:rPr>
      </w:pPr>
      <w:proofErr w:type="gramStart"/>
      <w:r w:rsidRPr="00E722DA">
        <w:rPr>
          <w:rFonts w:ascii="Times New Roman" w:hAnsi="Times New Roman" w:cs="Times New Roman"/>
          <w:sz w:val="24"/>
          <w:szCs w:val="24"/>
        </w:rPr>
        <w:t>module</w:t>
      </w:r>
      <w:proofErr w:type="gramEnd"/>
      <w:r w:rsidRPr="00E722DA">
        <w:rPr>
          <w:rFonts w:ascii="Times New Roman" w:hAnsi="Times New Roman" w:cs="Times New Roman"/>
          <w:sz w:val="24"/>
          <w:szCs w:val="24"/>
        </w:rPr>
        <w:t xml:space="preserve"> </w:t>
      </w:r>
      <w:proofErr w:type="spellStart"/>
      <w:r w:rsidRPr="00E722DA">
        <w:rPr>
          <w:rFonts w:ascii="Times New Roman" w:hAnsi="Times New Roman" w:cs="Times New Roman"/>
          <w:sz w:val="24"/>
          <w:szCs w:val="24"/>
        </w:rPr>
        <w:t>AddTestBench</w:t>
      </w:r>
      <w:proofErr w:type="spellEnd"/>
      <w:r w:rsidRPr="00E722DA">
        <w:rPr>
          <w:rFonts w:ascii="Times New Roman" w:hAnsi="Times New Roman" w:cs="Times New Roman"/>
          <w:sz w:val="24"/>
          <w:szCs w:val="24"/>
        </w:rPr>
        <w:t>();</w:t>
      </w:r>
    </w:p>
    <w:p w14:paraId="28653041" w14:textId="77777777" w:rsidR="00D95E86" w:rsidRPr="00E722DA" w:rsidRDefault="00D95E86"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r>
      <w:proofErr w:type="spellStart"/>
      <w:proofErr w:type="gramStart"/>
      <w:r w:rsidRPr="00E722DA">
        <w:rPr>
          <w:rFonts w:ascii="Times New Roman" w:hAnsi="Times New Roman" w:cs="Times New Roman"/>
          <w:sz w:val="24"/>
          <w:szCs w:val="24"/>
        </w:rPr>
        <w:t>reg</w:t>
      </w:r>
      <w:proofErr w:type="spellEnd"/>
      <w:proofErr w:type="gramEnd"/>
      <w:r w:rsidRPr="00E722DA">
        <w:rPr>
          <w:rFonts w:ascii="Times New Roman" w:hAnsi="Times New Roman" w:cs="Times New Roman"/>
          <w:sz w:val="24"/>
          <w:szCs w:val="24"/>
        </w:rPr>
        <w:t xml:space="preserve"> a0, a1, a2, a3, b0, b1, b2, b3;</w:t>
      </w:r>
    </w:p>
    <w:p w14:paraId="4CF9025B" w14:textId="77777777" w:rsidR="00D95E86" w:rsidRPr="00E722DA" w:rsidRDefault="00D95E86"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r>
      <w:proofErr w:type="gramStart"/>
      <w:r w:rsidRPr="00E722DA">
        <w:rPr>
          <w:rFonts w:ascii="Times New Roman" w:hAnsi="Times New Roman" w:cs="Times New Roman"/>
          <w:sz w:val="24"/>
          <w:szCs w:val="24"/>
        </w:rPr>
        <w:t>wire</w:t>
      </w:r>
      <w:proofErr w:type="gramEnd"/>
      <w:r w:rsidRPr="00E722DA">
        <w:rPr>
          <w:rFonts w:ascii="Times New Roman" w:hAnsi="Times New Roman" w:cs="Times New Roman"/>
          <w:sz w:val="24"/>
          <w:szCs w:val="24"/>
        </w:rPr>
        <w:t xml:space="preserve"> out1, out2, out3, out4, </w:t>
      </w:r>
      <w:proofErr w:type="spellStart"/>
      <w:r w:rsidRPr="00E722DA">
        <w:rPr>
          <w:rFonts w:ascii="Times New Roman" w:hAnsi="Times New Roman" w:cs="Times New Roman"/>
          <w:sz w:val="24"/>
          <w:szCs w:val="24"/>
        </w:rPr>
        <w:t>c_out</w:t>
      </w:r>
      <w:proofErr w:type="spellEnd"/>
      <w:r w:rsidRPr="00E722DA">
        <w:rPr>
          <w:rFonts w:ascii="Times New Roman" w:hAnsi="Times New Roman" w:cs="Times New Roman"/>
          <w:sz w:val="24"/>
          <w:szCs w:val="24"/>
        </w:rPr>
        <w:t>;</w:t>
      </w:r>
    </w:p>
    <w:p w14:paraId="07DC479C" w14:textId="77777777" w:rsidR="00D95E86" w:rsidRPr="00E722DA" w:rsidRDefault="00D95E86"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r>
    </w:p>
    <w:p w14:paraId="28B3EA63" w14:textId="77777777" w:rsidR="00D95E86" w:rsidRPr="00E722DA" w:rsidRDefault="00D95E86"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r>
      <w:proofErr w:type="gramStart"/>
      <w:r w:rsidRPr="00E722DA">
        <w:rPr>
          <w:rFonts w:ascii="Times New Roman" w:hAnsi="Times New Roman" w:cs="Times New Roman"/>
          <w:sz w:val="24"/>
          <w:szCs w:val="24"/>
        </w:rPr>
        <w:t>adder</w:t>
      </w:r>
      <w:proofErr w:type="gramEnd"/>
      <w:r w:rsidRPr="00E722DA">
        <w:rPr>
          <w:rFonts w:ascii="Times New Roman" w:hAnsi="Times New Roman" w:cs="Times New Roman"/>
          <w:sz w:val="24"/>
          <w:szCs w:val="24"/>
        </w:rPr>
        <w:t xml:space="preserve"> </w:t>
      </w:r>
      <w:proofErr w:type="spellStart"/>
      <w:r w:rsidRPr="00E722DA">
        <w:rPr>
          <w:rFonts w:ascii="Times New Roman" w:hAnsi="Times New Roman" w:cs="Times New Roman"/>
          <w:sz w:val="24"/>
          <w:szCs w:val="24"/>
        </w:rPr>
        <w:t>uut</w:t>
      </w:r>
      <w:proofErr w:type="spellEnd"/>
      <w:r w:rsidRPr="00E722DA">
        <w:rPr>
          <w:rFonts w:ascii="Times New Roman" w:hAnsi="Times New Roman" w:cs="Times New Roman"/>
          <w:sz w:val="24"/>
          <w:szCs w:val="24"/>
        </w:rPr>
        <w:t xml:space="preserve"> (a0, a1, a2, a3, b0, b1, b2, b3, out1, out2, out3, out4, </w:t>
      </w:r>
      <w:proofErr w:type="spellStart"/>
      <w:r w:rsidRPr="00E722DA">
        <w:rPr>
          <w:rFonts w:ascii="Times New Roman" w:hAnsi="Times New Roman" w:cs="Times New Roman"/>
          <w:sz w:val="24"/>
          <w:szCs w:val="24"/>
        </w:rPr>
        <w:t>c_out</w:t>
      </w:r>
      <w:proofErr w:type="spellEnd"/>
      <w:r w:rsidRPr="00E722DA">
        <w:rPr>
          <w:rFonts w:ascii="Times New Roman" w:hAnsi="Times New Roman" w:cs="Times New Roman"/>
          <w:sz w:val="24"/>
          <w:szCs w:val="24"/>
        </w:rPr>
        <w:t>);</w:t>
      </w:r>
    </w:p>
    <w:p w14:paraId="1933B315" w14:textId="77777777" w:rsidR="00D95E86" w:rsidRPr="00E722DA" w:rsidRDefault="00D95E86"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r>
    </w:p>
    <w:p w14:paraId="6F69DB4F" w14:textId="77777777" w:rsidR="00D95E86" w:rsidRPr="00E722DA" w:rsidRDefault="00D95E86"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r>
      <w:proofErr w:type="gramStart"/>
      <w:r w:rsidRPr="00E722DA">
        <w:rPr>
          <w:rFonts w:ascii="Times New Roman" w:hAnsi="Times New Roman" w:cs="Times New Roman"/>
          <w:sz w:val="24"/>
          <w:szCs w:val="24"/>
        </w:rPr>
        <w:t>initial</w:t>
      </w:r>
      <w:proofErr w:type="gramEnd"/>
      <w:r w:rsidRPr="00E722DA">
        <w:rPr>
          <w:rFonts w:ascii="Times New Roman" w:hAnsi="Times New Roman" w:cs="Times New Roman"/>
          <w:sz w:val="24"/>
          <w:szCs w:val="24"/>
        </w:rPr>
        <w:t xml:space="preserve"> begin</w:t>
      </w:r>
    </w:p>
    <w:p w14:paraId="5D562865" w14:textId="63FF42C9" w:rsidR="00D95E86" w:rsidRPr="00E722DA" w:rsidRDefault="0061173E"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t>a0 = 1'b1</w:t>
      </w:r>
      <w:proofErr w:type="gramStart"/>
      <w:r w:rsidRPr="00E722DA">
        <w:rPr>
          <w:rFonts w:ascii="Times New Roman" w:hAnsi="Times New Roman" w:cs="Times New Roman"/>
          <w:sz w:val="24"/>
          <w:szCs w:val="24"/>
        </w:rPr>
        <w:t>;a1</w:t>
      </w:r>
      <w:proofErr w:type="gramEnd"/>
      <w:r w:rsidRPr="00E722DA">
        <w:rPr>
          <w:rFonts w:ascii="Times New Roman" w:hAnsi="Times New Roman" w:cs="Times New Roman"/>
          <w:sz w:val="24"/>
          <w:szCs w:val="24"/>
        </w:rPr>
        <w:t xml:space="preserve"> = 1'b1;a2 = 1'b1;a3 = 1'b1;</w:t>
      </w:r>
    </w:p>
    <w:p w14:paraId="49760547" w14:textId="38AAB075" w:rsidR="00D95E86" w:rsidRPr="00E722DA" w:rsidRDefault="0061173E"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t>b0 = 1'b1</w:t>
      </w:r>
      <w:proofErr w:type="gramStart"/>
      <w:r w:rsidRPr="00E722DA">
        <w:rPr>
          <w:rFonts w:ascii="Times New Roman" w:hAnsi="Times New Roman" w:cs="Times New Roman"/>
          <w:sz w:val="24"/>
          <w:szCs w:val="24"/>
        </w:rPr>
        <w:t>;b1</w:t>
      </w:r>
      <w:proofErr w:type="gramEnd"/>
      <w:r w:rsidRPr="00E722DA">
        <w:rPr>
          <w:rFonts w:ascii="Times New Roman" w:hAnsi="Times New Roman" w:cs="Times New Roman"/>
          <w:sz w:val="24"/>
          <w:szCs w:val="24"/>
        </w:rPr>
        <w:t xml:space="preserve"> = 1'b1;b2 = 1'b1;</w:t>
      </w:r>
      <w:r w:rsidR="00D95E86" w:rsidRPr="00E722DA">
        <w:rPr>
          <w:rFonts w:ascii="Times New Roman" w:hAnsi="Times New Roman" w:cs="Times New Roman"/>
          <w:sz w:val="24"/>
          <w:szCs w:val="24"/>
        </w:rPr>
        <w:t>b3 = 1'b1;</w:t>
      </w:r>
    </w:p>
    <w:p w14:paraId="4FB5621D" w14:textId="77777777" w:rsidR="00D95E86" w:rsidRPr="00E722DA" w:rsidRDefault="00D95E86"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r>
    </w:p>
    <w:p w14:paraId="7C81CCE5" w14:textId="77777777" w:rsidR="00D95E86" w:rsidRPr="00E722DA" w:rsidRDefault="00D95E86"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t>#20;</w:t>
      </w:r>
    </w:p>
    <w:p w14:paraId="5833168C" w14:textId="75A85443" w:rsidR="00D95E86" w:rsidRPr="00E722DA" w:rsidRDefault="0061173E"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t>a0 = 1'b0</w:t>
      </w:r>
      <w:proofErr w:type="gramStart"/>
      <w:r w:rsidRPr="00E722DA">
        <w:rPr>
          <w:rFonts w:ascii="Times New Roman" w:hAnsi="Times New Roman" w:cs="Times New Roman"/>
          <w:sz w:val="24"/>
          <w:szCs w:val="24"/>
        </w:rPr>
        <w:t>;a1</w:t>
      </w:r>
      <w:proofErr w:type="gramEnd"/>
      <w:r w:rsidRPr="00E722DA">
        <w:rPr>
          <w:rFonts w:ascii="Times New Roman" w:hAnsi="Times New Roman" w:cs="Times New Roman"/>
          <w:sz w:val="24"/>
          <w:szCs w:val="24"/>
        </w:rPr>
        <w:t xml:space="preserve"> = 1'b0;a2 = 1'b0;</w:t>
      </w:r>
      <w:r w:rsidR="00D95E86" w:rsidRPr="00E722DA">
        <w:rPr>
          <w:rFonts w:ascii="Times New Roman" w:hAnsi="Times New Roman" w:cs="Times New Roman"/>
          <w:sz w:val="24"/>
          <w:szCs w:val="24"/>
        </w:rPr>
        <w:t>a3 = 1'b0;</w:t>
      </w:r>
    </w:p>
    <w:p w14:paraId="410A63CD" w14:textId="5CA7E671" w:rsidR="00D95E86" w:rsidRPr="00E722DA" w:rsidRDefault="0061173E"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t>b0 = 1'b0</w:t>
      </w:r>
      <w:proofErr w:type="gramStart"/>
      <w:r w:rsidRPr="00E722DA">
        <w:rPr>
          <w:rFonts w:ascii="Times New Roman" w:hAnsi="Times New Roman" w:cs="Times New Roman"/>
          <w:sz w:val="24"/>
          <w:szCs w:val="24"/>
        </w:rPr>
        <w:t>;b1</w:t>
      </w:r>
      <w:proofErr w:type="gramEnd"/>
      <w:r w:rsidRPr="00E722DA">
        <w:rPr>
          <w:rFonts w:ascii="Times New Roman" w:hAnsi="Times New Roman" w:cs="Times New Roman"/>
          <w:sz w:val="24"/>
          <w:szCs w:val="24"/>
        </w:rPr>
        <w:t xml:space="preserve"> = 1'b0;b2 = 1'b0;</w:t>
      </w:r>
      <w:r w:rsidR="00D95E86" w:rsidRPr="00E722DA">
        <w:rPr>
          <w:rFonts w:ascii="Times New Roman" w:hAnsi="Times New Roman" w:cs="Times New Roman"/>
          <w:sz w:val="24"/>
          <w:szCs w:val="24"/>
        </w:rPr>
        <w:t>b3 = 1'b0;</w:t>
      </w:r>
    </w:p>
    <w:p w14:paraId="46A3930D" w14:textId="77777777" w:rsidR="00D95E86" w:rsidRPr="00E722DA" w:rsidRDefault="00D95E86"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r>
    </w:p>
    <w:p w14:paraId="0C4D42ED" w14:textId="77777777" w:rsidR="00D95E86" w:rsidRPr="00E722DA" w:rsidRDefault="00D95E86"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t>#20;</w:t>
      </w:r>
    </w:p>
    <w:p w14:paraId="08760524" w14:textId="35EE5D76" w:rsidR="00D95E86" w:rsidRPr="00E722DA" w:rsidRDefault="0061173E"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t>a0 = 1'b1</w:t>
      </w:r>
      <w:proofErr w:type="gramStart"/>
      <w:r w:rsidRPr="00E722DA">
        <w:rPr>
          <w:rFonts w:ascii="Times New Roman" w:hAnsi="Times New Roman" w:cs="Times New Roman"/>
          <w:sz w:val="24"/>
          <w:szCs w:val="24"/>
        </w:rPr>
        <w:t>;a1</w:t>
      </w:r>
      <w:proofErr w:type="gramEnd"/>
      <w:r w:rsidRPr="00E722DA">
        <w:rPr>
          <w:rFonts w:ascii="Times New Roman" w:hAnsi="Times New Roman" w:cs="Times New Roman"/>
          <w:sz w:val="24"/>
          <w:szCs w:val="24"/>
        </w:rPr>
        <w:t xml:space="preserve"> = 1'b1;a2 = 1'b0;</w:t>
      </w:r>
      <w:r w:rsidRPr="00E722DA">
        <w:rPr>
          <w:rFonts w:ascii="Times New Roman" w:hAnsi="Times New Roman" w:cs="Times New Roman"/>
          <w:sz w:val="24"/>
          <w:szCs w:val="24"/>
        </w:rPr>
        <w:tab/>
        <w:t>a3 = 1'b0;</w:t>
      </w:r>
    </w:p>
    <w:p w14:paraId="30A0BF73" w14:textId="71218F50" w:rsidR="00D95E86" w:rsidRPr="00E722DA" w:rsidRDefault="0061173E"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t>b0 = 1'b0</w:t>
      </w:r>
      <w:proofErr w:type="gramStart"/>
      <w:r w:rsidRPr="00E722DA">
        <w:rPr>
          <w:rFonts w:ascii="Times New Roman" w:hAnsi="Times New Roman" w:cs="Times New Roman"/>
          <w:sz w:val="24"/>
          <w:szCs w:val="24"/>
        </w:rPr>
        <w:t>;b1</w:t>
      </w:r>
      <w:proofErr w:type="gramEnd"/>
      <w:r w:rsidRPr="00E722DA">
        <w:rPr>
          <w:rFonts w:ascii="Times New Roman" w:hAnsi="Times New Roman" w:cs="Times New Roman"/>
          <w:sz w:val="24"/>
          <w:szCs w:val="24"/>
        </w:rPr>
        <w:t xml:space="preserve"> = 1'b0;b2 = 1'b1;</w:t>
      </w:r>
      <w:r w:rsidR="00D95E86" w:rsidRPr="00E722DA">
        <w:rPr>
          <w:rFonts w:ascii="Times New Roman" w:hAnsi="Times New Roman" w:cs="Times New Roman"/>
          <w:sz w:val="24"/>
          <w:szCs w:val="24"/>
        </w:rPr>
        <w:t>b3 = 1'b1;</w:t>
      </w:r>
    </w:p>
    <w:p w14:paraId="21DD6729" w14:textId="77777777" w:rsidR="00D95E86" w:rsidRPr="00E722DA" w:rsidRDefault="00D95E86"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r>
    </w:p>
    <w:p w14:paraId="45CB5534" w14:textId="77777777" w:rsidR="00D95E86" w:rsidRPr="00E722DA" w:rsidRDefault="00D95E86"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t>#20;</w:t>
      </w:r>
    </w:p>
    <w:p w14:paraId="78A74BAF" w14:textId="4B28124C" w:rsidR="00D95E86" w:rsidRPr="00E722DA" w:rsidRDefault="0068264F"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t>a0 = 1'b1</w:t>
      </w:r>
      <w:proofErr w:type="gramStart"/>
      <w:r w:rsidRPr="00E722DA">
        <w:rPr>
          <w:rFonts w:ascii="Times New Roman" w:hAnsi="Times New Roman" w:cs="Times New Roman"/>
          <w:sz w:val="24"/>
          <w:szCs w:val="24"/>
        </w:rPr>
        <w:t>;a1</w:t>
      </w:r>
      <w:proofErr w:type="gramEnd"/>
      <w:r w:rsidRPr="00E722DA">
        <w:rPr>
          <w:rFonts w:ascii="Times New Roman" w:hAnsi="Times New Roman" w:cs="Times New Roman"/>
          <w:sz w:val="24"/>
          <w:szCs w:val="24"/>
        </w:rPr>
        <w:t xml:space="preserve"> = 1'b0;a2 = 1'b0;a3 = 1'b1;</w:t>
      </w:r>
    </w:p>
    <w:p w14:paraId="4A522540" w14:textId="2A1475CF" w:rsidR="00D95E86" w:rsidRPr="00E722DA" w:rsidRDefault="0068264F"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t>b0 = 1'b1</w:t>
      </w:r>
      <w:proofErr w:type="gramStart"/>
      <w:r w:rsidRPr="00E722DA">
        <w:rPr>
          <w:rFonts w:ascii="Times New Roman" w:hAnsi="Times New Roman" w:cs="Times New Roman"/>
          <w:sz w:val="24"/>
          <w:szCs w:val="24"/>
        </w:rPr>
        <w:t>;b1</w:t>
      </w:r>
      <w:proofErr w:type="gramEnd"/>
      <w:r w:rsidRPr="00E722DA">
        <w:rPr>
          <w:rFonts w:ascii="Times New Roman" w:hAnsi="Times New Roman" w:cs="Times New Roman"/>
          <w:sz w:val="24"/>
          <w:szCs w:val="24"/>
        </w:rPr>
        <w:t xml:space="preserve"> = 1'b1;b2 = 1'b1;</w:t>
      </w:r>
      <w:r w:rsidR="00D95E86" w:rsidRPr="00E722DA">
        <w:rPr>
          <w:rFonts w:ascii="Times New Roman" w:hAnsi="Times New Roman" w:cs="Times New Roman"/>
          <w:sz w:val="24"/>
          <w:szCs w:val="24"/>
        </w:rPr>
        <w:t>b3 = 1'b1;</w:t>
      </w:r>
    </w:p>
    <w:p w14:paraId="4C6BE935" w14:textId="77777777" w:rsidR="00D95E86" w:rsidRPr="00E722DA" w:rsidRDefault="00D95E86"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r>
    </w:p>
    <w:p w14:paraId="62DE71BD" w14:textId="77777777" w:rsidR="00D95E86" w:rsidRPr="00E722DA" w:rsidRDefault="00D95E86"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t>#20;</w:t>
      </w:r>
    </w:p>
    <w:p w14:paraId="40B51B2A" w14:textId="159692F5" w:rsidR="00D95E86" w:rsidRPr="00E722DA" w:rsidRDefault="0068264F"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t>a0 = 1'b0</w:t>
      </w:r>
      <w:proofErr w:type="gramStart"/>
      <w:r w:rsidRPr="00E722DA">
        <w:rPr>
          <w:rFonts w:ascii="Times New Roman" w:hAnsi="Times New Roman" w:cs="Times New Roman"/>
          <w:sz w:val="24"/>
          <w:szCs w:val="24"/>
        </w:rPr>
        <w:t>;a1</w:t>
      </w:r>
      <w:proofErr w:type="gramEnd"/>
      <w:r w:rsidRPr="00E722DA">
        <w:rPr>
          <w:rFonts w:ascii="Times New Roman" w:hAnsi="Times New Roman" w:cs="Times New Roman"/>
          <w:sz w:val="24"/>
          <w:szCs w:val="24"/>
        </w:rPr>
        <w:t xml:space="preserve"> = 1'b0;a2 = 1'b0;a3 = 1'b1;</w:t>
      </w:r>
    </w:p>
    <w:p w14:paraId="573AA2AB" w14:textId="2E620944" w:rsidR="00D95E86" w:rsidRPr="00E722DA" w:rsidRDefault="0068264F"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t>b0 = 1'b1</w:t>
      </w:r>
      <w:proofErr w:type="gramStart"/>
      <w:r w:rsidRPr="00E722DA">
        <w:rPr>
          <w:rFonts w:ascii="Times New Roman" w:hAnsi="Times New Roman" w:cs="Times New Roman"/>
          <w:sz w:val="24"/>
          <w:szCs w:val="24"/>
        </w:rPr>
        <w:t>;b1</w:t>
      </w:r>
      <w:proofErr w:type="gramEnd"/>
      <w:r w:rsidRPr="00E722DA">
        <w:rPr>
          <w:rFonts w:ascii="Times New Roman" w:hAnsi="Times New Roman" w:cs="Times New Roman"/>
          <w:sz w:val="24"/>
          <w:szCs w:val="24"/>
        </w:rPr>
        <w:t xml:space="preserve"> = 1'b1;b2 = 1'b1;</w:t>
      </w:r>
      <w:r w:rsidR="00D95E86" w:rsidRPr="00E722DA">
        <w:rPr>
          <w:rFonts w:ascii="Times New Roman" w:hAnsi="Times New Roman" w:cs="Times New Roman"/>
          <w:sz w:val="24"/>
          <w:szCs w:val="24"/>
        </w:rPr>
        <w:t>b3 = 1'b1;</w:t>
      </w:r>
    </w:p>
    <w:p w14:paraId="7F7F6677" w14:textId="77777777" w:rsidR="00D95E86" w:rsidRPr="00E722DA" w:rsidRDefault="00D95E86"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r>
    </w:p>
    <w:p w14:paraId="558AD618" w14:textId="77777777" w:rsidR="00D95E86" w:rsidRPr="00E722DA" w:rsidRDefault="00D95E86"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t>#20;</w:t>
      </w:r>
    </w:p>
    <w:p w14:paraId="01EE58CB" w14:textId="15E6A40C" w:rsidR="00D95E86" w:rsidRPr="00E722DA" w:rsidRDefault="00D95E86"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lastRenderedPageBreak/>
        <w:tab/>
        <w:t>a0 = 1'b1</w:t>
      </w:r>
      <w:proofErr w:type="gramStart"/>
      <w:r w:rsidRPr="00E722DA">
        <w:rPr>
          <w:rFonts w:ascii="Times New Roman" w:hAnsi="Times New Roman" w:cs="Times New Roman"/>
          <w:sz w:val="24"/>
          <w:szCs w:val="24"/>
        </w:rPr>
        <w:t>;a1</w:t>
      </w:r>
      <w:proofErr w:type="gramEnd"/>
      <w:r w:rsidRPr="00E722DA">
        <w:rPr>
          <w:rFonts w:ascii="Times New Roman" w:hAnsi="Times New Roman" w:cs="Times New Roman"/>
          <w:sz w:val="24"/>
          <w:szCs w:val="24"/>
        </w:rPr>
        <w:t xml:space="preserve"> = 1'b1;a2 = 1'b1;</w:t>
      </w:r>
      <w:r w:rsidR="00095DB6" w:rsidRPr="00E722DA">
        <w:rPr>
          <w:rFonts w:ascii="Times New Roman" w:hAnsi="Times New Roman" w:cs="Times New Roman"/>
          <w:sz w:val="24"/>
          <w:szCs w:val="24"/>
        </w:rPr>
        <w:t>a3 = 1'b0;</w:t>
      </w:r>
    </w:p>
    <w:p w14:paraId="26F97B5A" w14:textId="4E29606B" w:rsidR="00D95E86" w:rsidRPr="00E722DA" w:rsidRDefault="00095DB6"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t>b0 = 1'b0</w:t>
      </w:r>
      <w:proofErr w:type="gramStart"/>
      <w:r w:rsidRPr="00E722DA">
        <w:rPr>
          <w:rFonts w:ascii="Times New Roman" w:hAnsi="Times New Roman" w:cs="Times New Roman"/>
          <w:sz w:val="24"/>
          <w:szCs w:val="24"/>
        </w:rPr>
        <w:t>;b1</w:t>
      </w:r>
      <w:proofErr w:type="gramEnd"/>
      <w:r w:rsidRPr="00E722DA">
        <w:rPr>
          <w:rFonts w:ascii="Times New Roman" w:hAnsi="Times New Roman" w:cs="Times New Roman"/>
          <w:sz w:val="24"/>
          <w:szCs w:val="24"/>
        </w:rPr>
        <w:t xml:space="preserve"> = 1'b1;b2 = 1'b1;</w:t>
      </w:r>
      <w:r w:rsidR="00D95E86" w:rsidRPr="00E722DA">
        <w:rPr>
          <w:rFonts w:ascii="Times New Roman" w:hAnsi="Times New Roman" w:cs="Times New Roman"/>
          <w:sz w:val="24"/>
          <w:szCs w:val="24"/>
        </w:rPr>
        <w:t>b3 = 1'b1;</w:t>
      </w:r>
    </w:p>
    <w:p w14:paraId="4BFDED2F" w14:textId="77777777" w:rsidR="00D95E86" w:rsidRPr="00E722DA" w:rsidRDefault="00D95E86"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r>
    </w:p>
    <w:p w14:paraId="6780F478" w14:textId="77777777" w:rsidR="00D95E86" w:rsidRPr="00E722DA" w:rsidRDefault="00D95E86"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t>#20;</w:t>
      </w:r>
    </w:p>
    <w:p w14:paraId="46F5F06D" w14:textId="072484D3" w:rsidR="00D95E86" w:rsidRPr="00E722DA" w:rsidRDefault="00095DB6"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t>a0 = 1'b1</w:t>
      </w:r>
      <w:proofErr w:type="gramStart"/>
      <w:r w:rsidRPr="00E722DA">
        <w:rPr>
          <w:rFonts w:ascii="Times New Roman" w:hAnsi="Times New Roman" w:cs="Times New Roman"/>
          <w:sz w:val="24"/>
          <w:szCs w:val="24"/>
        </w:rPr>
        <w:t>;a1</w:t>
      </w:r>
      <w:proofErr w:type="gramEnd"/>
      <w:r w:rsidRPr="00E722DA">
        <w:rPr>
          <w:rFonts w:ascii="Times New Roman" w:hAnsi="Times New Roman" w:cs="Times New Roman"/>
          <w:sz w:val="24"/>
          <w:szCs w:val="24"/>
        </w:rPr>
        <w:t xml:space="preserve"> = 1'b1;a2 = 1'b1;a3 = 1'b1;</w:t>
      </w:r>
    </w:p>
    <w:p w14:paraId="1B3C9C09" w14:textId="02B61CD3" w:rsidR="00D95E86" w:rsidRPr="00E722DA" w:rsidRDefault="00095DB6"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t>b0 = 1'b1</w:t>
      </w:r>
      <w:proofErr w:type="gramStart"/>
      <w:r w:rsidRPr="00E722DA">
        <w:rPr>
          <w:rFonts w:ascii="Times New Roman" w:hAnsi="Times New Roman" w:cs="Times New Roman"/>
          <w:sz w:val="24"/>
          <w:szCs w:val="24"/>
        </w:rPr>
        <w:t>;b1</w:t>
      </w:r>
      <w:proofErr w:type="gramEnd"/>
      <w:r w:rsidRPr="00E722DA">
        <w:rPr>
          <w:rFonts w:ascii="Times New Roman" w:hAnsi="Times New Roman" w:cs="Times New Roman"/>
          <w:sz w:val="24"/>
          <w:szCs w:val="24"/>
        </w:rPr>
        <w:t xml:space="preserve"> = 1'b1;b2 = 1'b1;</w:t>
      </w:r>
      <w:r w:rsidR="00D95E86" w:rsidRPr="00E722DA">
        <w:rPr>
          <w:rFonts w:ascii="Times New Roman" w:hAnsi="Times New Roman" w:cs="Times New Roman"/>
          <w:sz w:val="24"/>
          <w:szCs w:val="24"/>
        </w:rPr>
        <w:t>b3 = 1'b0;</w:t>
      </w:r>
    </w:p>
    <w:p w14:paraId="7F3ABF09" w14:textId="77777777" w:rsidR="00D95E86" w:rsidRPr="00E722DA" w:rsidRDefault="00D95E86"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r>
    </w:p>
    <w:p w14:paraId="0BBFBE33" w14:textId="77777777" w:rsidR="00D95E86" w:rsidRPr="00E722DA" w:rsidRDefault="00D95E86"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t>#20;</w:t>
      </w:r>
    </w:p>
    <w:p w14:paraId="6DF60A1C" w14:textId="0CBA8841" w:rsidR="00D95E86" w:rsidRPr="00E722DA" w:rsidRDefault="0061173E"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t>a0 = 1'b0</w:t>
      </w:r>
      <w:proofErr w:type="gramStart"/>
      <w:r w:rsidRPr="00E722DA">
        <w:rPr>
          <w:rFonts w:ascii="Times New Roman" w:hAnsi="Times New Roman" w:cs="Times New Roman"/>
          <w:sz w:val="24"/>
          <w:szCs w:val="24"/>
        </w:rPr>
        <w:t>;a1</w:t>
      </w:r>
      <w:proofErr w:type="gramEnd"/>
      <w:r w:rsidRPr="00E722DA">
        <w:rPr>
          <w:rFonts w:ascii="Times New Roman" w:hAnsi="Times New Roman" w:cs="Times New Roman"/>
          <w:sz w:val="24"/>
          <w:szCs w:val="24"/>
        </w:rPr>
        <w:t xml:space="preserve"> = 1'b0;a2 = 1'b1;a3 = 1'b0;</w:t>
      </w:r>
    </w:p>
    <w:p w14:paraId="41A5B686" w14:textId="45252BC3" w:rsidR="00D95E86" w:rsidRPr="00E722DA" w:rsidRDefault="0061173E"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t>b0 = 1'b1</w:t>
      </w:r>
      <w:proofErr w:type="gramStart"/>
      <w:r w:rsidRPr="00E722DA">
        <w:rPr>
          <w:rFonts w:ascii="Times New Roman" w:hAnsi="Times New Roman" w:cs="Times New Roman"/>
          <w:sz w:val="24"/>
          <w:szCs w:val="24"/>
        </w:rPr>
        <w:t>;b1</w:t>
      </w:r>
      <w:proofErr w:type="gramEnd"/>
      <w:r w:rsidRPr="00E722DA">
        <w:rPr>
          <w:rFonts w:ascii="Times New Roman" w:hAnsi="Times New Roman" w:cs="Times New Roman"/>
          <w:sz w:val="24"/>
          <w:szCs w:val="24"/>
        </w:rPr>
        <w:t xml:space="preserve"> = 1'b0;b2 = 1'b0;</w:t>
      </w:r>
      <w:r w:rsidR="00D95E86" w:rsidRPr="00E722DA">
        <w:rPr>
          <w:rFonts w:ascii="Times New Roman" w:hAnsi="Times New Roman" w:cs="Times New Roman"/>
          <w:sz w:val="24"/>
          <w:szCs w:val="24"/>
        </w:rPr>
        <w:t>b3 = 1'b1;</w:t>
      </w:r>
    </w:p>
    <w:p w14:paraId="0D58118B" w14:textId="77777777" w:rsidR="00D95E86" w:rsidRPr="00E722DA" w:rsidRDefault="00D95E86"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r>
    </w:p>
    <w:p w14:paraId="06A5B354" w14:textId="77777777" w:rsidR="00D95E86" w:rsidRPr="00E722DA" w:rsidRDefault="00D95E86"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t>#20;</w:t>
      </w:r>
    </w:p>
    <w:p w14:paraId="1DDD48FA" w14:textId="77777777" w:rsidR="00D95E86" w:rsidRPr="00E722DA" w:rsidRDefault="00D95E86"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t>$stop;</w:t>
      </w:r>
    </w:p>
    <w:p w14:paraId="4D455FC8" w14:textId="77777777" w:rsidR="00D95E86" w:rsidRPr="00E722DA" w:rsidRDefault="00D95E86"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r>
    </w:p>
    <w:p w14:paraId="79786800" w14:textId="77777777" w:rsidR="00D95E86" w:rsidRPr="00E722DA" w:rsidRDefault="00D95E86"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r>
      <w:proofErr w:type="gramStart"/>
      <w:r w:rsidRPr="00E722DA">
        <w:rPr>
          <w:rFonts w:ascii="Times New Roman" w:hAnsi="Times New Roman" w:cs="Times New Roman"/>
          <w:sz w:val="24"/>
          <w:szCs w:val="24"/>
        </w:rPr>
        <w:t>end</w:t>
      </w:r>
      <w:proofErr w:type="gramEnd"/>
    </w:p>
    <w:p w14:paraId="1B3ABADE" w14:textId="77777777" w:rsidR="00D95E86" w:rsidRPr="00E722DA" w:rsidRDefault="00D95E86"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r>
    </w:p>
    <w:p w14:paraId="7C1323D6" w14:textId="6CE80C7E" w:rsidR="00D95E86" w:rsidRPr="00E722DA" w:rsidRDefault="00D95E86"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r>
      <w:proofErr w:type="spellStart"/>
      <w:proofErr w:type="gramStart"/>
      <w:r w:rsidRPr="00E722DA">
        <w:rPr>
          <w:rFonts w:ascii="Times New Roman" w:hAnsi="Times New Roman" w:cs="Times New Roman"/>
          <w:sz w:val="24"/>
          <w:szCs w:val="24"/>
        </w:rPr>
        <w:t>endmodule</w:t>
      </w:r>
      <w:proofErr w:type="spellEnd"/>
      <w:proofErr w:type="gramEnd"/>
    </w:p>
    <w:p w14:paraId="1D342913" w14:textId="77777777" w:rsidR="009F516E" w:rsidRPr="00E722DA" w:rsidRDefault="009F516E" w:rsidP="00E722DA">
      <w:pPr>
        <w:spacing w:after="0" w:line="240" w:lineRule="auto"/>
        <w:rPr>
          <w:rFonts w:ascii="Times New Roman" w:hAnsi="Times New Roman" w:cs="Times New Roman"/>
          <w:sz w:val="24"/>
          <w:szCs w:val="24"/>
        </w:rPr>
      </w:pPr>
    </w:p>
    <w:p w14:paraId="1E600825" w14:textId="77313659" w:rsidR="00FD6014" w:rsidRPr="00E722DA" w:rsidRDefault="00FD6014"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Wave Form:</w:t>
      </w:r>
    </w:p>
    <w:p w14:paraId="7924AB8A" w14:textId="73009B77" w:rsidR="001E761B" w:rsidRPr="00E722DA" w:rsidRDefault="00D95E86" w:rsidP="00E722DA">
      <w:pPr>
        <w:spacing w:after="0" w:line="240" w:lineRule="auto"/>
        <w:rPr>
          <w:rFonts w:ascii="Times New Roman" w:hAnsi="Times New Roman" w:cs="Times New Roman"/>
          <w:sz w:val="24"/>
          <w:szCs w:val="24"/>
        </w:rPr>
      </w:pPr>
      <w:r w:rsidRPr="00E722DA">
        <w:rPr>
          <w:rFonts w:ascii="Times New Roman" w:hAnsi="Times New Roman" w:cs="Times New Roman"/>
          <w:noProof/>
          <w:sz w:val="24"/>
          <w:szCs w:val="24"/>
        </w:rPr>
        <w:drawing>
          <wp:inline distT="0" distB="0" distL="0" distR="0" wp14:anchorId="097F6BEF" wp14:editId="0951F6BA">
            <wp:extent cx="5943600" cy="3938905"/>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art3TestBenchWave.PNG"/>
                    <pic:cNvPicPr/>
                  </pic:nvPicPr>
                  <pic:blipFill>
                    <a:blip r:embed="rId7">
                      <a:extLst>
                        <a:ext uri="{28A0092B-C50C-407E-A947-70E740481C1C}">
                          <a14:useLocalDpi xmlns:a14="http://schemas.microsoft.com/office/drawing/2010/main" val="0"/>
                        </a:ext>
                      </a:extLst>
                    </a:blip>
                    <a:stretch>
                      <a:fillRect/>
                    </a:stretch>
                  </pic:blipFill>
                  <pic:spPr>
                    <a:xfrm>
                      <a:off x="0" y="0"/>
                      <a:ext cx="5943600" cy="3938905"/>
                    </a:xfrm>
                    <a:prstGeom prst="rect">
                      <a:avLst/>
                    </a:prstGeom>
                  </pic:spPr>
                </pic:pic>
              </a:graphicData>
            </a:graphic>
          </wp:inline>
        </w:drawing>
      </w:r>
    </w:p>
    <w:p w14:paraId="79592567" w14:textId="271C474C" w:rsidR="000B3DED" w:rsidRPr="00E722DA" w:rsidRDefault="000B3DED"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*1001+1111=11000</w:t>
      </w:r>
    </w:p>
    <w:p w14:paraId="02E807C7" w14:textId="77777777" w:rsidR="00A63E60" w:rsidRPr="00E722DA" w:rsidRDefault="00A63E60" w:rsidP="00E722DA">
      <w:pPr>
        <w:spacing w:after="0" w:line="240" w:lineRule="auto"/>
        <w:rPr>
          <w:rFonts w:ascii="Times New Roman" w:hAnsi="Times New Roman" w:cs="Times New Roman"/>
          <w:sz w:val="24"/>
          <w:szCs w:val="24"/>
        </w:rPr>
      </w:pPr>
    </w:p>
    <w:p w14:paraId="38D4A934" w14:textId="1A7F169E" w:rsidR="001E761B" w:rsidRPr="00E722DA" w:rsidRDefault="001E761B"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Part 4:</w:t>
      </w:r>
    </w:p>
    <w:p w14:paraId="204277A4" w14:textId="35508416" w:rsidR="00AF1440" w:rsidRPr="00E722DA" w:rsidRDefault="009F516E" w:rsidP="00E722DA">
      <w:pPr>
        <w:spacing w:line="240" w:lineRule="auto"/>
        <w:rPr>
          <w:rFonts w:ascii="Times New Roman" w:hAnsi="Times New Roman" w:cs="Times New Roman"/>
          <w:sz w:val="24"/>
          <w:szCs w:val="24"/>
        </w:rPr>
      </w:pPr>
      <w:r w:rsidRPr="00E722DA">
        <w:rPr>
          <w:rFonts w:ascii="Times New Roman" w:hAnsi="Times New Roman" w:cs="Times New Roman"/>
          <w:sz w:val="24"/>
          <w:szCs w:val="24"/>
        </w:rPr>
        <w:t xml:space="preserve">In this part of the lab, I had to design a 2-bit comparator which compare’s any two bits with any other 2 bits and tells you if the two bits is greater than less than or equal. The truth table has 4 </w:t>
      </w:r>
      <w:r w:rsidRPr="00E722DA">
        <w:rPr>
          <w:rFonts w:ascii="Times New Roman" w:hAnsi="Times New Roman" w:cs="Times New Roman"/>
          <w:sz w:val="24"/>
          <w:szCs w:val="24"/>
        </w:rPr>
        <w:lastRenderedPageBreak/>
        <w:t xml:space="preserve">inputs with 2 bit being designated for the A series number and the last two bit being designated for the B series number. The comparator Verilog code was provided in the instructions therefore I only had to program the code onto my FPGA board. From the FPGA board I was able to deduce my truth table. Then from my truth table I was able to use k-maps to create the 3 equations for G (greater than), E (equals to), L (Less than). Then I had to draw the schematic by only using NAND gates. In order to convert to NAND gates I have to take the double </w:t>
      </w:r>
      <w:proofErr w:type="spellStart"/>
      <w:r w:rsidRPr="00E722DA">
        <w:rPr>
          <w:rFonts w:ascii="Times New Roman" w:hAnsi="Times New Roman" w:cs="Times New Roman"/>
          <w:sz w:val="24"/>
          <w:szCs w:val="24"/>
        </w:rPr>
        <w:t>Demorgan’s</w:t>
      </w:r>
      <w:proofErr w:type="spellEnd"/>
      <w:r w:rsidRPr="00E722DA">
        <w:rPr>
          <w:rFonts w:ascii="Times New Roman" w:hAnsi="Times New Roman" w:cs="Times New Roman"/>
          <w:sz w:val="24"/>
          <w:szCs w:val="24"/>
        </w:rPr>
        <w:t xml:space="preserve"> law of each equation I made. However I’m only taking the first </w:t>
      </w:r>
      <w:proofErr w:type="spellStart"/>
      <w:r w:rsidRPr="00E722DA">
        <w:rPr>
          <w:rFonts w:ascii="Times New Roman" w:hAnsi="Times New Roman" w:cs="Times New Roman"/>
          <w:sz w:val="24"/>
          <w:szCs w:val="24"/>
        </w:rPr>
        <w:t>Demorgan’s</w:t>
      </w:r>
      <w:proofErr w:type="spellEnd"/>
      <w:r w:rsidRPr="00E722DA">
        <w:rPr>
          <w:rFonts w:ascii="Times New Roman" w:hAnsi="Times New Roman" w:cs="Times New Roman"/>
          <w:sz w:val="24"/>
          <w:szCs w:val="24"/>
        </w:rPr>
        <w:t xml:space="preserve"> step of each equation as this is the equivalent formula for a NAND gate circuit. After I had converted my equations to NAND equivalents, I was ready to create the schematics. I then created and tested my schematic to make sure I get the same outputs at the truth table states. Once I had completed my schematic test bench for the two-bit comparator. The test bench would output a waveform which simulates the hardware and tells me if my code is correct depending on the result. </w:t>
      </w:r>
    </w:p>
    <w:p w14:paraId="601E5000" w14:textId="60AE0162" w:rsidR="00465F0B" w:rsidRPr="00E722DA" w:rsidRDefault="00465F0B"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Verilog Code:</w:t>
      </w:r>
    </w:p>
    <w:p w14:paraId="3207376B" w14:textId="77777777" w:rsidR="00E40F46" w:rsidRPr="00E722DA" w:rsidRDefault="00E40F46" w:rsidP="00E722DA">
      <w:pPr>
        <w:spacing w:after="0" w:line="240" w:lineRule="auto"/>
        <w:rPr>
          <w:rFonts w:ascii="Times New Roman" w:hAnsi="Times New Roman" w:cs="Times New Roman"/>
          <w:sz w:val="24"/>
          <w:szCs w:val="24"/>
        </w:rPr>
      </w:pPr>
      <w:proofErr w:type="gramStart"/>
      <w:r w:rsidRPr="00E722DA">
        <w:rPr>
          <w:rFonts w:ascii="Times New Roman" w:hAnsi="Times New Roman" w:cs="Times New Roman"/>
          <w:sz w:val="24"/>
          <w:szCs w:val="24"/>
        </w:rPr>
        <w:t>module</w:t>
      </w:r>
      <w:proofErr w:type="gramEnd"/>
      <w:r w:rsidRPr="00E722DA">
        <w:rPr>
          <w:rFonts w:ascii="Times New Roman" w:hAnsi="Times New Roman" w:cs="Times New Roman"/>
          <w:sz w:val="24"/>
          <w:szCs w:val="24"/>
        </w:rPr>
        <w:t xml:space="preserve"> comparator(a0,a1,b0,b1,out1,out2,out3);</w:t>
      </w:r>
    </w:p>
    <w:p w14:paraId="59E5C548" w14:textId="77777777" w:rsidR="00E40F46" w:rsidRPr="00E722DA" w:rsidRDefault="00E40F46"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r>
      <w:proofErr w:type="gramStart"/>
      <w:r w:rsidRPr="00E722DA">
        <w:rPr>
          <w:rFonts w:ascii="Times New Roman" w:hAnsi="Times New Roman" w:cs="Times New Roman"/>
          <w:sz w:val="24"/>
          <w:szCs w:val="24"/>
        </w:rPr>
        <w:t>input</w:t>
      </w:r>
      <w:proofErr w:type="gramEnd"/>
      <w:r w:rsidRPr="00E722DA">
        <w:rPr>
          <w:rFonts w:ascii="Times New Roman" w:hAnsi="Times New Roman" w:cs="Times New Roman"/>
          <w:sz w:val="24"/>
          <w:szCs w:val="24"/>
        </w:rPr>
        <w:t xml:space="preserve"> a0,a1,b0,b1;</w:t>
      </w:r>
    </w:p>
    <w:p w14:paraId="5ECE4AF3" w14:textId="77777777" w:rsidR="00E40F46" w:rsidRPr="00E722DA" w:rsidRDefault="00E40F46"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r>
      <w:proofErr w:type="gramStart"/>
      <w:r w:rsidRPr="00E722DA">
        <w:rPr>
          <w:rFonts w:ascii="Times New Roman" w:hAnsi="Times New Roman" w:cs="Times New Roman"/>
          <w:sz w:val="24"/>
          <w:szCs w:val="24"/>
        </w:rPr>
        <w:t>output</w:t>
      </w:r>
      <w:proofErr w:type="gramEnd"/>
      <w:r w:rsidRPr="00E722DA">
        <w:rPr>
          <w:rFonts w:ascii="Times New Roman" w:hAnsi="Times New Roman" w:cs="Times New Roman"/>
          <w:sz w:val="24"/>
          <w:szCs w:val="24"/>
        </w:rPr>
        <w:t xml:space="preserve"> out1,out2,out3;</w:t>
      </w:r>
    </w:p>
    <w:p w14:paraId="2B1E266B" w14:textId="77777777" w:rsidR="00E40F46" w:rsidRPr="00E722DA" w:rsidRDefault="00E40F46"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r>
      <w:proofErr w:type="spellStart"/>
      <w:proofErr w:type="gramStart"/>
      <w:r w:rsidRPr="00E722DA">
        <w:rPr>
          <w:rFonts w:ascii="Times New Roman" w:hAnsi="Times New Roman" w:cs="Times New Roman"/>
          <w:sz w:val="24"/>
          <w:szCs w:val="24"/>
        </w:rPr>
        <w:t>reg</w:t>
      </w:r>
      <w:proofErr w:type="spellEnd"/>
      <w:proofErr w:type="gramEnd"/>
      <w:r w:rsidRPr="00E722DA">
        <w:rPr>
          <w:rFonts w:ascii="Times New Roman" w:hAnsi="Times New Roman" w:cs="Times New Roman"/>
          <w:sz w:val="24"/>
          <w:szCs w:val="24"/>
        </w:rPr>
        <w:t xml:space="preserve"> out1,out2,out3;</w:t>
      </w:r>
    </w:p>
    <w:p w14:paraId="3EB49E0E" w14:textId="77777777" w:rsidR="00E40F46" w:rsidRPr="00E722DA" w:rsidRDefault="00E40F46"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r>
      <w:r w:rsidRPr="00E722DA">
        <w:rPr>
          <w:rFonts w:ascii="Times New Roman" w:hAnsi="Times New Roman" w:cs="Times New Roman"/>
          <w:sz w:val="24"/>
          <w:szCs w:val="24"/>
        </w:rPr>
        <w:tab/>
      </w:r>
      <w:proofErr w:type="gramStart"/>
      <w:r w:rsidRPr="00E722DA">
        <w:rPr>
          <w:rFonts w:ascii="Times New Roman" w:hAnsi="Times New Roman" w:cs="Times New Roman"/>
          <w:sz w:val="24"/>
          <w:szCs w:val="24"/>
        </w:rPr>
        <w:t>always</w:t>
      </w:r>
      <w:proofErr w:type="gramEnd"/>
      <w:r w:rsidRPr="00E722DA">
        <w:rPr>
          <w:rFonts w:ascii="Times New Roman" w:hAnsi="Times New Roman" w:cs="Times New Roman"/>
          <w:sz w:val="24"/>
          <w:szCs w:val="24"/>
        </w:rPr>
        <w:t>@(a0 or a1 or b0 or b1)</w:t>
      </w:r>
    </w:p>
    <w:p w14:paraId="322047FE" w14:textId="77777777" w:rsidR="00E40F46" w:rsidRPr="00E722DA" w:rsidRDefault="00E40F46"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r>
      <w:r w:rsidRPr="00E722DA">
        <w:rPr>
          <w:rFonts w:ascii="Times New Roman" w:hAnsi="Times New Roman" w:cs="Times New Roman"/>
          <w:sz w:val="24"/>
          <w:szCs w:val="24"/>
        </w:rPr>
        <w:tab/>
      </w:r>
      <w:proofErr w:type="gramStart"/>
      <w:r w:rsidRPr="00E722DA">
        <w:rPr>
          <w:rFonts w:ascii="Times New Roman" w:hAnsi="Times New Roman" w:cs="Times New Roman"/>
          <w:sz w:val="24"/>
          <w:szCs w:val="24"/>
        </w:rPr>
        <w:t>begin</w:t>
      </w:r>
      <w:proofErr w:type="gramEnd"/>
    </w:p>
    <w:p w14:paraId="1B76AB00" w14:textId="77777777" w:rsidR="00E40F46" w:rsidRPr="00E722DA" w:rsidRDefault="00E40F46"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r>
      <w:r w:rsidRPr="00E722DA">
        <w:rPr>
          <w:rFonts w:ascii="Times New Roman" w:hAnsi="Times New Roman" w:cs="Times New Roman"/>
          <w:sz w:val="24"/>
          <w:szCs w:val="24"/>
        </w:rPr>
        <w:tab/>
      </w:r>
      <w:r w:rsidRPr="00E722DA">
        <w:rPr>
          <w:rFonts w:ascii="Times New Roman" w:hAnsi="Times New Roman" w:cs="Times New Roman"/>
          <w:sz w:val="24"/>
          <w:szCs w:val="24"/>
        </w:rPr>
        <w:tab/>
      </w:r>
      <w:proofErr w:type="gramStart"/>
      <w:r w:rsidRPr="00E722DA">
        <w:rPr>
          <w:rFonts w:ascii="Times New Roman" w:hAnsi="Times New Roman" w:cs="Times New Roman"/>
          <w:sz w:val="24"/>
          <w:szCs w:val="24"/>
        </w:rPr>
        <w:t>if(</w:t>
      </w:r>
      <w:proofErr w:type="gramEnd"/>
      <w:r w:rsidRPr="00E722DA">
        <w:rPr>
          <w:rFonts w:ascii="Times New Roman" w:hAnsi="Times New Roman" w:cs="Times New Roman"/>
          <w:sz w:val="24"/>
          <w:szCs w:val="24"/>
        </w:rPr>
        <w:t>{a1,a0}&lt;{b1,b0})</w:t>
      </w:r>
    </w:p>
    <w:p w14:paraId="328ADCAB" w14:textId="77777777" w:rsidR="00E40F46" w:rsidRPr="00E722DA" w:rsidRDefault="00E40F46"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r>
      <w:r w:rsidRPr="00E722DA">
        <w:rPr>
          <w:rFonts w:ascii="Times New Roman" w:hAnsi="Times New Roman" w:cs="Times New Roman"/>
          <w:sz w:val="24"/>
          <w:szCs w:val="24"/>
        </w:rPr>
        <w:tab/>
      </w:r>
      <w:r w:rsidRPr="00E722DA">
        <w:rPr>
          <w:rFonts w:ascii="Times New Roman" w:hAnsi="Times New Roman" w:cs="Times New Roman"/>
          <w:sz w:val="24"/>
          <w:szCs w:val="24"/>
        </w:rPr>
        <w:tab/>
        <w:t>out3&lt;=1;</w:t>
      </w:r>
    </w:p>
    <w:p w14:paraId="14405268" w14:textId="77777777" w:rsidR="00E40F46" w:rsidRPr="00E722DA" w:rsidRDefault="00E40F46"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r>
      <w:r w:rsidRPr="00E722DA">
        <w:rPr>
          <w:rFonts w:ascii="Times New Roman" w:hAnsi="Times New Roman" w:cs="Times New Roman"/>
          <w:sz w:val="24"/>
          <w:szCs w:val="24"/>
        </w:rPr>
        <w:tab/>
      </w:r>
      <w:r w:rsidRPr="00E722DA">
        <w:rPr>
          <w:rFonts w:ascii="Times New Roman" w:hAnsi="Times New Roman" w:cs="Times New Roman"/>
          <w:sz w:val="24"/>
          <w:szCs w:val="24"/>
        </w:rPr>
        <w:tab/>
      </w:r>
      <w:proofErr w:type="gramStart"/>
      <w:r w:rsidRPr="00E722DA">
        <w:rPr>
          <w:rFonts w:ascii="Times New Roman" w:hAnsi="Times New Roman" w:cs="Times New Roman"/>
          <w:sz w:val="24"/>
          <w:szCs w:val="24"/>
        </w:rPr>
        <w:t>else</w:t>
      </w:r>
      <w:proofErr w:type="gramEnd"/>
    </w:p>
    <w:p w14:paraId="02A621CC" w14:textId="77777777" w:rsidR="00E40F46" w:rsidRPr="00E722DA" w:rsidRDefault="00E40F46"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r>
      <w:r w:rsidRPr="00E722DA">
        <w:rPr>
          <w:rFonts w:ascii="Times New Roman" w:hAnsi="Times New Roman" w:cs="Times New Roman"/>
          <w:sz w:val="24"/>
          <w:szCs w:val="24"/>
        </w:rPr>
        <w:tab/>
      </w:r>
      <w:r w:rsidRPr="00E722DA">
        <w:rPr>
          <w:rFonts w:ascii="Times New Roman" w:hAnsi="Times New Roman" w:cs="Times New Roman"/>
          <w:sz w:val="24"/>
          <w:szCs w:val="24"/>
        </w:rPr>
        <w:tab/>
        <w:t>out3&lt;=0;</w:t>
      </w:r>
    </w:p>
    <w:p w14:paraId="3A6B438F" w14:textId="77777777" w:rsidR="00E40F46" w:rsidRPr="00E722DA" w:rsidRDefault="00E40F46"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r>
      <w:r w:rsidRPr="00E722DA">
        <w:rPr>
          <w:rFonts w:ascii="Times New Roman" w:hAnsi="Times New Roman" w:cs="Times New Roman"/>
          <w:sz w:val="24"/>
          <w:szCs w:val="24"/>
        </w:rPr>
        <w:tab/>
      </w:r>
      <w:r w:rsidRPr="00E722DA">
        <w:rPr>
          <w:rFonts w:ascii="Times New Roman" w:hAnsi="Times New Roman" w:cs="Times New Roman"/>
          <w:sz w:val="24"/>
          <w:szCs w:val="24"/>
        </w:rPr>
        <w:tab/>
      </w:r>
    </w:p>
    <w:p w14:paraId="400BA47C" w14:textId="77777777" w:rsidR="00E40F46" w:rsidRPr="00E722DA" w:rsidRDefault="00E40F46"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r>
      <w:r w:rsidRPr="00E722DA">
        <w:rPr>
          <w:rFonts w:ascii="Times New Roman" w:hAnsi="Times New Roman" w:cs="Times New Roman"/>
          <w:sz w:val="24"/>
          <w:szCs w:val="24"/>
        </w:rPr>
        <w:tab/>
      </w:r>
      <w:r w:rsidRPr="00E722DA">
        <w:rPr>
          <w:rFonts w:ascii="Times New Roman" w:hAnsi="Times New Roman" w:cs="Times New Roman"/>
          <w:sz w:val="24"/>
          <w:szCs w:val="24"/>
        </w:rPr>
        <w:tab/>
      </w:r>
      <w:proofErr w:type="gramStart"/>
      <w:r w:rsidRPr="00E722DA">
        <w:rPr>
          <w:rFonts w:ascii="Times New Roman" w:hAnsi="Times New Roman" w:cs="Times New Roman"/>
          <w:sz w:val="24"/>
          <w:szCs w:val="24"/>
        </w:rPr>
        <w:t>if(</w:t>
      </w:r>
      <w:proofErr w:type="gramEnd"/>
      <w:r w:rsidRPr="00E722DA">
        <w:rPr>
          <w:rFonts w:ascii="Times New Roman" w:hAnsi="Times New Roman" w:cs="Times New Roman"/>
          <w:sz w:val="24"/>
          <w:szCs w:val="24"/>
        </w:rPr>
        <w:t>{a1,a0}&gt;{b1,b0})</w:t>
      </w:r>
    </w:p>
    <w:p w14:paraId="19B20A3B" w14:textId="77777777" w:rsidR="00E40F46" w:rsidRPr="00E722DA" w:rsidRDefault="00E40F46"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r>
      <w:r w:rsidRPr="00E722DA">
        <w:rPr>
          <w:rFonts w:ascii="Times New Roman" w:hAnsi="Times New Roman" w:cs="Times New Roman"/>
          <w:sz w:val="24"/>
          <w:szCs w:val="24"/>
        </w:rPr>
        <w:tab/>
      </w:r>
      <w:r w:rsidRPr="00E722DA">
        <w:rPr>
          <w:rFonts w:ascii="Times New Roman" w:hAnsi="Times New Roman" w:cs="Times New Roman"/>
          <w:sz w:val="24"/>
          <w:szCs w:val="24"/>
        </w:rPr>
        <w:tab/>
        <w:t>out1&lt;=1;</w:t>
      </w:r>
    </w:p>
    <w:p w14:paraId="5E3F4376" w14:textId="77777777" w:rsidR="00E40F46" w:rsidRPr="00E722DA" w:rsidRDefault="00E40F46"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r>
      <w:r w:rsidRPr="00E722DA">
        <w:rPr>
          <w:rFonts w:ascii="Times New Roman" w:hAnsi="Times New Roman" w:cs="Times New Roman"/>
          <w:sz w:val="24"/>
          <w:szCs w:val="24"/>
        </w:rPr>
        <w:tab/>
      </w:r>
      <w:r w:rsidRPr="00E722DA">
        <w:rPr>
          <w:rFonts w:ascii="Times New Roman" w:hAnsi="Times New Roman" w:cs="Times New Roman"/>
          <w:sz w:val="24"/>
          <w:szCs w:val="24"/>
        </w:rPr>
        <w:tab/>
      </w:r>
      <w:proofErr w:type="gramStart"/>
      <w:r w:rsidRPr="00E722DA">
        <w:rPr>
          <w:rFonts w:ascii="Times New Roman" w:hAnsi="Times New Roman" w:cs="Times New Roman"/>
          <w:sz w:val="24"/>
          <w:szCs w:val="24"/>
        </w:rPr>
        <w:t>else</w:t>
      </w:r>
      <w:proofErr w:type="gramEnd"/>
    </w:p>
    <w:p w14:paraId="3C0BF164" w14:textId="77777777" w:rsidR="00E40F46" w:rsidRPr="00E722DA" w:rsidRDefault="00E40F46"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r>
      <w:r w:rsidRPr="00E722DA">
        <w:rPr>
          <w:rFonts w:ascii="Times New Roman" w:hAnsi="Times New Roman" w:cs="Times New Roman"/>
          <w:sz w:val="24"/>
          <w:szCs w:val="24"/>
        </w:rPr>
        <w:tab/>
      </w:r>
      <w:r w:rsidRPr="00E722DA">
        <w:rPr>
          <w:rFonts w:ascii="Times New Roman" w:hAnsi="Times New Roman" w:cs="Times New Roman"/>
          <w:sz w:val="24"/>
          <w:szCs w:val="24"/>
        </w:rPr>
        <w:tab/>
        <w:t>out1&lt;=0;</w:t>
      </w:r>
    </w:p>
    <w:p w14:paraId="313855E8" w14:textId="77777777" w:rsidR="00E40F46" w:rsidRPr="00E722DA" w:rsidRDefault="00E40F46"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r>
      <w:r w:rsidRPr="00E722DA">
        <w:rPr>
          <w:rFonts w:ascii="Times New Roman" w:hAnsi="Times New Roman" w:cs="Times New Roman"/>
          <w:sz w:val="24"/>
          <w:szCs w:val="24"/>
        </w:rPr>
        <w:tab/>
      </w:r>
      <w:r w:rsidRPr="00E722DA">
        <w:rPr>
          <w:rFonts w:ascii="Times New Roman" w:hAnsi="Times New Roman" w:cs="Times New Roman"/>
          <w:sz w:val="24"/>
          <w:szCs w:val="24"/>
        </w:rPr>
        <w:tab/>
      </w:r>
    </w:p>
    <w:p w14:paraId="5944712F" w14:textId="77777777" w:rsidR="00E40F46" w:rsidRPr="00E722DA" w:rsidRDefault="00E40F46"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r>
      <w:r w:rsidRPr="00E722DA">
        <w:rPr>
          <w:rFonts w:ascii="Times New Roman" w:hAnsi="Times New Roman" w:cs="Times New Roman"/>
          <w:sz w:val="24"/>
          <w:szCs w:val="24"/>
        </w:rPr>
        <w:tab/>
      </w:r>
      <w:r w:rsidRPr="00E722DA">
        <w:rPr>
          <w:rFonts w:ascii="Times New Roman" w:hAnsi="Times New Roman" w:cs="Times New Roman"/>
          <w:sz w:val="24"/>
          <w:szCs w:val="24"/>
        </w:rPr>
        <w:tab/>
      </w:r>
      <w:proofErr w:type="gramStart"/>
      <w:r w:rsidRPr="00E722DA">
        <w:rPr>
          <w:rFonts w:ascii="Times New Roman" w:hAnsi="Times New Roman" w:cs="Times New Roman"/>
          <w:sz w:val="24"/>
          <w:szCs w:val="24"/>
        </w:rPr>
        <w:t>if(</w:t>
      </w:r>
      <w:proofErr w:type="gramEnd"/>
      <w:r w:rsidRPr="00E722DA">
        <w:rPr>
          <w:rFonts w:ascii="Times New Roman" w:hAnsi="Times New Roman" w:cs="Times New Roman"/>
          <w:sz w:val="24"/>
          <w:szCs w:val="24"/>
        </w:rPr>
        <w:t>{a1,a0}=={b1,b0})</w:t>
      </w:r>
    </w:p>
    <w:p w14:paraId="31B6F1FD" w14:textId="77777777" w:rsidR="00E40F46" w:rsidRPr="00E722DA" w:rsidRDefault="00E40F46"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r>
      <w:r w:rsidRPr="00E722DA">
        <w:rPr>
          <w:rFonts w:ascii="Times New Roman" w:hAnsi="Times New Roman" w:cs="Times New Roman"/>
          <w:sz w:val="24"/>
          <w:szCs w:val="24"/>
        </w:rPr>
        <w:tab/>
      </w:r>
      <w:r w:rsidRPr="00E722DA">
        <w:rPr>
          <w:rFonts w:ascii="Times New Roman" w:hAnsi="Times New Roman" w:cs="Times New Roman"/>
          <w:sz w:val="24"/>
          <w:szCs w:val="24"/>
        </w:rPr>
        <w:tab/>
        <w:t>out2&lt;=1;</w:t>
      </w:r>
    </w:p>
    <w:p w14:paraId="526E4F8D" w14:textId="77777777" w:rsidR="00E40F46" w:rsidRPr="00E722DA" w:rsidRDefault="00E40F46"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r>
      <w:r w:rsidRPr="00E722DA">
        <w:rPr>
          <w:rFonts w:ascii="Times New Roman" w:hAnsi="Times New Roman" w:cs="Times New Roman"/>
          <w:sz w:val="24"/>
          <w:szCs w:val="24"/>
        </w:rPr>
        <w:tab/>
      </w:r>
      <w:r w:rsidRPr="00E722DA">
        <w:rPr>
          <w:rFonts w:ascii="Times New Roman" w:hAnsi="Times New Roman" w:cs="Times New Roman"/>
          <w:sz w:val="24"/>
          <w:szCs w:val="24"/>
        </w:rPr>
        <w:tab/>
      </w:r>
      <w:proofErr w:type="gramStart"/>
      <w:r w:rsidRPr="00E722DA">
        <w:rPr>
          <w:rFonts w:ascii="Times New Roman" w:hAnsi="Times New Roman" w:cs="Times New Roman"/>
          <w:sz w:val="24"/>
          <w:szCs w:val="24"/>
        </w:rPr>
        <w:t>else</w:t>
      </w:r>
      <w:proofErr w:type="gramEnd"/>
    </w:p>
    <w:p w14:paraId="6CEEA97D" w14:textId="77777777" w:rsidR="00E40F46" w:rsidRPr="00E722DA" w:rsidRDefault="00E40F46"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r>
      <w:r w:rsidRPr="00E722DA">
        <w:rPr>
          <w:rFonts w:ascii="Times New Roman" w:hAnsi="Times New Roman" w:cs="Times New Roman"/>
          <w:sz w:val="24"/>
          <w:szCs w:val="24"/>
        </w:rPr>
        <w:tab/>
      </w:r>
      <w:r w:rsidRPr="00E722DA">
        <w:rPr>
          <w:rFonts w:ascii="Times New Roman" w:hAnsi="Times New Roman" w:cs="Times New Roman"/>
          <w:sz w:val="24"/>
          <w:szCs w:val="24"/>
        </w:rPr>
        <w:tab/>
        <w:t>out2&lt;=0;</w:t>
      </w:r>
    </w:p>
    <w:p w14:paraId="1AE91560" w14:textId="77777777" w:rsidR="00E40F46" w:rsidRPr="00E722DA" w:rsidRDefault="00E40F46"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r>
      <w:r w:rsidRPr="00E722DA">
        <w:rPr>
          <w:rFonts w:ascii="Times New Roman" w:hAnsi="Times New Roman" w:cs="Times New Roman"/>
          <w:sz w:val="24"/>
          <w:szCs w:val="24"/>
        </w:rPr>
        <w:tab/>
      </w:r>
      <w:proofErr w:type="gramStart"/>
      <w:r w:rsidRPr="00E722DA">
        <w:rPr>
          <w:rFonts w:ascii="Times New Roman" w:hAnsi="Times New Roman" w:cs="Times New Roman"/>
          <w:sz w:val="24"/>
          <w:szCs w:val="24"/>
        </w:rPr>
        <w:t>end</w:t>
      </w:r>
      <w:proofErr w:type="gramEnd"/>
    </w:p>
    <w:p w14:paraId="3B2BF225" w14:textId="374791E4" w:rsidR="00E40F46" w:rsidRPr="00E722DA" w:rsidRDefault="00E40F46"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r>
      <w:r w:rsidRPr="00E722DA">
        <w:rPr>
          <w:rFonts w:ascii="Times New Roman" w:hAnsi="Times New Roman" w:cs="Times New Roman"/>
          <w:sz w:val="24"/>
          <w:szCs w:val="24"/>
        </w:rPr>
        <w:tab/>
      </w:r>
      <w:proofErr w:type="spellStart"/>
      <w:proofErr w:type="gramStart"/>
      <w:r w:rsidRPr="00E722DA">
        <w:rPr>
          <w:rFonts w:ascii="Times New Roman" w:hAnsi="Times New Roman" w:cs="Times New Roman"/>
          <w:sz w:val="24"/>
          <w:szCs w:val="24"/>
        </w:rPr>
        <w:t>endmodule</w:t>
      </w:r>
      <w:proofErr w:type="spellEnd"/>
      <w:proofErr w:type="gramEnd"/>
    </w:p>
    <w:p w14:paraId="4FB4A59A" w14:textId="0C877A57" w:rsidR="00E47384" w:rsidRPr="00E722DA" w:rsidRDefault="00E47384" w:rsidP="00E722DA">
      <w:pPr>
        <w:spacing w:after="0" w:line="240" w:lineRule="auto"/>
        <w:rPr>
          <w:rFonts w:ascii="Times New Roman" w:hAnsi="Times New Roman" w:cs="Times New Roman"/>
          <w:sz w:val="24"/>
          <w:szCs w:val="24"/>
        </w:rPr>
      </w:pPr>
    </w:p>
    <w:p w14:paraId="36924A7D" w14:textId="5CD6E56A" w:rsidR="00465F0B" w:rsidRPr="00E722DA" w:rsidRDefault="00465F0B"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Circuit Design:</w:t>
      </w:r>
    </w:p>
    <w:p w14:paraId="7D701446" w14:textId="6349545B" w:rsidR="00465F0B" w:rsidRPr="00E722DA" w:rsidRDefault="00465F0B" w:rsidP="00E722DA">
      <w:pPr>
        <w:spacing w:after="0" w:line="240" w:lineRule="auto"/>
        <w:rPr>
          <w:rFonts w:ascii="Times New Roman" w:hAnsi="Times New Roman" w:cs="Times New Roman"/>
          <w:sz w:val="24"/>
          <w:szCs w:val="24"/>
        </w:rPr>
      </w:pPr>
      <w:r w:rsidRPr="00E722DA">
        <w:rPr>
          <w:rFonts w:ascii="Times New Roman" w:hAnsi="Times New Roman" w:cs="Times New Roman"/>
          <w:noProof/>
          <w:sz w:val="24"/>
          <w:szCs w:val="24"/>
        </w:rPr>
        <w:lastRenderedPageBreak/>
        <w:drawing>
          <wp:inline distT="0" distB="0" distL="0" distR="0" wp14:anchorId="3444E2B9" wp14:editId="04198D2B">
            <wp:extent cx="5943600" cy="44577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art4Multi.PNG"/>
                    <pic:cNvPicPr/>
                  </pic:nvPicPr>
                  <pic:blipFill>
                    <a:blip r:embed="rId8">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0F360792" w14:textId="6C62C67C" w:rsidR="00465F0B" w:rsidRPr="00E722DA" w:rsidRDefault="00465F0B"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*Input 1,1,0,0 and Output 1</w:t>
      </w:r>
      <w:proofErr w:type="gramStart"/>
      <w:r w:rsidRPr="00E722DA">
        <w:rPr>
          <w:rFonts w:ascii="Times New Roman" w:hAnsi="Times New Roman" w:cs="Times New Roman"/>
          <w:sz w:val="24"/>
          <w:szCs w:val="24"/>
        </w:rPr>
        <w:t>,0,0</w:t>
      </w:r>
      <w:proofErr w:type="gramEnd"/>
    </w:p>
    <w:p w14:paraId="24656FC5" w14:textId="627DA19F" w:rsidR="00E47384" w:rsidRPr="00E722DA" w:rsidRDefault="00E47384" w:rsidP="00E722DA">
      <w:pPr>
        <w:spacing w:after="0" w:line="240" w:lineRule="auto"/>
        <w:rPr>
          <w:rFonts w:ascii="Times New Roman" w:hAnsi="Times New Roman" w:cs="Times New Roman"/>
          <w:sz w:val="24"/>
          <w:szCs w:val="24"/>
        </w:rPr>
      </w:pPr>
    </w:p>
    <w:p w14:paraId="08AE2E6D" w14:textId="5D515EFE" w:rsidR="00E47384" w:rsidRPr="00E722DA" w:rsidRDefault="00E47384"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Test Bench:</w:t>
      </w:r>
    </w:p>
    <w:p w14:paraId="3DDFD19D" w14:textId="77777777" w:rsidR="00E47384" w:rsidRPr="00E722DA" w:rsidRDefault="00E47384"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w:t>
      </w:r>
      <w:proofErr w:type="gramStart"/>
      <w:r w:rsidRPr="00E722DA">
        <w:rPr>
          <w:rFonts w:ascii="Times New Roman" w:hAnsi="Times New Roman" w:cs="Times New Roman"/>
          <w:sz w:val="24"/>
          <w:szCs w:val="24"/>
        </w:rPr>
        <w:t>timescale</w:t>
      </w:r>
      <w:proofErr w:type="gramEnd"/>
      <w:r w:rsidRPr="00E722DA">
        <w:rPr>
          <w:rFonts w:ascii="Times New Roman" w:hAnsi="Times New Roman" w:cs="Times New Roman"/>
          <w:sz w:val="24"/>
          <w:szCs w:val="24"/>
        </w:rPr>
        <w:t xml:space="preserve"> 1ns</w:t>
      </w:r>
      <w:r w:rsidRPr="00E722DA">
        <w:rPr>
          <w:rFonts w:ascii="Times New Roman" w:hAnsi="Times New Roman" w:cs="Times New Roman"/>
          <w:sz w:val="24"/>
          <w:szCs w:val="24"/>
        </w:rPr>
        <w:tab/>
        <w:t>/ 1ps</w:t>
      </w:r>
    </w:p>
    <w:p w14:paraId="4E793D9D" w14:textId="77777777" w:rsidR="00E47384" w:rsidRPr="00E722DA" w:rsidRDefault="00E47384" w:rsidP="00E722DA">
      <w:pPr>
        <w:spacing w:after="0" w:line="240" w:lineRule="auto"/>
        <w:rPr>
          <w:rFonts w:ascii="Times New Roman" w:hAnsi="Times New Roman" w:cs="Times New Roman"/>
          <w:sz w:val="24"/>
          <w:szCs w:val="24"/>
        </w:rPr>
      </w:pPr>
      <w:proofErr w:type="gramStart"/>
      <w:r w:rsidRPr="00E722DA">
        <w:rPr>
          <w:rFonts w:ascii="Times New Roman" w:hAnsi="Times New Roman" w:cs="Times New Roman"/>
          <w:sz w:val="24"/>
          <w:szCs w:val="24"/>
        </w:rPr>
        <w:t>module</w:t>
      </w:r>
      <w:proofErr w:type="gramEnd"/>
      <w:r w:rsidRPr="00E722DA">
        <w:rPr>
          <w:rFonts w:ascii="Times New Roman" w:hAnsi="Times New Roman" w:cs="Times New Roman"/>
          <w:sz w:val="24"/>
          <w:szCs w:val="24"/>
        </w:rPr>
        <w:t xml:space="preserve"> </w:t>
      </w:r>
      <w:proofErr w:type="spellStart"/>
      <w:r w:rsidRPr="00E722DA">
        <w:rPr>
          <w:rFonts w:ascii="Times New Roman" w:hAnsi="Times New Roman" w:cs="Times New Roman"/>
          <w:sz w:val="24"/>
          <w:szCs w:val="24"/>
        </w:rPr>
        <w:t>ComparatorTestBench</w:t>
      </w:r>
      <w:proofErr w:type="spellEnd"/>
      <w:r w:rsidRPr="00E722DA">
        <w:rPr>
          <w:rFonts w:ascii="Times New Roman" w:hAnsi="Times New Roman" w:cs="Times New Roman"/>
          <w:sz w:val="24"/>
          <w:szCs w:val="24"/>
        </w:rPr>
        <w:t>();</w:t>
      </w:r>
    </w:p>
    <w:p w14:paraId="1C3D981D" w14:textId="77777777" w:rsidR="00E47384" w:rsidRPr="00E722DA" w:rsidRDefault="00E47384"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r>
      <w:proofErr w:type="spellStart"/>
      <w:proofErr w:type="gramStart"/>
      <w:r w:rsidRPr="00E722DA">
        <w:rPr>
          <w:rFonts w:ascii="Times New Roman" w:hAnsi="Times New Roman" w:cs="Times New Roman"/>
          <w:sz w:val="24"/>
          <w:szCs w:val="24"/>
        </w:rPr>
        <w:t>reg</w:t>
      </w:r>
      <w:proofErr w:type="spellEnd"/>
      <w:proofErr w:type="gramEnd"/>
      <w:r w:rsidRPr="00E722DA">
        <w:rPr>
          <w:rFonts w:ascii="Times New Roman" w:hAnsi="Times New Roman" w:cs="Times New Roman"/>
          <w:sz w:val="24"/>
          <w:szCs w:val="24"/>
        </w:rPr>
        <w:t xml:space="preserve"> a0, a1, b0, b1;</w:t>
      </w:r>
    </w:p>
    <w:p w14:paraId="02014F7B" w14:textId="77777777" w:rsidR="00E47384" w:rsidRPr="00E722DA" w:rsidRDefault="00E47384"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r>
      <w:proofErr w:type="gramStart"/>
      <w:r w:rsidRPr="00E722DA">
        <w:rPr>
          <w:rFonts w:ascii="Times New Roman" w:hAnsi="Times New Roman" w:cs="Times New Roman"/>
          <w:sz w:val="24"/>
          <w:szCs w:val="24"/>
        </w:rPr>
        <w:t>wire</w:t>
      </w:r>
      <w:proofErr w:type="gramEnd"/>
      <w:r w:rsidRPr="00E722DA">
        <w:rPr>
          <w:rFonts w:ascii="Times New Roman" w:hAnsi="Times New Roman" w:cs="Times New Roman"/>
          <w:sz w:val="24"/>
          <w:szCs w:val="24"/>
        </w:rPr>
        <w:t xml:space="preserve"> out1, out2, out3;</w:t>
      </w:r>
    </w:p>
    <w:p w14:paraId="0752C4FB" w14:textId="77777777" w:rsidR="00E47384" w:rsidRPr="00E722DA" w:rsidRDefault="00E47384"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r>
    </w:p>
    <w:p w14:paraId="0D5B7382" w14:textId="77777777" w:rsidR="00E47384" w:rsidRPr="00E722DA" w:rsidRDefault="00E47384"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r>
      <w:proofErr w:type="gramStart"/>
      <w:r w:rsidRPr="00E722DA">
        <w:rPr>
          <w:rFonts w:ascii="Times New Roman" w:hAnsi="Times New Roman" w:cs="Times New Roman"/>
          <w:sz w:val="24"/>
          <w:szCs w:val="24"/>
        </w:rPr>
        <w:t>comparator</w:t>
      </w:r>
      <w:proofErr w:type="gramEnd"/>
      <w:r w:rsidRPr="00E722DA">
        <w:rPr>
          <w:rFonts w:ascii="Times New Roman" w:hAnsi="Times New Roman" w:cs="Times New Roman"/>
          <w:sz w:val="24"/>
          <w:szCs w:val="24"/>
        </w:rPr>
        <w:t xml:space="preserve"> </w:t>
      </w:r>
      <w:proofErr w:type="spellStart"/>
      <w:r w:rsidRPr="00E722DA">
        <w:rPr>
          <w:rFonts w:ascii="Times New Roman" w:hAnsi="Times New Roman" w:cs="Times New Roman"/>
          <w:sz w:val="24"/>
          <w:szCs w:val="24"/>
        </w:rPr>
        <w:t>uut</w:t>
      </w:r>
      <w:proofErr w:type="spellEnd"/>
      <w:r w:rsidRPr="00E722DA">
        <w:rPr>
          <w:rFonts w:ascii="Times New Roman" w:hAnsi="Times New Roman" w:cs="Times New Roman"/>
          <w:sz w:val="24"/>
          <w:szCs w:val="24"/>
        </w:rPr>
        <w:t xml:space="preserve"> (.a0(a0), .a1(a1), .b0(b0), .b1(b1), .out1(out1), .out2(out2), .out3(out3));</w:t>
      </w:r>
    </w:p>
    <w:p w14:paraId="086AEDAE" w14:textId="77777777" w:rsidR="00E47384" w:rsidRPr="00E722DA" w:rsidRDefault="00E47384"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r>
    </w:p>
    <w:p w14:paraId="092CDDEE" w14:textId="77777777" w:rsidR="00E47384" w:rsidRPr="00E722DA" w:rsidRDefault="00E47384"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r>
      <w:proofErr w:type="gramStart"/>
      <w:r w:rsidRPr="00E722DA">
        <w:rPr>
          <w:rFonts w:ascii="Times New Roman" w:hAnsi="Times New Roman" w:cs="Times New Roman"/>
          <w:sz w:val="24"/>
          <w:szCs w:val="24"/>
        </w:rPr>
        <w:t>initial</w:t>
      </w:r>
      <w:proofErr w:type="gramEnd"/>
      <w:r w:rsidRPr="00E722DA">
        <w:rPr>
          <w:rFonts w:ascii="Times New Roman" w:hAnsi="Times New Roman" w:cs="Times New Roman"/>
          <w:sz w:val="24"/>
          <w:szCs w:val="24"/>
        </w:rPr>
        <w:t xml:space="preserve"> begin</w:t>
      </w:r>
    </w:p>
    <w:p w14:paraId="194AA7A7" w14:textId="77777777" w:rsidR="00E47384" w:rsidRPr="00E722DA" w:rsidRDefault="00E47384"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t>a0 = 1'b0</w:t>
      </w:r>
      <w:proofErr w:type="gramStart"/>
      <w:r w:rsidRPr="00E722DA">
        <w:rPr>
          <w:rFonts w:ascii="Times New Roman" w:hAnsi="Times New Roman" w:cs="Times New Roman"/>
          <w:sz w:val="24"/>
          <w:szCs w:val="24"/>
        </w:rPr>
        <w:t>;a1</w:t>
      </w:r>
      <w:proofErr w:type="gramEnd"/>
      <w:r w:rsidRPr="00E722DA">
        <w:rPr>
          <w:rFonts w:ascii="Times New Roman" w:hAnsi="Times New Roman" w:cs="Times New Roman"/>
          <w:sz w:val="24"/>
          <w:szCs w:val="24"/>
        </w:rPr>
        <w:t xml:space="preserve"> = 1'b0;b0 = 1'b0;b1 = 1'b0;</w:t>
      </w:r>
    </w:p>
    <w:p w14:paraId="600E65A1" w14:textId="77777777" w:rsidR="00E47384" w:rsidRPr="00E722DA" w:rsidRDefault="00E47384"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r>
    </w:p>
    <w:p w14:paraId="235DBD46" w14:textId="77777777" w:rsidR="00E47384" w:rsidRPr="00E722DA" w:rsidRDefault="00E47384"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t>#20</w:t>
      </w:r>
      <w:proofErr w:type="gramStart"/>
      <w:r w:rsidRPr="00E722DA">
        <w:rPr>
          <w:rFonts w:ascii="Times New Roman" w:hAnsi="Times New Roman" w:cs="Times New Roman"/>
          <w:sz w:val="24"/>
          <w:szCs w:val="24"/>
        </w:rPr>
        <w:t>;a0</w:t>
      </w:r>
      <w:proofErr w:type="gramEnd"/>
      <w:r w:rsidRPr="00E722DA">
        <w:rPr>
          <w:rFonts w:ascii="Times New Roman" w:hAnsi="Times New Roman" w:cs="Times New Roman"/>
          <w:sz w:val="24"/>
          <w:szCs w:val="24"/>
        </w:rPr>
        <w:t xml:space="preserve"> = 1'b0;a1 = 1'b0;b0 = 1'b0;b1 = 1'b1;</w:t>
      </w:r>
    </w:p>
    <w:p w14:paraId="5E32F840" w14:textId="77777777" w:rsidR="00E47384" w:rsidRPr="00E722DA" w:rsidRDefault="00E47384"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r>
    </w:p>
    <w:p w14:paraId="646A9693" w14:textId="77777777" w:rsidR="00E47384" w:rsidRPr="00E722DA" w:rsidRDefault="00E47384"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t>#20</w:t>
      </w:r>
      <w:proofErr w:type="gramStart"/>
      <w:r w:rsidRPr="00E722DA">
        <w:rPr>
          <w:rFonts w:ascii="Times New Roman" w:hAnsi="Times New Roman" w:cs="Times New Roman"/>
          <w:sz w:val="24"/>
          <w:szCs w:val="24"/>
        </w:rPr>
        <w:t>;a0</w:t>
      </w:r>
      <w:proofErr w:type="gramEnd"/>
      <w:r w:rsidRPr="00E722DA">
        <w:rPr>
          <w:rFonts w:ascii="Times New Roman" w:hAnsi="Times New Roman" w:cs="Times New Roman"/>
          <w:sz w:val="24"/>
          <w:szCs w:val="24"/>
        </w:rPr>
        <w:t xml:space="preserve"> = 1'b0;a1 = 1'b0;b0 = 1'b1;b1 = 1'b0;</w:t>
      </w:r>
    </w:p>
    <w:p w14:paraId="681F71BF" w14:textId="77777777" w:rsidR="00E47384" w:rsidRPr="00E722DA" w:rsidRDefault="00E47384"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r>
    </w:p>
    <w:p w14:paraId="195B9F41" w14:textId="77777777" w:rsidR="00E47384" w:rsidRPr="00E722DA" w:rsidRDefault="00E47384"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t>#20</w:t>
      </w:r>
      <w:proofErr w:type="gramStart"/>
      <w:r w:rsidRPr="00E722DA">
        <w:rPr>
          <w:rFonts w:ascii="Times New Roman" w:hAnsi="Times New Roman" w:cs="Times New Roman"/>
          <w:sz w:val="24"/>
          <w:szCs w:val="24"/>
        </w:rPr>
        <w:t>;a0</w:t>
      </w:r>
      <w:proofErr w:type="gramEnd"/>
      <w:r w:rsidRPr="00E722DA">
        <w:rPr>
          <w:rFonts w:ascii="Times New Roman" w:hAnsi="Times New Roman" w:cs="Times New Roman"/>
          <w:sz w:val="24"/>
          <w:szCs w:val="24"/>
        </w:rPr>
        <w:t xml:space="preserve"> = 1'b0;a1 = 1'b0;b0 = 1'b1;b1 = 1'b1;</w:t>
      </w:r>
    </w:p>
    <w:p w14:paraId="6AF9458C" w14:textId="77777777" w:rsidR="00E47384" w:rsidRPr="00E722DA" w:rsidRDefault="00E47384"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r>
    </w:p>
    <w:p w14:paraId="77EDE9E4" w14:textId="77777777" w:rsidR="00E47384" w:rsidRPr="00E722DA" w:rsidRDefault="00E47384"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t>#20</w:t>
      </w:r>
      <w:proofErr w:type="gramStart"/>
      <w:r w:rsidRPr="00E722DA">
        <w:rPr>
          <w:rFonts w:ascii="Times New Roman" w:hAnsi="Times New Roman" w:cs="Times New Roman"/>
          <w:sz w:val="24"/>
          <w:szCs w:val="24"/>
        </w:rPr>
        <w:t>;a0</w:t>
      </w:r>
      <w:proofErr w:type="gramEnd"/>
      <w:r w:rsidRPr="00E722DA">
        <w:rPr>
          <w:rFonts w:ascii="Times New Roman" w:hAnsi="Times New Roman" w:cs="Times New Roman"/>
          <w:sz w:val="24"/>
          <w:szCs w:val="24"/>
        </w:rPr>
        <w:t xml:space="preserve"> = 1'b0;a1 = 1'b1;b0 = 1'b0;b1 = 1'b0;</w:t>
      </w:r>
    </w:p>
    <w:p w14:paraId="7D32CE87" w14:textId="77777777" w:rsidR="00E47384" w:rsidRPr="00E722DA" w:rsidRDefault="00E47384"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r>
    </w:p>
    <w:p w14:paraId="212A173E" w14:textId="77777777" w:rsidR="00E47384" w:rsidRPr="00E722DA" w:rsidRDefault="00E47384"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lastRenderedPageBreak/>
        <w:tab/>
        <w:t>#20</w:t>
      </w:r>
      <w:proofErr w:type="gramStart"/>
      <w:r w:rsidRPr="00E722DA">
        <w:rPr>
          <w:rFonts w:ascii="Times New Roman" w:hAnsi="Times New Roman" w:cs="Times New Roman"/>
          <w:sz w:val="24"/>
          <w:szCs w:val="24"/>
        </w:rPr>
        <w:t>;a0</w:t>
      </w:r>
      <w:proofErr w:type="gramEnd"/>
      <w:r w:rsidRPr="00E722DA">
        <w:rPr>
          <w:rFonts w:ascii="Times New Roman" w:hAnsi="Times New Roman" w:cs="Times New Roman"/>
          <w:sz w:val="24"/>
          <w:szCs w:val="24"/>
        </w:rPr>
        <w:t xml:space="preserve"> = 1'b0;a1 = 1'b1;b0 = 1'b0;b1 = 1'b1;</w:t>
      </w:r>
    </w:p>
    <w:p w14:paraId="66CA6549" w14:textId="77777777" w:rsidR="00E47384" w:rsidRPr="00E722DA" w:rsidRDefault="00E47384"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r>
    </w:p>
    <w:p w14:paraId="7D9C9175" w14:textId="77777777" w:rsidR="00E47384" w:rsidRPr="00E722DA" w:rsidRDefault="00E47384"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t>#20</w:t>
      </w:r>
      <w:proofErr w:type="gramStart"/>
      <w:r w:rsidRPr="00E722DA">
        <w:rPr>
          <w:rFonts w:ascii="Times New Roman" w:hAnsi="Times New Roman" w:cs="Times New Roman"/>
          <w:sz w:val="24"/>
          <w:szCs w:val="24"/>
        </w:rPr>
        <w:t>;a0</w:t>
      </w:r>
      <w:proofErr w:type="gramEnd"/>
      <w:r w:rsidRPr="00E722DA">
        <w:rPr>
          <w:rFonts w:ascii="Times New Roman" w:hAnsi="Times New Roman" w:cs="Times New Roman"/>
          <w:sz w:val="24"/>
          <w:szCs w:val="24"/>
        </w:rPr>
        <w:t xml:space="preserve"> = 1'b0;a1 = 1'b1;b0 = 1'b1;b1 = 1'b0;</w:t>
      </w:r>
    </w:p>
    <w:p w14:paraId="7A8543F0" w14:textId="77777777" w:rsidR="00E47384" w:rsidRPr="00E722DA" w:rsidRDefault="00E47384"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r>
    </w:p>
    <w:p w14:paraId="658C59ED" w14:textId="77777777" w:rsidR="00E47384" w:rsidRPr="00E722DA" w:rsidRDefault="00E47384"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t>#20</w:t>
      </w:r>
      <w:proofErr w:type="gramStart"/>
      <w:r w:rsidRPr="00E722DA">
        <w:rPr>
          <w:rFonts w:ascii="Times New Roman" w:hAnsi="Times New Roman" w:cs="Times New Roman"/>
          <w:sz w:val="24"/>
          <w:szCs w:val="24"/>
        </w:rPr>
        <w:t>;a0</w:t>
      </w:r>
      <w:proofErr w:type="gramEnd"/>
      <w:r w:rsidRPr="00E722DA">
        <w:rPr>
          <w:rFonts w:ascii="Times New Roman" w:hAnsi="Times New Roman" w:cs="Times New Roman"/>
          <w:sz w:val="24"/>
          <w:szCs w:val="24"/>
        </w:rPr>
        <w:t xml:space="preserve"> = 1'b0;a1 = 1'b1;b0 = 1'b1;b1 = 1'b1;</w:t>
      </w:r>
    </w:p>
    <w:p w14:paraId="5462D028" w14:textId="77777777" w:rsidR="00E47384" w:rsidRPr="00E722DA" w:rsidRDefault="00E47384"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r>
    </w:p>
    <w:p w14:paraId="6DD8806B" w14:textId="77777777" w:rsidR="00E47384" w:rsidRPr="00E722DA" w:rsidRDefault="00E47384"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t>#20</w:t>
      </w:r>
      <w:proofErr w:type="gramStart"/>
      <w:r w:rsidRPr="00E722DA">
        <w:rPr>
          <w:rFonts w:ascii="Times New Roman" w:hAnsi="Times New Roman" w:cs="Times New Roman"/>
          <w:sz w:val="24"/>
          <w:szCs w:val="24"/>
        </w:rPr>
        <w:t>;a0</w:t>
      </w:r>
      <w:proofErr w:type="gramEnd"/>
      <w:r w:rsidRPr="00E722DA">
        <w:rPr>
          <w:rFonts w:ascii="Times New Roman" w:hAnsi="Times New Roman" w:cs="Times New Roman"/>
          <w:sz w:val="24"/>
          <w:szCs w:val="24"/>
        </w:rPr>
        <w:t xml:space="preserve"> = 1'b1;a1 = 1'b0;b0 = 1'b0;b1 = 1'b0;</w:t>
      </w:r>
    </w:p>
    <w:p w14:paraId="25C38CAC" w14:textId="77777777" w:rsidR="00E47384" w:rsidRPr="00E722DA" w:rsidRDefault="00E47384"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r>
    </w:p>
    <w:p w14:paraId="59F86971" w14:textId="77777777" w:rsidR="00E47384" w:rsidRPr="00E722DA" w:rsidRDefault="00E47384"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t>#20</w:t>
      </w:r>
      <w:proofErr w:type="gramStart"/>
      <w:r w:rsidRPr="00E722DA">
        <w:rPr>
          <w:rFonts w:ascii="Times New Roman" w:hAnsi="Times New Roman" w:cs="Times New Roman"/>
          <w:sz w:val="24"/>
          <w:szCs w:val="24"/>
        </w:rPr>
        <w:t>;a0</w:t>
      </w:r>
      <w:proofErr w:type="gramEnd"/>
      <w:r w:rsidRPr="00E722DA">
        <w:rPr>
          <w:rFonts w:ascii="Times New Roman" w:hAnsi="Times New Roman" w:cs="Times New Roman"/>
          <w:sz w:val="24"/>
          <w:szCs w:val="24"/>
        </w:rPr>
        <w:t xml:space="preserve"> = 1'b1;a1 = 1'b0;b0 = 1'b0;b1 = 1'b1;</w:t>
      </w:r>
    </w:p>
    <w:p w14:paraId="29F1EE6A" w14:textId="77777777" w:rsidR="00E47384" w:rsidRPr="00E722DA" w:rsidRDefault="00E47384"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r>
    </w:p>
    <w:p w14:paraId="41543498" w14:textId="77777777" w:rsidR="00E47384" w:rsidRPr="00E722DA" w:rsidRDefault="00E47384"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t>#20</w:t>
      </w:r>
      <w:proofErr w:type="gramStart"/>
      <w:r w:rsidRPr="00E722DA">
        <w:rPr>
          <w:rFonts w:ascii="Times New Roman" w:hAnsi="Times New Roman" w:cs="Times New Roman"/>
          <w:sz w:val="24"/>
          <w:szCs w:val="24"/>
        </w:rPr>
        <w:t>;a0</w:t>
      </w:r>
      <w:proofErr w:type="gramEnd"/>
      <w:r w:rsidRPr="00E722DA">
        <w:rPr>
          <w:rFonts w:ascii="Times New Roman" w:hAnsi="Times New Roman" w:cs="Times New Roman"/>
          <w:sz w:val="24"/>
          <w:szCs w:val="24"/>
        </w:rPr>
        <w:t xml:space="preserve"> = 1'b1;a1 = 1'b0;b0 = 1'b1;b1 = 1'b0;</w:t>
      </w:r>
    </w:p>
    <w:p w14:paraId="56728E20" w14:textId="77777777" w:rsidR="00E47384" w:rsidRPr="00E722DA" w:rsidRDefault="00E47384"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r>
    </w:p>
    <w:p w14:paraId="03C3327A" w14:textId="77777777" w:rsidR="00E47384" w:rsidRPr="00E722DA" w:rsidRDefault="00E47384"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t>#20</w:t>
      </w:r>
      <w:proofErr w:type="gramStart"/>
      <w:r w:rsidRPr="00E722DA">
        <w:rPr>
          <w:rFonts w:ascii="Times New Roman" w:hAnsi="Times New Roman" w:cs="Times New Roman"/>
          <w:sz w:val="24"/>
          <w:szCs w:val="24"/>
        </w:rPr>
        <w:t>;a0</w:t>
      </w:r>
      <w:proofErr w:type="gramEnd"/>
      <w:r w:rsidRPr="00E722DA">
        <w:rPr>
          <w:rFonts w:ascii="Times New Roman" w:hAnsi="Times New Roman" w:cs="Times New Roman"/>
          <w:sz w:val="24"/>
          <w:szCs w:val="24"/>
        </w:rPr>
        <w:t xml:space="preserve"> = 1'b1;a1 = 1'b0;b0 = 1'b1;b1 = 1'b1;</w:t>
      </w:r>
    </w:p>
    <w:p w14:paraId="7274256B" w14:textId="77777777" w:rsidR="00E47384" w:rsidRPr="00E722DA" w:rsidRDefault="00E47384"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r>
    </w:p>
    <w:p w14:paraId="6CCC756D" w14:textId="77777777" w:rsidR="00E47384" w:rsidRPr="00E722DA" w:rsidRDefault="00E47384"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t>#20</w:t>
      </w:r>
      <w:proofErr w:type="gramStart"/>
      <w:r w:rsidRPr="00E722DA">
        <w:rPr>
          <w:rFonts w:ascii="Times New Roman" w:hAnsi="Times New Roman" w:cs="Times New Roman"/>
          <w:sz w:val="24"/>
          <w:szCs w:val="24"/>
        </w:rPr>
        <w:t>;a0</w:t>
      </w:r>
      <w:proofErr w:type="gramEnd"/>
      <w:r w:rsidRPr="00E722DA">
        <w:rPr>
          <w:rFonts w:ascii="Times New Roman" w:hAnsi="Times New Roman" w:cs="Times New Roman"/>
          <w:sz w:val="24"/>
          <w:szCs w:val="24"/>
        </w:rPr>
        <w:t xml:space="preserve"> = 1'b1;a1 = 1'b1;b0 = 1'b0;b1 = 1'b0;</w:t>
      </w:r>
    </w:p>
    <w:p w14:paraId="7AC1C4AA" w14:textId="77777777" w:rsidR="00E47384" w:rsidRPr="00E722DA" w:rsidRDefault="00E47384"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r>
    </w:p>
    <w:p w14:paraId="76A2A783" w14:textId="77777777" w:rsidR="00E47384" w:rsidRPr="00E722DA" w:rsidRDefault="00E47384"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t>#20</w:t>
      </w:r>
      <w:proofErr w:type="gramStart"/>
      <w:r w:rsidRPr="00E722DA">
        <w:rPr>
          <w:rFonts w:ascii="Times New Roman" w:hAnsi="Times New Roman" w:cs="Times New Roman"/>
          <w:sz w:val="24"/>
          <w:szCs w:val="24"/>
        </w:rPr>
        <w:t>;a0</w:t>
      </w:r>
      <w:proofErr w:type="gramEnd"/>
      <w:r w:rsidRPr="00E722DA">
        <w:rPr>
          <w:rFonts w:ascii="Times New Roman" w:hAnsi="Times New Roman" w:cs="Times New Roman"/>
          <w:sz w:val="24"/>
          <w:szCs w:val="24"/>
        </w:rPr>
        <w:t xml:space="preserve"> = 1'b1;a1 = 1'b1;b0 = 1'b0;b1 = 1'b1;</w:t>
      </w:r>
    </w:p>
    <w:p w14:paraId="5901533C" w14:textId="77777777" w:rsidR="00E47384" w:rsidRPr="00E722DA" w:rsidRDefault="00E47384"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r>
    </w:p>
    <w:p w14:paraId="22E30E5F" w14:textId="77777777" w:rsidR="00E47384" w:rsidRPr="00E722DA" w:rsidRDefault="00E47384"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t>#20</w:t>
      </w:r>
      <w:proofErr w:type="gramStart"/>
      <w:r w:rsidRPr="00E722DA">
        <w:rPr>
          <w:rFonts w:ascii="Times New Roman" w:hAnsi="Times New Roman" w:cs="Times New Roman"/>
          <w:sz w:val="24"/>
          <w:szCs w:val="24"/>
        </w:rPr>
        <w:t>;a0</w:t>
      </w:r>
      <w:proofErr w:type="gramEnd"/>
      <w:r w:rsidRPr="00E722DA">
        <w:rPr>
          <w:rFonts w:ascii="Times New Roman" w:hAnsi="Times New Roman" w:cs="Times New Roman"/>
          <w:sz w:val="24"/>
          <w:szCs w:val="24"/>
        </w:rPr>
        <w:t xml:space="preserve"> = 1'b1;a1 = 1'b1;b0 = 1'b1;b1 = 1'b0;</w:t>
      </w:r>
    </w:p>
    <w:p w14:paraId="7BAB29BA" w14:textId="77777777" w:rsidR="00E47384" w:rsidRPr="00E722DA" w:rsidRDefault="00E47384"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r>
    </w:p>
    <w:p w14:paraId="706CAEE4" w14:textId="77777777" w:rsidR="00E47384" w:rsidRPr="00E722DA" w:rsidRDefault="00E47384"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t>#20</w:t>
      </w:r>
      <w:proofErr w:type="gramStart"/>
      <w:r w:rsidRPr="00E722DA">
        <w:rPr>
          <w:rFonts w:ascii="Times New Roman" w:hAnsi="Times New Roman" w:cs="Times New Roman"/>
          <w:sz w:val="24"/>
          <w:szCs w:val="24"/>
        </w:rPr>
        <w:t>;a0</w:t>
      </w:r>
      <w:proofErr w:type="gramEnd"/>
      <w:r w:rsidRPr="00E722DA">
        <w:rPr>
          <w:rFonts w:ascii="Times New Roman" w:hAnsi="Times New Roman" w:cs="Times New Roman"/>
          <w:sz w:val="24"/>
          <w:szCs w:val="24"/>
        </w:rPr>
        <w:t xml:space="preserve"> = 1'b1;a1 = 1'b1;b0 = 1'b1;b1 = 1'b1;</w:t>
      </w:r>
    </w:p>
    <w:p w14:paraId="147E5771" w14:textId="77777777" w:rsidR="00E47384" w:rsidRPr="00E722DA" w:rsidRDefault="00E47384"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r>
    </w:p>
    <w:p w14:paraId="4DED5235" w14:textId="77777777" w:rsidR="00E47384" w:rsidRPr="00E722DA" w:rsidRDefault="00E47384"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t>#20</w:t>
      </w:r>
      <w:proofErr w:type="gramStart"/>
      <w:r w:rsidRPr="00E722DA">
        <w:rPr>
          <w:rFonts w:ascii="Times New Roman" w:hAnsi="Times New Roman" w:cs="Times New Roman"/>
          <w:sz w:val="24"/>
          <w:szCs w:val="24"/>
        </w:rPr>
        <w:t>;$</w:t>
      </w:r>
      <w:proofErr w:type="gramEnd"/>
      <w:r w:rsidRPr="00E722DA">
        <w:rPr>
          <w:rFonts w:ascii="Times New Roman" w:hAnsi="Times New Roman" w:cs="Times New Roman"/>
          <w:sz w:val="24"/>
          <w:szCs w:val="24"/>
        </w:rPr>
        <w:t>stop;</w:t>
      </w:r>
    </w:p>
    <w:p w14:paraId="24779206" w14:textId="77777777" w:rsidR="00E47384" w:rsidRPr="00E722DA" w:rsidRDefault="00E47384"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r>
    </w:p>
    <w:p w14:paraId="1A29B0B2" w14:textId="77777777" w:rsidR="00E47384" w:rsidRPr="00E722DA" w:rsidRDefault="00E47384"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r>
      <w:proofErr w:type="gramStart"/>
      <w:r w:rsidRPr="00E722DA">
        <w:rPr>
          <w:rFonts w:ascii="Times New Roman" w:hAnsi="Times New Roman" w:cs="Times New Roman"/>
          <w:sz w:val="24"/>
          <w:szCs w:val="24"/>
        </w:rPr>
        <w:t>end</w:t>
      </w:r>
      <w:proofErr w:type="gramEnd"/>
    </w:p>
    <w:p w14:paraId="4C6C5F33" w14:textId="6EA338D1" w:rsidR="00E47384" w:rsidRPr="00E722DA" w:rsidRDefault="00E47384" w:rsidP="00E722DA">
      <w:pPr>
        <w:spacing w:after="0" w:line="240" w:lineRule="auto"/>
        <w:rPr>
          <w:rFonts w:ascii="Times New Roman" w:hAnsi="Times New Roman" w:cs="Times New Roman"/>
          <w:sz w:val="24"/>
          <w:szCs w:val="24"/>
        </w:rPr>
      </w:pPr>
      <w:proofErr w:type="spellStart"/>
      <w:proofErr w:type="gramStart"/>
      <w:r w:rsidRPr="00E722DA">
        <w:rPr>
          <w:rFonts w:ascii="Times New Roman" w:hAnsi="Times New Roman" w:cs="Times New Roman"/>
          <w:sz w:val="24"/>
          <w:szCs w:val="24"/>
        </w:rPr>
        <w:t>endmodule</w:t>
      </w:r>
      <w:proofErr w:type="spellEnd"/>
      <w:proofErr w:type="gramEnd"/>
    </w:p>
    <w:p w14:paraId="06C798C0" w14:textId="7C4A949D" w:rsidR="00734E0D" w:rsidRPr="00E722DA" w:rsidRDefault="00734E0D" w:rsidP="00E722DA">
      <w:pPr>
        <w:spacing w:after="0" w:line="240" w:lineRule="auto"/>
        <w:rPr>
          <w:rFonts w:ascii="Times New Roman" w:hAnsi="Times New Roman" w:cs="Times New Roman"/>
          <w:sz w:val="24"/>
          <w:szCs w:val="24"/>
        </w:rPr>
      </w:pPr>
    </w:p>
    <w:p w14:paraId="15B62026" w14:textId="0AFD6CE7" w:rsidR="00E47384" w:rsidRPr="00E722DA" w:rsidRDefault="00E47384"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Wave Forms:</w:t>
      </w:r>
    </w:p>
    <w:p w14:paraId="79FAC8D0" w14:textId="4B40BC93" w:rsidR="001E761B" w:rsidRPr="00E722DA" w:rsidRDefault="00862969" w:rsidP="00E722DA">
      <w:pPr>
        <w:spacing w:after="0" w:line="240" w:lineRule="auto"/>
        <w:rPr>
          <w:rFonts w:ascii="Times New Roman" w:hAnsi="Times New Roman" w:cs="Times New Roman"/>
          <w:sz w:val="24"/>
          <w:szCs w:val="24"/>
        </w:rPr>
      </w:pPr>
      <w:r w:rsidRPr="00E722DA">
        <w:rPr>
          <w:rFonts w:ascii="Times New Roman" w:hAnsi="Times New Roman" w:cs="Times New Roman"/>
          <w:noProof/>
          <w:sz w:val="24"/>
          <w:szCs w:val="24"/>
        </w:rPr>
        <w:lastRenderedPageBreak/>
        <w:drawing>
          <wp:inline distT="0" distB="0" distL="0" distR="0" wp14:anchorId="6C423429" wp14:editId="2E7EA305">
            <wp:extent cx="7924800" cy="5943600"/>
            <wp:effectExtent l="0" t="0" r="0" b="0"/>
            <wp:docPr id="6" name="Picture 6" descr="A picture containing indoor&#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art4WaveForm.JPG"/>
                    <pic:cNvPicPr/>
                  </pic:nvPicPr>
                  <pic:blipFill>
                    <a:blip r:embed="rId9" cstate="print">
                      <a:extLst>
                        <a:ext uri="{28A0092B-C50C-407E-A947-70E740481C1C}">
                          <a14:useLocalDpi xmlns:a14="http://schemas.microsoft.com/office/drawing/2010/main" val="0"/>
                        </a:ext>
                      </a:extLst>
                    </a:blip>
                    <a:stretch>
                      <a:fillRect/>
                    </a:stretch>
                  </pic:blipFill>
                  <pic:spPr>
                    <a:xfrm rot="5400000">
                      <a:off x="0" y="0"/>
                      <a:ext cx="7924800" cy="5943600"/>
                    </a:xfrm>
                    <a:prstGeom prst="rect">
                      <a:avLst/>
                    </a:prstGeom>
                  </pic:spPr>
                </pic:pic>
              </a:graphicData>
            </a:graphic>
          </wp:inline>
        </w:drawing>
      </w:r>
    </w:p>
    <w:p w14:paraId="0D8F315E" w14:textId="57EB486A" w:rsidR="00862969" w:rsidRPr="00E722DA" w:rsidRDefault="00862969"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*Input 0</w:t>
      </w:r>
      <w:proofErr w:type="gramStart"/>
      <w:r w:rsidRPr="00E722DA">
        <w:rPr>
          <w:rFonts w:ascii="Times New Roman" w:hAnsi="Times New Roman" w:cs="Times New Roman"/>
          <w:sz w:val="24"/>
          <w:szCs w:val="24"/>
        </w:rPr>
        <w:t>,1,0,0,1,0</w:t>
      </w:r>
      <w:proofErr w:type="gramEnd"/>
      <w:r w:rsidRPr="00E722DA">
        <w:rPr>
          <w:rFonts w:ascii="Times New Roman" w:hAnsi="Times New Roman" w:cs="Times New Roman"/>
          <w:sz w:val="24"/>
          <w:szCs w:val="24"/>
        </w:rPr>
        <w:t xml:space="preserve"> and Output 0,1,0</w:t>
      </w:r>
    </w:p>
    <w:p w14:paraId="44247D3C" w14:textId="77777777" w:rsidR="00862969" w:rsidRPr="00E722DA" w:rsidRDefault="00862969" w:rsidP="00E722DA">
      <w:pPr>
        <w:spacing w:after="0" w:line="240" w:lineRule="auto"/>
        <w:rPr>
          <w:rFonts w:ascii="Times New Roman" w:hAnsi="Times New Roman" w:cs="Times New Roman"/>
          <w:sz w:val="24"/>
          <w:szCs w:val="24"/>
        </w:rPr>
      </w:pPr>
    </w:p>
    <w:p w14:paraId="28B73F86" w14:textId="30F49922" w:rsidR="001E761B" w:rsidRPr="00E722DA" w:rsidRDefault="001E761B"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Part 5:</w:t>
      </w:r>
    </w:p>
    <w:p w14:paraId="21E93454" w14:textId="5B155292" w:rsidR="00AF1440" w:rsidRPr="00E722DA" w:rsidRDefault="00AF1440" w:rsidP="00E722DA">
      <w:pPr>
        <w:spacing w:line="240" w:lineRule="auto"/>
        <w:rPr>
          <w:rFonts w:ascii="Times New Roman" w:hAnsi="Times New Roman" w:cs="Times New Roman"/>
          <w:sz w:val="24"/>
          <w:szCs w:val="24"/>
        </w:rPr>
      </w:pPr>
      <w:r w:rsidRPr="00E722DA">
        <w:rPr>
          <w:rFonts w:ascii="Times New Roman" w:hAnsi="Times New Roman" w:cs="Times New Roman"/>
          <w:sz w:val="24"/>
          <w:szCs w:val="24"/>
        </w:rPr>
        <w:t xml:space="preserve">For this part of the lab, I had to create a 3-bit comparator with 3 outputs which are E for equal to, G for greater than and L for less than. This comparator should be very similar to the one in part 4 but has more inputs and bits this time. I had to create a test bench for a three-bit comparator and test it out through its waveforms. This test bench and all the previous ones were with unsigned number as we were not counting for negative numbers. </w:t>
      </w:r>
    </w:p>
    <w:p w14:paraId="0D75AFB5" w14:textId="0ACAAC4B" w:rsidR="00B92DF6" w:rsidRPr="00E722DA" w:rsidRDefault="00B92DF6"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Unsigned Verilog Code:</w:t>
      </w:r>
    </w:p>
    <w:p w14:paraId="1D7EC14C" w14:textId="77777777" w:rsidR="00B92DF6" w:rsidRPr="00E722DA" w:rsidRDefault="00B92DF6" w:rsidP="00E722DA">
      <w:pPr>
        <w:spacing w:after="0" w:line="240" w:lineRule="auto"/>
        <w:rPr>
          <w:rFonts w:ascii="Times New Roman" w:hAnsi="Times New Roman" w:cs="Times New Roman"/>
          <w:sz w:val="24"/>
          <w:szCs w:val="24"/>
        </w:rPr>
      </w:pPr>
      <w:proofErr w:type="gramStart"/>
      <w:r w:rsidRPr="00E722DA">
        <w:rPr>
          <w:rFonts w:ascii="Times New Roman" w:hAnsi="Times New Roman" w:cs="Times New Roman"/>
          <w:sz w:val="24"/>
          <w:szCs w:val="24"/>
        </w:rPr>
        <w:t>module</w:t>
      </w:r>
      <w:proofErr w:type="gramEnd"/>
      <w:r w:rsidRPr="00E722DA">
        <w:rPr>
          <w:rFonts w:ascii="Times New Roman" w:hAnsi="Times New Roman" w:cs="Times New Roman"/>
          <w:sz w:val="24"/>
          <w:szCs w:val="24"/>
        </w:rPr>
        <w:t xml:space="preserve"> Part5 (a0,a1,a2,b0,b1,b2,E,L,G);</w:t>
      </w:r>
    </w:p>
    <w:p w14:paraId="22CA4073" w14:textId="77777777" w:rsidR="00B92DF6" w:rsidRPr="00E722DA" w:rsidRDefault="00B92DF6"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r>
      <w:proofErr w:type="gramStart"/>
      <w:r w:rsidRPr="00E722DA">
        <w:rPr>
          <w:rFonts w:ascii="Times New Roman" w:hAnsi="Times New Roman" w:cs="Times New Roman"/>
          <w:sz w:val="24"/>
          <w:szCs w:val="24"/>
        </w:rPr>
        <w:t>input</w:t>
      </w:r>
      <w:proofErr w:type="gramEnd"/>
      <w:r w:rsidRPr="00E722DA">
        <w:rPr>
          <w:rFonts w:ascii="Times New Roman" w:hAnsi="Times New Roman" w:cs="Times New Roman"/>
          <w:sz w:val="24"/>
          <w:szCs w:val="24"/>
        </w:rPr>
        <w:t xml:space="preserve"> a0,a1,a2,b0,b1,b2;</w:t>
      </w:r>
    </w:p>
    <w:p w14:paraId="44174C53" w14:textId="77777777" w:rsidR="00B92DF6" w:rsidRPr="00E722DA" w:rsidRDefault="00B92DF6"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r>
      <w:proofErr w:type="gramStart"/>
      <w:r w:rsidRPr="00E722DA">
        <w:rPr>
          <w:rFonts w:ascii="Times New Roman" w:hAnsi="Times New Roman" w:cs="Times New Roman"/>
          <w:sz w:val="24"/>
          <w:szCs w:val="24"/>
        </w:rPr>
        <w:t>output</w:t>
      </w:r>
      <w:proofErr w:type="gramEnd"/>
      <w:r w:rsidRPr="00E722DA">
        <w:rPr>
          <w:rFonts w:ascii="Times New Roman" w:hAnsi="Times New Roman" w:cs="Times New Roman"/>
          <w:sz w:val="24"/>
          <w:szCs w:val="24"/>
        </w:rPr>
        <w:t xml:space="preserve"> E,L,G;</w:t>
      </w:r>
    </w:p>
    <w:p w14:paraId="4CD7F01B" w14:textId="77777777" w:rsidR="00B92DF6" w:rsidRPr="00E722DA" w:rsidRDefault="00B92DF6"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r>
      <w:proofErr w:type="spellStart"/>
      <w:proofErr w:type="gramStart"/>
      <w:r w:rsidRPr="00E722DA">
        <w:rPr>
          <w:rFonts w:ascii="Times New Roman" w:hAnsi="Times New Roman" w:cs="Times New Roman"/>
          <w:sz w:val="24"/>
          <w:szCs w:val="24"/>
        </w:rPr>
        <w:t>reg</w:t>
      </w:r>
      <w:proofErr w:type="spellEnd"/>
      <w:proofErr w:type="gramEnd"/>
      <w:r w:rsidRPr="00E722DA">
        <w:rPr>
          <w:rFonts w:ascii="Times New Roman" w:hAnsi="Times New Roman" w:cs="Times New Roman"/>
          <w:sz w:val="24"/>
          <w:szCs w:val="24"/>
        </w:rPr>
        <w:t xml:space="preserve"> E,L,G;</w:t>
      </w:r>
    </w:p>
    <w:p w14:paraId="1323217D" w14:textId="77777777" w:rsidR="00B92DF6" w:rsidRPr="00E722DA" w:rsidRDefault="00B92DF6"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r>
      <w:proofErr w:type="gramStart"/>
      <w:r w:rsidRPr="00E722DA">
        <w:rPr>
          <w:rFonts w:ascii="Times New Roman" w:hAnsi="Times New Roman" w:cs="Times New Roman"/>
          <w:sz w:val="24"/>
          <w:szCs w:val="24"/>
        </w:rPr>
        <w:t>always</w:t>
      </w:r>
      <w:proofErr w:type="gramEnd"/>
      <w:r w:rsidRPr="00E722DA">
        <w:rPr>
          <w:rFonts w:ascii="Times New Roman" w:hAnsi="Times New Roman" w:cs="Times New Roman"/>
          <w:sz w:val="24"/>
          <w:szCs w:val="24"/>
        </w:rPr>
        <w:t>@( a0 or a1 or a2 or b0 or b1 or b2)</w:t>
      </w:r>
    </w:p>
    <w:p w14:paraId="45C87E8B" w14:textId="77777777" w:rsidR="00B92DF6" w:rsidRPr="00E722DA" w:rsidRDefault="00B92DF6"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r>
      <w:r w:rsidRPr="00E722DA">
        <w:rPr>
          <w:rFonts w:ascii="Times New Roman" w:hAnsi="Times New Roman" w:cs="Times New Roman"/>
          <w:sz w:val="24"/>
          <w:szCs w:val="24"/>
        </w:rPr>
        <w:tab/>
      </w:r>
      <w:proofErr w:type="gramStart"/>
      <w:r w:rsidRPr="00E722DA">
        <w:rPr>
          <w:rFonts w:ascii="Times New Roman" w:hAnsi="Times New Roman" w:cs="Times New Roman"/>
          <w:sz w:val="24"/>
          <w:szCs w:val="24"/>
        </w:rPr>
        <w:t>begin</w:t>
      </w:r>
      <w:proofErr w:type="gramEnd"/>
    </w:p>
    <w:p w14:paraId="37AB74EF" w14:textId="77777777" w:rsidR="00B92DF6" w:rsidRPr="00E722DA" w:rsidRDefault="00B92DF6"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r>
      <w:r w:rsidRPr="00E722DA">
        <w:rPr>
          <w:rFonts w:ascii="Times New Roman" w:hAnsi="Times New Roman" w:cs="Times New Roman"/>
          <w:sz w:val="24"/>
          <w:szCs w:val="24"/>
        </w:rPr>
        <w:tab/>
      </w:r>
      <w:proofErr w:type="gramStart"/>
      <w:r w:rsidRPr="00E722DA">
        <w:rPr>
          <w:rFonts w:ascii="Times New Roman" w:hAnsi="Times New Roman" w:cs="Times New Roman"/>
          <w:sz w:val="24"/>
          <w:szCs w:val="24"/>
        </w:rPr>
        <w:t>case</w:t>
      </w:r>
      <w:proofErr w:type="gramEnd"/>
      <w:r w:rsidRPr="00E722DA">
        <w:rPr>
          <w:rFonts w:ascii="Times New Roman" w:hAnsi="Times New Roman" w:cs="Times New Roman"/>
          <w:sz w:val="24"/>
          <w:szCs w:val="24"/>
        </w:rPr>
        <w:t xml:space="preserve"> ({a0,a1,a2,b0,b1,b2})</w:t>
      </w:r>
    </w:p>
    <w:p w14:paraId="47B1D7E1" w14:textId="77777777" w:rsidR="00B92DF6" w:rsidRPr="00E722DA" w:rsidRDefault="00B92DF6"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r>
      <w:r w:rsidRPr="00E722DA">
        <w:rPr>
          <w:rFonts w:ascii="Times New Roman" w:hAnsi="Times New Roman" w:cs="Times New Roman"/>
          <w:sz w:val="24"/>
          <w:szCs w:val="24"/>
        </w:rPr>
        <w:tab/>
      </w:r>
      <w:proofErr w:type="gramStart"/>
      <w:r w:rsidRPr="00E722DA">
        <w:rPr>
          <w:rFonts w:ascii="Times New Roman" w:hAnsi="Times New Roman" w:cs="Times New Roman"/>
          <w:sz w:val="24"/>
          <w:szCs w:val="24"/>
        </w:rPr>
        <w:t>0 :</w:t>
      </w:r>
      <w:proofErr w:type="gramEnd"/>
      <w:r w:rsidRPr="00E722DA">
        <w:rPr>
          <w:rFonts w:ascii="Times New Roman" w:hAnsi="Times New Roman" w:cs="Times New Roman"/>
          <w:sz w:val="24"/>
          <w:szCs w:val="24"/>
        </w:rPr>
        <w:t xml:space="preserve"> begin</w:t>
      </w:r>
    </w:p>
    <w:p w14:paraId="0CB3B187" w14:textId="77777777" w:rsidR="00B92DF6" w:rsidRPr="00E722DA" w:rsidRDefault="00B92DF6"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r>
      <w:r w:rsidRPr="00E722DA">
        <w:rPr>
          <w:rFonts w:ascii="Times New Roman" w:hAnsi="Times New Roman" w:cs="Times New Roman"/>
          <w:sz w:val="24"/>
          <w:szCs w:val="24"/>
        </w:rPr>
        <w:tab/>
        <w:t>E&lt;=1;</w:t>
      </w:r>
    </w:p>
    <w:p w14:paraId="64AE32E6" w14:textId="77777777" w:rsidR="00B92DF6" w:rsidRPr="00E722DA" w:rsidRDefault="00B92DF6"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r>
      <w:r w:rsidRPr="00E722DA">
        <w:rPr>
          <w:rFonts w:ascii="Times New Roman" w:hAnsi="Times New Roman" w:cs="Times New Roman"/>
          <w:sz w:val="24"/>
          <w:szCs w:val="24"/>
        </w:rPr>
        <w:tab/>
        <w:t>L&lt;=0;</w:t>
      </w:r>
    </w:p>
    <w:p w14:paraId="09E39DDD" w14:textId="77777777" w:rsidR="00B92DF6" w:rsidRPr="00E722DA" w:rsidRDefault="00B92DF6"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r>
      <w:r w:rsidRPr="00E722DA">
        <w:rPr>
          <w:rFonts w:ascii="Times New Roman" w:hAnsi="Times New Roman" w:cs="Times New Roman"/>
          <w:sz w:val="24"/>
          <w:szCs w:val="24"/>
        </w:rPr>
        <w:tab/>
        <w:t>G&lt;=0;</w:t>
      </w:r>
    </w:p>
    <w:p w14:paraId="7C2BE7DF" w14:textId="77777777" w:rsidR="00B92DF6" w:rsidRPr="00E722DA" w:rsidRDefault="00B92DF6"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r>
      <w:r w:rsidRPr="00E722DA">
        <w:rPr>
          <w:rFonts w:ascii="Times New Roman" w:hAnsi="Times New Roman" w:cs="Times New Roman"/>
          <w:sz w:val="24"/>
          <w:szCs w:val="24"/>
        </w:rPr>
        <w:tab/>
      </w:r>
      <w:proofErr w:type="gramStart"/>
      <w:r w:rsidRPr="00E722DA">
        <w:rPr>
          <w:rFonts w:ascii="Times New Roman" w:hAnsi="Times New Roman" w:cs="Times New Roman"/>
          <w:sz w:val="24"/>
          <w:szCs w:val="24"/>
        </w:rPr>
        <w:t>end</w:t>
      </w:r>
      <w:proofErr w:type="gramEnd"/>
    </w:p>
    <w:p w14:paraId="3B6B45E1" w14:textId="77777777" w:rsidR="00B92DF6" w:rsidRPr="00E722DA" w:rsidRDefault="00B92DF6"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r>
      <w:r w:rsidRPr="00E722DA">
        <w:rPr>
          <w:rFonts w:ascii="Times New Roman" w:hAnsi="Times New Roman" w:cs="Times New Roman"/>
          <w:sz w:val="24"/>
          <w:szCs w:val="24"/>
        </w:rPr>
        <w:tab/>
      </w:r>
      <w:proofErr w:type="gramStart"/>
      <w:r w:rsidRPr="00E722DA">
        <w:rPr>
          <w:rFonts w:ascii="Times New Roman" w:hAnsi="Times New Roman" w:cs="Times New Roman"/>
          <w:sz w:val="24"/>
          <w:szCs w:val="24"/>
        </w:rPr>
        <w:t>1 :</w:t>
      </w:r>
      <w:proofErr w:type="gramEnd"/>
      <w:r w:rsidRPr="00E722DA">
        <w:rPr>
          <w:rFonts w:ascii="Times New Roman" w:hAnsi="Times New Roman" w:cs="Times New Roman"/>
          <w:sz w:val="24"/>
          <w:szCs w:val="24"/>
        </w:rPr>
        <w:t xml:space="preserve"> begin</w:t>
      </w:r>
    </w:p>
    <w:p w14:paraId="1D64A9EC" w14:textId="77777777" w:rsidR="00B92DF6" w:rsidRPr="00E722DA" w:rsidRDefault="00B92DF6"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r>
      <w:r w:rsidRPr="00E722DA">
        <w:rPr>
          <w:rFonts w:ascii="Times New Roman" w:hAnsi="Times New Roman" w:cs="Times New Roman"/>
          <w:sz w:val="24"/>
          <w:szCs w:val="24"/>
        </w:rPr>
        <w:tab/>
        <w:t>E&lt;=0;</w:t>
      </w:r>
    </w:p>
    <w:p w14:paraId="39D78CC4" w14:textId="77777777" w:rsidR="00B92DF6" w:rsidRPr="00E722DA" w:rsidRDefault="00B92DF6"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r>
      <w:r w:rsidRPr="00E722DA">
        <w:rPr>
          <w:rFonts w:ascii="Times New Roman" w:hAnsi="Times New Roman" w:cs="Times New Roman"/>
          <w:sz w:val="24"/>
          <w:szCs w:val="24"/>
        </w:rPr>
        <w:tab/>
        <w:t>L&lt;=1;</w:t>
      </w:r>
    </w:p>
    <w:p w14:paraId="1D40005D" w14:textId="77777777" w:rsidR="00B92DF6" w:rsidRPr="00E722DA" w:rsidRDefault="00B92DF6"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r>
      <w:r w:rsidRPr="00E722DA">
        <w:rPr>
          <w:rFonts w:ascii="Times New Roman" w:hAnsi="Times New Roman" w:cs="Times New Roman"/>
          <w:sz w:val="24"/>
          <w:szCs w:val="24"/>
        </w:rPr>
        <w:tab/>
        <w:t>G&lt;=0;</w:t>
      </w:r>
    </w:p>
    <w:p w14:paraId="3B5ABC5D" w14:textId="77777777" w:rsidR="00B92DF6" w:rsidRPr="00E722DA" w:rsidRDefault="00B92DF6"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r>
      <w:r w:rsidRPr="00E722DA">
        <w:rPr>
          <w:rFonts w:ascii="Times New Roman" w:hAnsi="Times New Roman" w:cs="Times New Roman"/>
          <w:sz w:val="24"/>
          <w:szCs w:val="24"/>
        </w:rPr>
        <w:tab/>
      </w:r>
      <w:proofErr w:type="gramStart"/>
      <w:r w:rsidRPr="00E722DA">
        <w:rPr>
          <w:rFonts w:ascii="Times New Roman" w:hAnsi="Times New Roman" w:cs="Times New Roman"/>
          <w:sz w:val="24"/>
          <w:szCs w:val="24"/>
        </w:rPr>
        <w:t>end</w:t>
      </w:r>
      <w:proofErr w:type="gramEnd"/>
    </w:p>
    <w:p w14:paraId="22F907B1" w14:textId="77777777" w:rsidR="00B92DF6" w:rsidRPr="00E722DA" w:rsidRDefault="00B92DF6"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r>
      <w:r w:rsidRPr="00E722DA">
        <w:rPr>
          <w:rFonts w:ascii="Times New Roman" w:hAnsi="Times New Roman" w:cs="Times New Roman"/>
          <w:sz w:val="24"/>
          <w:szCs w:val="24"/>
        </w:rPr>
        <w:tab/>
      </w:r>
      <w:proofErr w:type="gramStart"/>
      <w:r w:rsidRPr="00E722DA">
        <w:rPr>
          <w:rFonts w:ascii="Times New Roman" w:hAnsi="Times New Roman" w:cs="Times New Roman"/>
          <w:sz w:val="24"/>
          <w:szCs w:val="24"/>
        </w:rPr>
        <w:t>2 :</w:t>
      </w:r>
      <w:proofErr w:type="gramEnd"/>
      <w:r w:rsidRPr="00E722DA">
        <w:rPr>
          <w:rFonts w:ascii="Times New Roman" w:hAnsi="Times New Roman" w:cs="Times New Roman"/>
          <w:sz w:val="24"/>
          <w:szCs w:val="24"/>
        </w:rPr>
        <w:t xml:space="preserve"> begin</w:t>
      </w:r>
    </w:p>
    <w:p w14:paraId="46A8C4DA" w14:textId="77777777" w:rsidR="00B92DF6" w:rsidRPr="00E722DA" w:rsidRDefault="00B92DF6"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r>
      <w:r w:rsidRPr="00E722DA">
        <w:rPr>
          <w:rFonts w:ascii="Times New Roman" w:hAnsi="Times New Roman" w:cs="Times New Roman"/>
          <w:sz w:val="24"/>
          <w:szCs w:val="24"/>
        </w:rPr>
        <w:tab/>
        <w:t>E&lt;=0;</w:t>
      </w:r>
    </w:p>
    <w:p w14:paraId="5394B7D6" w14:textId="77777777" w:rsidR="00B92DF6" w:rsidRPr="00E722DA" w:rsidRDefault="00B92DF6"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r>
      <w:r w:rsidRPr="00E722DA">
        <w:rPr>
          <w:rFonts w:ascii="Times New Roman" w:hAnsi="Times New Roman" w:cs="Times New Roman"/>
          <w:sz w:val="24"/>
          <w:szCs w:val="24"/>
        </w:rPr>
        <w:tab/>
        <w:t>L&lt;=1;</w:t>
      </w:r>
    </w:p>
    <w:p w14:paraId="0B5D6204" w14:textId="77777777" w:rsidR="00B92DF6" w:rsidRPr="00E722DA" w:rsidRDefault="00B92DF6"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r>
      <w:r w:rsidRPr="00E722DA">
        <w:rPr>
          <w:rFonts w:ascii="Times New Roman" w:hAnsi="Times New Roman" w:cs="Times New Roman"/>
          <w:sz w:val="24"/>
          <w:szCs w:val="24"/>
        </w:rPr>
        <w:tab/>
        <w:t>G&lt;=0;</w:t>
      </w:r>
    </w:p>
    <w:p w14:paraId="1885DBB1" w14:textId="77777777" w:rsidR="00B92DF6" w:rsidRPr="00E722DA" w:rsidRDefault="00B92DF6"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r>
      <w:r w:rsidRPr="00E722DA">
        <w:rPr>
          <w:rFonts w:ascii="Times New Roman" w:hAnsi="Times New Roman" w:cs="Times New Roman"/>
          <w:sz w:val="24"/>
          <w:szCs w:val="24"/>
        </w:rPr>
        <w:tab/>
      </w:r>
      <w:proofErr w:type="gramStart"/>
      <w:r w:rsidRPr="00E722DA">
        <w:rPr>
          <w:rFonts w:ascii="Times New Roman" w:hAnsi="Times New Roman" w:cs="Times New Roman"/>
          <w:sz w:val="24"/>
          <w:szCs w:val="24"/>
        </w:rPr>
        <w:t>end</w:t>
      </w:r>
      <w:proofErr w:type="gramEnd"/>
    </w:p>
    <w:p w14:paraId="6249DD88" w14:textId="77777777" w:rsidR="00B92DF6" w:rsidRPr="00E722DA" w:rsidRDefault="00B92DF6"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r>
      <w:r w:rsidRPr="00E722DA">
        <w:rPr>
          <w:rFonts w:ascii="Times New Roman" w:hAnsi="Times New Roman" w:cs="Times New Roman"/>
          <w:sz w:val="24"/>
          <w:szCs w:val="24"/>
        </w:rPr>
        <w:tab/>
      </w:r>
      <w:proofErr w:type="gramStart"/>
      <w:r w:rsidRPr="00E722DA">
        <w:rPr>
          <w:rFonts w:ascii="Times New Roman" w:hAnsi="Times New Roman" w:cs="Times New Roman"/>
          <w:sz w:val="24"/>
          <w:szCs w:val="24"/>
        </w:rPr>
        <w:t>3 :</w:t>
      </w:r>
      <w:proofErr w:type="gramEnd"/>
      <w:r w:rsidRPr="00E722DA">
        <w:rPr>
          <w:rFonts w:ascii="Times New Roman" w:hAnsi="Times New Roman" w:cs="Times New Roman"/>
          <w:sz w:val="24"/>
          <w:szCs w:val="24"/>
        </w:rPr>
        <w:t xml:space="preserve"> begin</w:t>
      </w:r>
    </w:p>
    <w:p w14:paraId="46C48824" w14:textId="77777777" w:rsidR="00B92DF6" w:rsidRPr="00E722DA" w:rsidRDefault="00B92DF6"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r>
      <w:r w:rsidRPr="00E722DA">
        <w:rPr>
          <w:rFonts w:ascii="Times New Roman" w:hAnsi="Times New Roman" w:cs="Times New Roman"/>
          <w:sz w:val="24"/>
          <w:szCs w:val="24"/>
        </w:rPr>
        <w:tab/>
        <w:t>E&lt;=0;</w:t>
      </w:r>
    </w:p>
    <w:p w14:paraId="7CA7AFD5" w14:textId="77777777" w:rsidR="00B92DF6" w:rsidRPr="00E722DA" w:rsidRDefault="00B92DF6"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r>
      <w:r w:rsidRPr="00E722DA">
        <w:rPr>
          <w:rFonts w:ascii="Times New Roman" w:hAnsi="Times New Roman" w:cs="Times New Roman"/>
          <w:sz w:val="24"/>
          <w:szCs w:val="24"/>
        </w:rPr>
        <w:tab/>
        <w:t>L&lt;=1;</w:t>
      </w:r>
    </w:p>
    <w:p w14:paraId="481167A7" w14:textId="77777777" w:rsidR="00B92DF6" w:rsidRPr="00E722DA" w:rsidRDefault="00B92DF6"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r>
      <w:r w:rsidRPr="00E722DA">
        <w:rPr>
          <w:rFonts w:ascii="Times New Roman" w:hAnsi="Times New Roman" w:cs="Times New Roman"/>
          <w:sz w:val="24"/>
          <w:szCs w:val="24"/>
        </w:rPr>
        <w:tab/>
        <w:t>G&lt;=0;</w:t>
      </w:r>
    </w:p>
    <w:p w14:paraId="5EC25373" w14:textId="77777777" w:rsidR="00B92DF6" w:rsidRPr="00E722DA" w:rsidRDefault="00B92DF6"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r>
      <w:r w:rsidRPr="00E722DA">
        <w:rPr>
          <w:rFonts w:ascii="Times New Roman" w:hAnsi="Times New Roman" w:cs="Times New Roman"/>
          <w:sz w:val="24"/>
          <w:szCs w:val="24"/>
        </w:rPr>
        <w:tab/>
      </w:r>
      <w:proofErr w:type="gramStart"/>
      <w:r w:rsidRPr="00E722DA">
        <w:rPr>
          <w:rFonts w:ascii="Times New Roman" w:hAnsi="Times New Roman" w:cs="Times New Roman"/>
          <w:sz w:val="24"/>
          <w:szCs w:val="24"/>
        </w:rPr>
        <w:t>end</w:t>
      </w:r>
      <w:proofErr w:type="gramEnd"/>
    </w:p>
    <w:p w14:paraId="60083E30" w14:textId="77777777" w:rsidR="00B92DF6" w:rsidRPr="00E722DA" w:rsidRDefault="00B92DF6"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r>
      <w:r w:rsidRPr="00E722DA">
        <w:rPr>
          <w:rFonts w:ascii="Times New Roman" w:hAnsi="Times New Roman" w:cs="Times New Roman"/>
          <w:sz w:val="24"/>
          <w:szCs w:val="24"/>
        </w:rPr>
        <w:tab/>
      </w:r>
      <w:proofErr w:type="gramStart"/>
      <w:r w:rsidRPr="00E722DA">
        <w:rPr>
          <w:rFonts w:ascii="Times New Roman" w:hAnsi="Times New Roman" w:cs="Times New Roman"/>
          <w:sz w:val="24"/>
          <w:szCs w:val="24"/>
        </w:rPr>
        <w:t>4 :</w:t>
      </w:r>
      <w:proofErr w:type="gramEnd"/>
      <w:r w:rsidRPr="00E722DA">
        <w:rPr>
          <w:rFonts w:ascii="Times New Roman" w:hAnsi="Times New Roman" w:cs="Times New Roman"/>
          <w:sz w:val="24"/>
          <w:szCs w:val="24"/>
        </w:rPr>
        <w:t xml:space="preserve"> begin</w:t>
      </w:r>
    </w:p>
    <w:p w14:paraId="3746A85B" w14:textId="77777777" w:rsidR="00B92DF6" w:rsidRPr="00E722DA" w:rsidRDefault="00B92DF6"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r>
      <w:r w:rsidRPr="00E722DA">
        <w:rPr>
          <w:rFonts w:ascii="Times New Roman" w:hAnsi="Times New Roman" w:cs="Times New Roman"/>
          <w:sz w:val="24"/>
          <w:szCs w:val="24"/>
        </w:rPr>
        <w:tab/>
        <w:t>E&lt;=0;</w:t>
      </w:r>
    </w:p>
    <w:p w14:paraId="2CB57AA2" w14:textId="77777777" w:rsidR="00B92DF6" w:rsidRPr="00E722DA" w:rsidRDefault="00B92DF6"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r>
      <w:r w:rsidRPr="00E722DA">
        <w:rPr>
          <w:rFonts w:ascii="Times New Roman" w:hAnsi="Times New Roman" w:cs="Times New Roman"/>
          <w:sz w:val="24"/>
          <w:szCs w:val="24"/>
        </w:rPr>
        <w:tab/>
        <w:t>L&lt;=1;</w:t>
      </w:r>
    </w:p>
    <w:p w14:paraId="492E6EF2" w14:textId="77777777" w:rsidR="00B92DF6" w:rsidRPr="00E722DA" w:rsidRDefault="00B92DF6"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r>
      <w:r w:rsidRPr="00E722DA">
        <w:rPr>
          <w:rFonts w:ascii="Times New Roman" w:hAnsi="Times New Roman" w:cs="Times New Roman"/>
          <w:sz w:val="24"/>
          <w:szCs w:val="24"/>
        </w:rPr>
        <w:tab/>
        <w:t>G&lt;=0;</w:t>
      </w:r>
    </w:p>
    <w:p w14:paraId="15630871" w14:textId="77777777" w:rsidR="00B92DF6" w:rsidRPr="00E722DA" w:rsidRDefault="00B92DF6"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r>
      <w:r w:rsidRPr="00E722DA">
        <w:rPr>
          <w:rFonts w:ascii="Times New Roman" w:hAnsi="Times New Roman" w:cs="Times New Roman"/>
          <w:sz w:val="24"/>
          <w:szCs w:val="24"/>
        </w:rPr>
        <w:tab/>
      </w:r>
      <w:proofErr w:type="gramStart"/>
      <w:r w:rsidRPr="00E722DA">
        <w:rPr>
          <w:rFonts w:ascii="Times New Roman" w:hAnsi="Times New Roman" w:cs="Times New Roman"/>
          <w:sz w:val="24"/>
          <w:szCs w:val="24"/>
        </w:rPr>
        <w:t>end</w:t>
      </w:r>
      <w:proofErr w:type="gramEnd"/>
    </w:p>
    <w:p w14:paraId="13479851" w14:textId="77777777" w:rsidR="00B92DF6" w:rsidRPr="00E722DA" w:rsidRDefault="00B92DF6"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r>
      <w:r w:rsidRPr="00E722DA">
        <w:rPr>
          <w:rFonts w:ascii="Times New Roman" w:hAnsi="Times New Roman" w:cs="Times New Roman"/>
          <w:sz w:val="24"/>
          <w:szCs w:val="24"/>
        </w:rPr>
        <w:tab/>
      </w:r>
      <w:proofErr w:type="gramStart"/>
      <w:r w:rsidRPr="00E722DA">
        <w:rPr>
          <w:rFonts w:ascii="Times New Roman" w:hAnsi="Times New Roman" w:cs="Times New Roman"/>
          <w:sz w:val="24"/>
          <w:szCs w:val="24"/>
        </w:rPr>
        <w:t>5 :</w:t>
      </w:r>
      <w:proofErr w:type="gramEnd"/>
      <w:r w:rsidRPr="00E722DA">
        <w:rPr>
          <w:rFonts w:ascii="Times New Roman" w:hAnsi="Times New Roman" w:cs="Times New Roman"/>
          <w:sz w:val="24"/>
          <w:szCs w:val="24"/>
        </w:rPr>
        <w:t xml:space="preserve"> begin</w:t>
      </w:r>
    </w:p>
    <w:p w14:paraId="3CAB16EB" w14:textId="77777777" w:rsidR="00B92DF6" w:rsidRPr="00E722DA" w:rsidRDefault="00B92DF6"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r>
      <w:r w:rsidRPr="00E722DA">
        <w:rPr>
          <w:rFonts w:ascii="Times New Roman" w:hAnsi="Times New Roman" w:cs="Times New Roman"/>
          <w:sz w:val="24"/>
          <w:szCs w:val="24"/>
        </w:rPr>
        <w:tab/>
        <w:t>E&lt;=0;</w:t>
      </w:r>
    </w:p>
    <w:p w14:paraId="0A9B17C1" w14:textId="77777777" w:rsidR="00B92DF6" w:rsidRPr="00E722DA" w:rsidRDefault="00B92DF6"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r>
      <w:r w:rsidRPr="00E722DA">
        <w:rPr>
          <w:rFonts w:ascii="Times New Roman" w:hAnsi="Times New Roman" w:cs="Times New Roman"/>
          <w:sz w:val="24"/>
          <w:szCs w:val="24"/>
        </w:rPr>
        <w:tab/>
        <w:t>L&lt;=1;</w:t>
      </w:r>
    </w:p>
    <w:p w14:paraId="7AEB0D8B" w14:textId="77777777" w:rsidR="00B92DF6" w:rsidRPr="00E722DA" w:rsidRDefault="00B92DF6"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r>
      <w:r w:rsidRPr="00E722DA">
        <w:rPr>
          <w:rFonts w:ascii="Times New Roman" w:hAnsi="Times New Roman" w:cs="Times New Roman"/>
          <w:sz w:val="24"/>
          <w:szCs w:val="24"/>
        </w:rPr>
        <w:tab/>
        <w:t>G&lt;=0;</w:t>
      </w:r>
    </w:p>
    <w:p w14:paraId="267383CF" w14:textId="77777777" w:rsidR="00B92DF6" w:rsidRPr="00E722DA" w:rsidRDefault="00B92DF6"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r>
      <w:r w:rsidRPr="00E722DA">
        <w:rPr>
          <w:rFonts w:ascii="Times New Roman" w:hAnsi="Times New Roman" w:cs="Times New Roman"/>
          <w:sz w:val="24"/>
          <w:szCs w:val="24"/>
        </w:rPr>
        <w:tab/>
      </w:r>
      <w:proofErr w:type="gramStart"/>
      <w:r w:rsidRPr="00E722DA">
        <w:rPr>
          <w:rFonts w:ascii="Times New Roman" w:hAnsi="Times New Roman" w:cs="Times New Roman"/>
          <w:sz w:val="24"/>
          <w:szCs w:val="24"/>
        </w:rPr>
        <w:t>end</w:t>
      </w:r>
      <w:proofErr w:type="gramEnd"/>
    </w:p>
    <w:p w14:paraId="38946ED9" w14:textId="77777777" w:rsidR="00B92DF6" w:rsidRPr="00E722DA" w:rsidRDefault="00B92DF6"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r>
      <w:r w:rsidRPr="00E722DA">
        <w:rPr>
          <w:rFonts w:ascii="Times New Roman" w:hAnsi="Times New Roman" w:cs="Times New Roman"/>
          <w:sz w:val="24"/>
          <w:szCs w:val="24"/>
        </w:rPr>
        <w:tab/>
      </w:r>
      <w:proofErr w:type="gramStart"/>
      <w:r w:rsidRPr="00E722DA">
        <w:rPr>
          <w:rFonts w:ascii="Times New Roman" w:hAnsi="Times New Roman" w:cs="Times New Roman"/>
          <w:sz w:val="24"/>
          <w:szCs w:val="24"/>
        </w:rPr>
        <w:t>6 :</w:t>
      </w:r>
      <w:proofErr w:type="gramEnd"/>
      <w:r w:rsidRPr="00E722DA">
        <w:rPr>
          <w:rFonts w:ascii="Times New Roman" w:hAnsi="Times New Roman" w:cs="Times New Roman"/>
          <w:sz w:val="24"/>
          <w:szCs w:val="24"/>
        </w:rPr>
        <w:t xml:space="preserve"> begin</w:t>
      </w:r>
    </w:p>
    <w:p w14:paraId="316D3BB9" w14:textId="77777777" w:rsidR="00B92DF6" w:rsidRPr="00E722DA" w:rsidRDefault="00B92DF6"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lastRenderedPageBreak/>
        <w:tab/>
      </w:r>
      <w:r w:rsidRPr="00E722DA">
        <w:rPr>
          <w:rFonts w:ascii="Times New Roman" w:hAnsi="Times New Roman" w:cs="Times New Roman"/>
          <w:sz w:val="24"/>
          <w:szCs w:val="24"/>
        </w:rPr>
        <w:tab/>
        <w:t>E&lt;=0;</w:t>
      </w:r>
    </w:p>
    <w:p w14:paraId="4698E739" w14:textId="77777777" w:rsidR="00B92DF6" w:rsidRPr="00E722DA" w:rsidRDefault="00B92DF6"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r>
      <w:r w:rsidRPr="00E722DA">
        <w:rPr>
          <w:rFonts w:ascii="Times New Roman" w:hAnsi="Times New Roman" w:cs="Times New Roman"/>
          <w:sz w:val="24"/>
          <w:szCs w:val="24"/>
        </w:rPr>
        <w:tab/>
        <w:t>L&lt;=1;</w:t>
      </w:r>
    </w:p>
    <w:p w14:paraId="72EB4654" w14:textId="77777777" w:rsidR="00B92DF6" w:rsidRPr="00E722DA" w:rsidRDefault="00B92DF6"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r>
      <w:r w:rsidRPr="00E722DA">
        <w:rPr>
          <w:rFonts w:ascii="Times New Roman" w:hAnsi="Times New Roman" w:cs="Times New Roman"/>
          <w:sz w:val="24"/>
          <w:szCs w:val="24"/>
        </w:rPr>
        <w:tab/>
        <w:t>G&lt;=0;</w:t>
      </w:r>
    </w:p>
    <w:p w14:paraId="46F5EF70" w14:textId="77777777" w:rsidR="00B92DF6" w:rsidRPr="00E722DA" w:rsidRDefault="00B92DF6"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r>
      <w:r w:rsidRPr="00E722DA">
        <w:rPr>
          <w:rFonts w:ascii="Times New Roman" w:hAnsi="Times New Roman" w:cs="Times New Roman"/>
          <w:sz w:val="24"/>
          <w:szCs w:val="24"/>
        </w:rPr>
        <w:tab/>
      </w:r>
      <w:proofErr w:type="gramStart"/>
      <w:r w:rsidRPr="00E722DA">
        <w:rPr>
          <w:rFonts w:ascii="Times New Roman" w:hAnsi="Times New Roman" w:cs="Times New Roman"/>
          <w:sz w:val="24"/>
          <w:szCs w:val="24"/>
        </w:rPr>
        <w:t>end</w:t>
      </w:r>
      <w:proofErr w:type="gramEnd"/>
    </w:p>
    <w:p w14:paraId="63EF7D51" w14:textId="77777777" w:rsidR="00B92DF6" w:rsidRPr="00E722DA" w:rsidRDefault="00B92DF6"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r>
      <w:r w:rsidRPr="00E722DA">
        <w:rPr>
          <w:rFonts w:ascii="Times New Roman" w:hAnsi="Times New Roman" w:cs="Times New Roman"/>
          <w:sz w:val="24"/>
          <w:szCs w:val="24"/>
        </w:rPr>
        <w:tab/>
      </w:r>
      <w:proofErr w:type="gramStart"/>
      <w:r w:rsidRPr="00E722DA">
        <w:rPr>
          <w:rFonts w:ascii="Times New Roman" w:hAnsi="Times New Roman" w:cs="Times New Roman"/>
          <w:sz w:val="24"/>
          <w:szCs w:val="24"/>
        </w:rPr>
        <w:t>7 :</w:t>
      </w:r>
      <w:proofErr w:type="gramEnd"/>
      <w:r w:rsidRPr="00E722DA">
        <w:rPr>
          <w:rFonts w:ascii="Times New Roman" w:hAnsi="Times New Roman" w:cs="Times New Roman"/>
          <w:sz w:val="24"/>
          <w:szCs w:val="24"/>
        </w:rPr>
        <w:t xml:space="preserve"> begin</w:t>
      </w:r>
    </w:p>
    <w:p w14:paraId="75A78043" w14:textId="77777777" w:rsidR="00B92DF6" w:rsidRPr="00E722DA" w:rsidRDefault="00B92DF6"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r>
      <w:r w:rsidRPr="00E722DA">
        <w:rPr>
          <w:rFonts w:ascii="Times New Roman" w:hAnsi="Times New Roman" w:cs="Times New Roman"/>
          <w:sz w:val="24"/>
          <w:szCs w:val="24"/>
        </w:rPr>
        <w:tab/>
        <w:t>E&lt;=0;</w:t>
      </w:r>
    </w:p>
    <w:p w14:paraId="35F08380" w14:textId="77777777" w:rsidR="00B92DF6" w:rsidRPr="00E722DA" w:rsidRDefault="00B92DF6"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r>
      <w:r w:rsidRPr="00E722DA">
        <w:rPr>
          <w:rFonts w:ascii="Times New Roman" w:hAnsi="Times New Roman" w:cs="Times New Roman"/>
          <w:sz w:val="24"/>
          <w:szCs w:val="24"/>
        </w:rPr>
        <w:tab/>
        <w:t>L&lt;=1;</w:t>
      </w:r>
    </w:p>
    <w:p w14:paraId="66F19466" w14:textId="77777777" w:rsidR="00B92DF6" w:rsidRPr="00E722DA" w:rsidRDefault="00B92DF6"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r>
      <w:r w:rsidRPr="00E722DA">
        <w:rPr>
          <w:rFonts w:ascii="Times New Roman" w:hAnsi="Times New Roman" w:cs="Times New Roman"/>
          <w:sz w:val="24"/>
          <w:szCs w:val="24"/>
        </w:rPr>
        <w:tab/>
        <w:t>G&lt;=0;</w:t>
      </w:r>
    </w:p>
    <w:p w14:paraId="5CD6F128" w14:textId="77777777" w:rsidR="00B92DF6" w:rsidRPr="00E722DA" w:rsidRDefault="00B92DF6"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r>
      <w:r w:rsidRPr="00E722DA">
        <w:rPr>
          <w:rFonts w:ascii="Times New Roman" w:hAnsi="Times New Roman" w:cs="Times New Roman"/>
          <w:sz w:val="24"/>
          <w:szCs w:val="24"/>
        </w:rPr>
        <w:tab/>
      </w:r>
      <w:proofErr w:type="gramStart"/>
      <w:r w:rsidRPr="00E722DA">
        <w:rPr>
          <w:rFonts w:ascii="Times New Roman" w:hAnsi="Times New Roman" w:cs="Times New Roman"/>
          <w:sz w:val="24"/>
          <w:szCs w:val="24"/>
        </w:rPr>
        <w:t>end</w:t>
      </w:r>
      <w:proofErr w:type="gramEnd"/>
    </w:p>
    <w:p w14:paraId="3CEE7F25" w14:textId="77777777" w:rsidR="00B92DF6" w:rsidRPr="00E722DA" w:rsidRDefault="00B92DF6"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r>
      <w:r w:rsidRPr="00E722DA">
        <w:rPr>
          <w:rFonts w:ascii="Times New Roman" w:hAnsi="Times New Roman" w:cs="Times New Roman"/>
          <w:sz w:val="24"/>
          <w:szCs w:val="24"/>
        </w:rPr>
        <w:tab/>
      </w:r>
      <w:proofErr w:type="gramStart"/>
      <w:r w:rsidRPr="00E722DA">
        <w:rPr>
          <w:rFonts w:ascii="Times New Roman" w:hAnsi="Times New Roman" w:cs="Times New Roman"/>
          <w:sz w:val="24"/>
          <w:szCs w:val="24"/>
        </w:rPr>
        <w:t>8 :</w:t>
      </w:r>
      <w:proofErr w:type="gramEnd"/>
      <w:r w:rsidRPr="00E722DA">
        <w:rPr>
          <w:rFonts w:ascii="Times New Roman" w:hAnsi="Times New Roman" w:cs="Times New Roman"/>
          <w:sz w:val="24"/>
          <w:szCs w:val="24"/>
        </w:rPr>
        <w:t xml:space="preserve"> begin</w:t>
      </w:r>
    </w:p>
    <w:p w14:paraId="249092B3" w14:textId="77777777" w:rsidR="00B92DF6" w:rsidRPr="00E722DA" w:rsidRDefault="00B92DF6"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r>
      <w:r w:rsidRPr="00E722DA">
        <w:rPr>
          <w:rFonts w:ascii="Times New Roman" w:hAnsi="Times New Roman" w:cs="Times New Roman"/>
          <w:sz w:val="24"/>
          <w:szCs w:val="24"/>
        </w:rPr>
        <w:tab/>
        <w:t>E&lt;=0;</w:t>
      </w:r>
    </w:p>
    <w:p w14:paraId="595891DA" w14:textId="77777777" w:rsidR="00B92DF6" w:rsidRPr="00E722DA" w:rsidRDefault="00B92DF6"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r>
      <w:r w:rsidRPr="00E722DA">
        <w:rPr>
          <w:rFonts w:ascii="Times New Roman" w:hAnsi="Times New Roman" w:cs="Times New Roman"/>
          <w:sz w:val="24"/>
          <w:szCs w:val="24"/>
        </w:rPr>
        <w:tab/>
        <w:t>L&lt;=0;</w:t>
      </w:r>
    </w:p>
    <w:p w14:paraId="35E03435" w14:textId="77777777" w:rsidR="00B92DF6" w:rsidRPr="00E722DA" w:rsidRDefault="00B92DF6"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r>
      <w:r w:rsidRPr="00E722DA">
        <w:rPr>
          <w:rFonts w:ascii="Times New Roman" w:hAnsi="Times New Roman" w:cs="Times New Roman"/>
          <w:sz w:val="24"/>
          <w:szCs w:val="24"/>
        </w:rPr>
        <w:tab/>
        <w:t>G&lt;=1;</w:t>
      </w:r>
    </w:p>
    <w:p w14:paraId="753FB130" w14:textId="77777777" w:rsidR="00B92DF6" w:rsidRPr="00E722DA" w:rsidRDefault="00B92DF6"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r>
      <w:r w:rsidRPr="00E722DA">
        <w:rPr>
          <w:rFonts w:ascii="Times New Roman" w:hAnsi="Times New Roman" w:cs="Times New Roman"/>
          <w:sz w:val="24"/>
          <w:szCs w:val="24"/>
        </w:rPr>
        <w:tab/>
      </w:r>
      <w:proofErr w:type="gramStart"/>
      <w:r w:rsidRPr="00E722DA">
        <w:rPr>
          <w:rFonts w:ascii="Times New Roman" w:hAnsi="Times New Roman" w:cs="Times New Roman"/>
          <w:sz w:val="24"/>
          <w:szCs w:val="24"/>
        </w:rPr>
        <w:t>end</w:t>
      </w:r>
      <w:proofErr w:type="gramEnd"/>
    </w:p>
    <w:p w14:paraId="277D79C5" w14:textId="77777777" w:rsidR="00B92DF6" w:rsidRPr="00E722DA" w:rsidRDefault="00B92DF6"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r>
      <w:r w:rsidRPr="00E722DA">
        <w:rPr>
          <w:rFonts w:ascii="Times New Roman" w:hAnsi="Times New Roman" w:cs="Times New Roman"/>
          <w:sz w:val="24"/>
          <w:szCs w:val="24"/>
        </w:rPr>
        <w:tab/>
      </w:r>
      <w:proofErr w:type="gramStart"/>
      <w:r w:rsidRPr="00E722DA">
        <w:rPr>
          <w:rFonts w:ascii="Times New Roman" w:hAnsi="Times New Roman" w:cs="Times New Roman"/>
          <w:sz w:val="24"/>
          <w:szCs w:val="24"/>
        </w:rPr>
        <w:t>default</w:t>
      </w:r>
      <w:proofErr w:type="gramEnd"/>
      <w:r w:rsidRPr="00E722DA">
        <w:rPr>
          <w:rFonts w:ascii="Times New Roman" w:hAnsi="Times New Roman" w:cs="Times New Roman"/>
          <w:sz w:val="24"/>
          <w:szCs w:val="24"/>
        </w:rPr>
        <w:t xml:space="preserve"> :begin</w:t>
      </w:r>
    </w:p>
    <w:p w14:paraId="13B553CF" w14:textId="77777777" w:rsidR="00B92DF6" w:rsidRPr="00E722DA" w:rsidRDefault="00B92DF6"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r>
      <w:r w:rsidRPr="00E722DA">
        <w:rPr>
          <w:rFonts w:ascii="Times New Roman" w:hAnsi="Times New Roman" w:cs="Times New Roman"/>
          <w:sz w:val="24"/>
          <w:szCs w:val="24"/>
        </w:rPr>
        <w:tab/>
        <w:t>E&lt;=0;</w:t>
      </w:r>
    </w:p>
    <w:p w14:paraId="2E5CEC7D" w14:textId="77777777" w:rsidR="00B92DF6" w:rsidRPr="00E722DA" w:rsidRDefault="00B92DF6"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r>
      <w:r w:rsidRPr="00E722DA">
        <w:rPr>
          <w:rFonts w:ascii="Times New Roman" w:hAnsi="Times New Roman" w:cs="Times New Roman"/>
          <w:sz w:val="24"/>
          <w:szCs w:val="24"/>
        </w:rPr>
        <w:tab/>
        <w:t>L&lt;=0;</w:t>
      </w:r>
    </w:p>
    <w:p w14:paraId="3DE94B68" w14:textId="77777777" w:rsidR="00B92DF6" w:rsidRPr="00E722DA" w:rsidRDefault="00B92DF6"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r>
      <w:r w:rsidRPr="00E722DA">
        <w:rPr>
          <w:rFonts w:ascii="Times New Roman" w:hAnsi="Times New Roman" w:cs="Times New Roman"/>
          <w:sz w:val="24"/>
          <w:szCs w:val="24"/>
        </w:rPr>
        <w:tab/>
        <w:t>G&lt;=0;</w:t>
      </w:r>
    </w:p>
    <w:p w14:paraId="39FEA003" w14:textId="77777777" w:rsidR="00B92DF6" w:rsidRPr="00E722DA" w:rsidRDefault="00B92DF6"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r>
      <w:r w:rsidRPr="00E722DA">
        <w:rPr>
          <w:rFonts w:ascii="Times New Roman" w:hAnsi="Times New Roman" w:cs="Times New Roman"/>
          <w:sz w:val="24"/>
          <w:szCs w:val="24"/>
        </w:rPr>
        <w:tab/>
      </w:r>
      <w:proofErr w:type="gramStart"/>
      <w:r w:rsidRPr="00E722DA">
        <w:rPr>
          <w:rFonts w:ascii="Times New Roman" w:hAnsi="Times New Roman" w:cs="Times New Roman"/>
          <w:sz w:val="24"/>
          <w:szCs w:val="24"/>
        </w:rPr>
        <w:t>end</w:t>
      </w:r>
      <w:proofErr w:type="gramEnd"/>
    </w:p>
    <w:p w14:paraId="784D54A6" w14:textId="77777777" w:rsidR="00B92DF6" w:rsidRPr="00E722DA" w:rsidRDefault="00B92DF6"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r>
      <w:r w:rsidRPr="00E722DA">
        <w:rPr>
          <w:rFonts w:ascii="Times New Roman" w:hAnsi="Times New Roman" w:cs="Times New Roman"/>
          <w:sz w:val="24"/>
          <w:szCs w:val="24"/>
        </w:rPr>
        <w:tab/>
      </w:r>
      <w:proofErr w:type="spellStart"/>
      <w:proofErr w:type="gramStart"/>
      <w:r w:rsidRPr="00E722DA">
        <w:rPr>
          <w:rFonts w:ascii="Times New Roman" w:hAnsi="Times New Roman" w:cs="Times New Roman"/>
          <w:sz w:val="24"/>
          <w:szCs w:val="24"/>
        </w:rPr>
        <w:t>endcase</w:t>
      </w:r>
      <w:proofErr w:type="spellEnd"/>
      <w:proofErr w:type="gramEnd"/>
    </w:p>
    <w:p w14:paraId="49B56209" w14:textId="77777777" w:rsidR="00B92DF6" w:rsidRPr="00E722DA" w:rsidRDefault="00B92DF6"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r>
      <w:r w:rsidRPr="00E722DA">
        <w:rPr>
          <w:rFonts w:ascii="Times New Roman" w:hAnsi="Times New Roman" w:cs="Times New Roman"/>
          <w:sz w:val="24"/>
          <w:szCs w:val="24"/>
        </w:rPr>
        <w:tab/>
      </w:r>
      <w:proofErr w:type="gramStart"/>
      <w:r w:rsidRPr="00E722DA">
        <w:rPr>
          <w:rFonts w:ascii="Times New Roman" w:hAnsi="Times New Roman" w:cs="Times New Roman"/>
          <w:sz w:val="24"/>
          <w:szCs w:val="24"/>
        </w:rPr>
        <w:t>end</w:t>
      </w:r>
      <w:proofErr w:type="gramEnd"/>
    </w:p>
    <w:p w14:paraId="1C40678E" w14:textId="0A5D17B9" w:rsidR="00B92DF6" w:rsidRPr="00E722DA" w:rsidRDefault="00B92DF6"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r>
      <w:r w:rsidRPr="00E722DA">
        <w:rPr>
          <w:rFonts w:ascii="Times New Roman" w:hAnsi="Times New Roman" w:cs="Times New Roman"/>
          <w:sz w:val="24"/>
          <w:szCs w:val="24"/>
        </w:rPr>
        <w:tab/>
      </w:r>
      <w:proofErr w:type="spellStart"/>
      <w:proofErr w:type="gramStart"/>
      <w:r w:rsidRPr="00E722DA">
        <w:rPr>
          <w:rFonts w:ascii="Times New Roman" w:hAnsi="Times New Roman" w:cs="Times New Roman"/>
          <w:sz w:val="24"/>
          <w:szCs w:val="24"/>
        </w:rPr>
        <w:t>endmodule</w:t>
      </w:r>
      <w:proofErr w:type="spellEnd"/>
      <w:proofErr w:type="gramEnd"/>
    </w:p>
    <w:p w14:paraId="3063BAA6" w14:textId="77777777" w:rsidR="00D701F4" w:rsidRPr="00E722DA" w:rsidRDefault="00D701F4" w:rsidP="00E722DA">
      <w:pPr>
        <w:spacing w:after="0" w:line="240" w:lineRule="auto"/>
        <w:rPr>
          <w:rFonts w:ascii="Times New Roman" w:hAnsi="Times New Roman" w:cs="Times New Roman"/>
          <w:sz w:val="24"/>
          <w:szCs w:val="24"/>
        </w:rPr>
      </w:pPr>
    </w:p>
    <w:p w14:paraId="5C1A3F3A" w14:textId="37A4FD65" w:rsidR="00B92DF6" w:rsidRPr="00E722DA" w:rsidRDefault="00B92DF6"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Unsigned Test Bench Code:</w:t>
      </w:r>
    </w:p>
    <w:p w14:paraId="6B591DD5" w14:textId="77777777" w:rsidR="00B92DF6" w:rsidRPr="00E722DA" w:rsidRDefault="00B92DF6"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w:t>
      </w:r>
      <w:proofErr w:type="gramStart"/>
      <w:r w:rsidRPr="00E722DA">
        <w:rPr>
          <w:rFonts w:ascii="Times New Roman" w:hAnsi="Times New Roman" w:cs="Times New Roman"/>
          <w:sz w:val="24"/>
          <w:szCs w:val="24"/>
        </w:rPr>
        <w:t>timescale</w:t>
      </w:r>
      <w:proofErr w:type="gramEnd"/>
      <w:r w:rsidRPr="00E722DA">
        <w:rPr>
          <w:rFonts w:ascii="Times New Roman" w:hAnsi="Times New Roman" w:cs="Times New Roman"/>
          <w:sz w:val="24"/>
          <w:szCs w:val="24"/>
        </w:rPr>
        <w:t xml:space="preserve"> 1ns</w:t>
      </w:r>
      <w:r w:rsidRPr="00E722DA">
        <w:rPr>
          <w:rFonts w:ascii="Times New Roman" w:hAnsi="Times New Roman" w:cs="Times New Roman"/>
          <w:sz w:val="24"/>
          <w:szCs w:val="24"/>
        </w:rPr>
        <w:tab/>
        <w:t>/ 1ps</w:t>
      </w:r>
    </w:p>
    <w:p w14:paraId="54DA5915" w14:textId="77777777" w:rsidR="00B92DF6" w:rsidRPr="00E722DA" w:rsidRDefault="00B92DF6" w:rsidP="00E722DA">
      <w:pPr>
        <w:spacing w:after="0" w:line="240" w:lineRule="auto"/>
        <w:rPr>
          <w:rFonts w:ascii="Times New Roman" w:hAnsi="Times New Roman" w:cs="Times New Roman"/>
          <w:sz w:val="24"/>
          <w:szCs w:val="24"/>
        </w:rPr>
      </w:pPr>
      <w:proofErr w:type="gramStart"/>
      <w:r w:rsidRPr="00E722DA">
        <w:rPr>
          <w:rFonts w:ascii="Times New Roman" w:hAnsi="Times New Roman" w:cs="Times New Roman"/>
          <w:sz w:val="24"/>
          <w:szCs w:val="24"/>
        </w:rPr>
        <w:t>module</w:t>
      </w:r>
      <w:proofErr w:type="gramEnd"/>
      <w:r w:rsidRPr="00E722DA">
        <w:rPr>
          <w:rFonts w:ascii="Times New Roman" w:hAnsi="Times New Roman" w:cs="Times New Roman"/>
          <w:sz w:val="24"/>
          <w:szCs w:val="24"/>
        </w:rPr>
        <w:t xml:space="preserve"> Part5TB();</w:t>
      </w:r>
    </w:p>
    <w:p w14:paraId="57985943" w14:textId="77777777" w:rsidR="00B92DF6" w:rsidRPr="00E722DA" w:rsidRDefault="00B92DF6"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r>
      <w:proofErr w:type="spellStart"/>
      <w:proofErr w:type="gramStart"/>
      <w:r w:rsidRPr="00E722DA">
        <w:rPr>
          <w:rFonts w:ascii="Times New Roman" w:hAnsi="Times New Roman" w:cs="Times New Roman"/>
          <w:sz w:val="24"/>
          <w:szCs w:val="24"/>
        </w:rPr>
        <w:t>reg</w:t>
      </w:r>
      <w:proofErr w:type="spellEnd"/>
      <w:proofErr w:type="gramEnd"/>
      <w:r w:rsidRPr="00E722DA">
        <w:rPr>
          <w:rFonts w:ascii="Times New Roman" w:hAnsi="Times New Roman" w:cs="Times New Roman"/>
          <w:sz w:val="24"/>
          <w:szCs w:val="24"/>
        </w:rPr>
        <w:t xml:space="preserve"> a0, a1, a2, b0, b1, b2;</w:t>
      </w:r>
    </w:p>
    <w:p w14:paraId="0AA548FE" w14:textId="77777777" w:rsidR="00B92DF6" w:rsidRPr="00E722DA" w:rsidRDefault="00B92DF6"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r>
      <w:proofErr w:type="gramStart"/>
      <w:r w:rsidRPr="00E722DA">
        <w:rPr>
          <w:rFonts w:ascii="Times New Roman" w:hAnsi="Times New Roman" w:cs="Times New Roman"/>
          <w:sz w:val="24"/>
          <w:szCs w:val="24"/>
        </w:rPr>
        <w:t>wire</w:t>
      </w:r>
      <w:proofErr w:type="gramEnd"/>
      <w:r w:rsidRPr="00E722DA">
        <w:rPr>
          <w:rFonts w:ascii="Times New Roman" w:hAnsi="Times New Roman" w:cs="Times New Roman"/>
          <w:sz w:val="24"/>
          <w:szCs w:val="24"/>
        </w:rPr>
        <w:t xml:space="preserve"> E, L, G;</w:t>
      </w:r>
    </w:p>
    <w:p w14:paraId="01EDF019" w14:textId="77777777" w:rsidR="00B92DF6" w:rsidRPr="00E722DA" w:rsidRDefault="00B92DF6"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r>
    </w:p>
    <w:p w14:paraId="2020AEEC" w14:textId="77777777" w:rsidR="00B92DF6" w:rsidRPr="00E722DA" w:rsidRDefault="00B92DF6"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t xml:space="preserve">Part5 </w:t>
      </w:r>
      <w:proofErr w:type="spellStart"/>
      <w:r w:rsidRPr="00E722DA">
        <w:rPr>
          <w:rFonts w:ascii="Times New Roman" w:hAnsi="Times New Roman" w:cs="Times New Roman"/>
          <w:sz w:val="24"/>
          <w:szCs w:val="24"/>
        </w:rPr>
        <w:t>uut</w:t>
      </w:r>
      <w:proofErr w:type="spellEnd"/>
      <w:r w:rsidRPr="00E722DA">
        <w:rPr>
          <w:rFonts w:ascii="Times New Roman" w:hAnsi="Times New Roman" w:cs="Times New Roman"/>
          <w:sz w:val="24"/>
          <w:szCs w:val="24"/>
        </w:rPr>
        <w:t xml:space="preserve"> (.</w:t>
      </w:r>
      <w:proofErr w:type="gramStart"/>
      <w:r w:rsidRPr="00E722DA">
        <w:rPr>
          <w:rFonts w:ascii="Times New Roman" w:hAnsi="Times New Roman" w:cs="Times New Roman"/>
          <w:sz w:val="24"/>
          <w:szCs w:val="24"/>
        </w:rPr>
        <w:t>a0(</w:t>
      </w:r>
      <w:proofErr w:type="gramEnd"/>
      <w:r w:rsidRPr="00E722DA">
        <w:rPr>
          <w:rFonts w:ascii="Times New Roman" w:hAnsi="Times New Roman" w:cs="Times New Roman"/>
          <w:sz w:val="24"/>
          <w:szCs w:val="24"/>
        </w:rPr>
        <w:t>a0), .a1(a1), .a2(a2), .b0(b0), .b1(b1), .b2(b2), .E(E), .L(L), .G(G));</w:t>
      </w:r>
    </w:p>
    <w:p w14:paraId="20E36449" w14:textId="77777777" w:rsidR="00B92DF6" w:rsidRPr="00E722DA" w:rsidRDefault="00B92DF6"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r>
    </w:p>
    <w:p w14:paraId="4E8B191D" w14:textId="77777777" w:rsidR="00B92DF6" w:rsidRPr="00E722DA" w:rsidRDefault="00B92DF6"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r>
      <w:proofErr w:type="gramStart"/>
      <w:r w:rsidRPr="00E722DA">
        <w:rPr>
          <w:rFonts w:ascii="Times New Roman" w:hAnsi="Times New Roman" w:cs="Times New Roman"/>
          <w:sz w:val="24"/>
          <w:szCs w:val="24"/>
        </w:rPr>
        <w:t>initial</w:t>
      </w:r>
      <w:proofErr w:type="gramEnd"/>
      <w:r w:rsidRPr="00E722DA">
        <w:rPr>
          <w:rFonts w:ascii="Times New Roman" w:hAnsi="Times New Roman" w:cs="Times New Roman"/>
          <w:sz w:val="24"/>
          <w:szCs w:val="24"/>
        </w:rPr>
        <w:t xml:space="preserve"> begin</w:t>
      </w:r>
    </w:p>
    <w:p w14:paraId="494F4A25" w14:textId="77777777" w:rsidR="00B92DF6" w:rsidRPr="00E722DA" w:rsidRDefault="00B92DF6"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t>a0 = 1'b1;</w:t>
      </w:r>
    </w:p>
    <w:p w14:paraId="01DC5AC4" w14:textId="77777777" w:rsidR="00B92DF6" w:rsidRPr="00E722DA" w:rsidRDefault="00B92DF6"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t>a1 = 1'b1;</w:t>
      </w:r>
    </w:p>
    <w:p w14:paraId="7D92C533" w14:textId="77777777" w:rsidR="00B92DF6" w:rsidRPr="00E722DA" w:rsidRDefault="00B92DF6"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t>a2 = 1'b1;</w:t>
      </w:r>
    </w:p>
    <w:p w14:paraId="02A437FC" w14:textId="77777777" w:rsidR="00B92DF6" w:rsidRPr="00E722DA" w:rsidRDefault="00B92DF6"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r>
    </w:p>
    <w:p w14:paraId="71046BBA" w14:textId="77777777" w:rsidR="00B92DF6" w:rsidRPr="00E722DA" w:rsidRDefault="00B92DF6"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t>b0 = 1'b1;</w:t>
      </w:r>
    </w:p>
    <w:p w14:paraId="51A5ACB7" w14:textId="77777777" w:rsidR="00B92DF6" w:rsidRPr="00E722DA" w:rsidRDefault="00B92DF6"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t>b1 = 1'b1;</w:t>
      </w:r>
    </w:p>
    <w:p w14:paraId="5BDFD9D8" w14:textId="77777777" w:rsidR="00B92DF6" w:rsidRPr="00E722DA" w:rsidRDefault="00B92DF6"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t>b2 = 1'b1;</w:t>
      </w:r>
    </w:p>
    <w:p w14:paraId="35B52CDB" w14:textId="77777777" w:rsidR="00B92DF6" w:rsidRPr="00E722DA" w:rsidRDefault="00B92DF6"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r>
    </w:p>
    <w:p w14:paraId="02868AEE" w14:textId="77777777" w:rsidR="00B92DF6" w:rsidRPr="00E722DA" w:rsidRDefault="00B92DF6"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t>#20;</w:t>
      </w:r>
    </w:p>
    <w:p w14:paraId="7E8C76DE" w14:textId="77777777" w:rsidR="00B92DF6" w:rsidRPr="00E722DA" w:rsidRDefault="00B92DF6"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t>a0 = 1'b0;</w:t>
      </w:r>
    </w:p>
    <w:p w14:paraId="6DB91B82" w14:textId="77777777" w:rsidR="00B92DF6" w:rsidRPr="00E722DA" w:rsidRDefault="00B92DF6"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t>a1 = 1'b0;</w:t>
      </w:r>
    </w:p>
    <w:p w14:paraId="71613A8B" w14:textId="77777777" w:rsidR="00B92DF6" w:rsidRPr="00E722DA" w:rsidRDefault="00B92DF6"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t>a2 = 1'b0;</w:t>
      </w:r>
    </w:p>
    <w:p w14:paraId="3A0FCB20" w14:textId="77777777" w:rsidR="00B92DF6" w:rsidRPr="00E722DA" w:rsidRDefault="00B92DF6"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r>
    </w:p>
    <w:p w14:paraId="0AF0625F" w14:textId="77777777" w:rsidR="00B92DF6" w:rsidRPr="00E722DA" w:rsidRDefault="00B92DF6"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t>b0 = 1'b0;</w:t>
      </w:r>
    </w:p>
    <w:p w14:paraId="42FA7E86" w14:textId="77777777" w:rsidR="00B92DF6" w:rsidRPr="00E722DA" w:rsidRDefault="00B92DF6"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lastRenderedPageBreak/>
        <w:tab/>
        <w:t>b1 = 1'b0;</w:t>
      </w:r>
    </w:p>
    <w:p w14:paraId="1ED4B45F" w14:textId="77777777" w:rsidR="00B92DF6" w:rsidRPr="00E722DA" w:rsidRDefault="00B92DF6"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t>b2 = 1'b0;</w:t>
      </w:r>
    </w:p>
    <w:p w14:paraId="6118643F" w14:textId="77777777" w:rsidR="00B92DF6" w:rsidRPr="00E722DA" w:rsidRDefault="00B92DF6"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r>
    </w:p>
    <w:p w14:paraId="7FCAA684" w14:textId="77777777" w:rsidR="00B92DF6" w:rsidRPr="00E722DA" w:rsidRDefault="00B92DF6"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t>#20;</w:t>
      </w:r>
    </w:p>
    <w:p w14:paraId="1C6309CB" w14:textId="77777777" w:rsidR="00B92DF6" w:rsidRPr="00E722DA" w:rsidRDefault="00B92DF6"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t>a0 = 1'b1;</w:t>
      </w:r>
    </w:p>
    <w:p w14:paraId="1E7B83B2" w14:textId="77777777" w:rsidR="00B92DF6" w:rsidRPr="00E722DA" w:rsidRDefault="00B92DF6"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t>a1 = 1'b1;</w:t>
      </w:r>
    </w:p>
    <w:p w14:paraId="0377FA11" w14:textId="77777777" w:rsidR="00B92DF6" w:rsidRPr="00E722DA" w:rsidRDefault="00B92DF6"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t>a2 = 1'b0;</w:t>
      </w:r>
    </w:p>
    <w:p w14:paraId="2CC10CB5" w14:textId="77777777" w:rsidR="00B92DF6" w:rsidRPr="00E722DA" w:rsidRDefault="00B92DF6"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r>
    </w:p>
    <w:p w14:paraId="05114DE1" w14:textId="77777777" w:rsidR="00B92DF6" w:rsidRPr="00E722DA" w:rsidRDefault="00B92DF6"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t>b0 = 1'b0;</w:t>
      </w:r>
    </w:p>
    <w:p w14:paraId="03E56737" w14:textId="77777777" w:rsidR="00B92DF6" w:rsidRPr="00E722DA" w:rsidRDefault="00B92DF6"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t>b1 = 1'b0;</w:t>
      </w:r>
    </w:p>
    <w:p w14:paraId="12B55E7B" w14:textId="77777777" w:rsidR="00B92DF6" w:rsidRPr="00E722DA" w:rsidRDefault="00B92DF6"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t>b2 = 1'b1;</w:t>
      </w:r>
    </w:p>
    <w:p w14:paraId="52F662AF" w14:textId="77777777" w:rsidR="00B92DF6" w:rsidRPr="00E722DA" w:rsidRDefault="00B92DF6"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r>
    </w:p>
    <w:p w14:paraId="5134B0C9" w14:textId="77777777" w:rsidR="00B92DF6" w:rsidRPr="00E722DA" w:rsidRDefault="00B92DF6"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t>#20;</w:t>
      </w:r>
    </w:p>
    <w:p w14:paraId="6D6EE75C" w14:textId="77777777" w:rsidR="00B92DF6" w:rsidRPr="00E722DA" w:rsidRDefault="00B92DF6"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t>a0 = 1'b1;</w:t>
      </w:r>
    </w:p>
    <w:p w14:paraId="52AE942E" w14:textId="77777777" w:rsidR="00B92DF6" w:rsidRPr="00E722DA" w:rsidRDefault="00B92DF6"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t>a1 = 1'b0;</w:t>
      </w:r>
    </w:p>
    <w:p w14:paraId="0E7787F3" w14:textId="77777777" w:rsidR="00B92DF6" w:rsidRPr="00E722DA" w:rsidRDefault="00B92DF6"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t>a2 = 1'b0;</w:t>
      </w:r>
    </w:p>
    <w:p w14:paraId="1AA72396" w14:textId="77777777" w:rsidR="00B92DF6" w:rsidRPr="00E722DA" w:rsidRDefault="00B92DF6"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r>
    </w:p>
    <w:p w14:paraId="190CEEB6" w14:textId="77777777" w:rsidR="00B92DF6" w:rsidRPr="00E722DA" w:rsidRDefault="00B92DF6"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t>b0 = 1'b1;</w:t>
      </w:r>
    </w:p>
    <w:p w14:paraId="202E7EF5" w14:textId="77777777" w:rsidR="00B92DF6" w:rsidRPr="00E722DA" w:rsidRDefault="00B92DF6"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t>b1 = 1'b1;</w:t>
      </w:r>
    </w:p>
    <w:p w14:paraId="32C93161" w14:textId="77777777" w:rsidR="00B92DF6" w:rsidRPr="00E722DA" w:rsidRDefault="00B92DF6"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t>b2 = 1'b1;</w:t>
      </w:r>
    </w:p>
    <w:p w14:paraId="6B782ECD" w14:textId="77777777" w:rsidR="00B92DF6" w:rsidRPr="00E722DA" w:rsidRDefault="00B92DF6"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r>
    </w:p>
    <w:p w14:paraId="7CA86322" w14:textId="77777777" w:rsidR="00B92DF6" w:rsidRPr="00E722DA" w:rsidRDefault="00B92DF6"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t>#20;</w:t>
      </w:r>
    </w:p>
    <w:p w14:paraId="62F00882" w14:textId="77777777" w:rsidR="00B92DF6" w:rsidRPr="00E722DA" w:rsidRDefault="00B92DF6"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t>a0 = 1'b0;</w:t>
      </w:r>
    </w:p>
    <w:p w14:paraId="2D83587E" w14:textId="77777777" w:rsidR="00B92DF6" w:rsidRPr="00E722DA" w:rsidRDefault="00B92DF6"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t>a1 = 1'b0;</w:t>
      </w:r>
    </w:p>
    <w:p w14:paraId="22E69784" w14:textId="77777777" w:rsidR="00B92DF6" w:rsidRPr="00E722DA" w:rsidRDefault="00B92DF6"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t>a2 = 1'b0;</w:t>
      </w:r>
    </w:p>
    <w:p w14:paraId="034F7035" w14:textId="77777777" w:rsidR="00B92DF6" w:rsidRPr="00E722DA" w:rsidRDefault="00B92DF6"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r>
    </w:p>
    <w:p w14:paraId="19905F26" w14:textId="77777777" w:rsidR="00B92DF6" w:rsidRPr="00E722DA" w:rsidRDefault="00B92DF6"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t>b0 = 1'b1;</w:t>
      </w:r>
    </w:p>
    <w:p w14:paraId="529EE9A1" w14:textId="77777777" w:rsidR="00B92DF6" w:rsidRPr="00E722DA" w:rsidRDefault="00B92DF6"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t>b1 = 1'b1;</w:t>
      </w:r>
    </w:p>
    <w:p w14:paraId="3575B881" w14:textId="77777777" w:rsidR="00B92DF6" w:rsidRPr="00E722DA" w:rsidRDefault="00B92DF6"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t>b2 = 1'b1;</w:t>
      </w:r>
    </w:p>
    <w:p w14:paraId="0033FFBD" w14:textId="77777777" w:rsidR="00B92DF6" w:rsidRPr="00E722DA" w:rsidRDefault="00B92DF6"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r>
    </w:p>
    <w:p w14:paraId="65E6A516" w14:textId="77777777" w:rsidR="00B92DF6" w:rsidRPr="00E722DA" w:rsidRDefault="00B92DF6"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t>#20;</w:t>
      </w:r>
    </w:p>
    <w:p w14:paraId="5C583C5F" w14:textId="77777777" w:rsidR="00B92DF6" w:rsidRPr="00E722DA" w:rsidRDefault="00B92DF6"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t>a0 = 1'b1;</w:t>
      </w:r>
    </w:p>
    <w:p w14:paraId="4010E8A5" w14:textId="77777777" w:rsidR="00B92DF6" w:rsidRPr="00E722DA" w:rsidRDefault="00B92DF6"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t>a1 = 1'b1;</w:t>
      </w:r>
    </w:p>
    <w:p w14:paraId="63B9DD80" w14:textId="77777777" w:rsidR="00B92DF6" w:rsidRPr="00E722DA" w:rsidRDefault="00B92DF6"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t>a2 = 1'b1;</w:t>
      </w:r>
    </w:p>
    <w:p w14:paraId="6C73765A" w14:textId="77777777" w:rsidR="00B92DF6" w:rsidRPr="00E722DA" w:rsidRDefault="00B92DF6"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r>
    </w:p>
    <w:p w14:paraId="24904864" w14:textId="77777777" w:rsidR="00B92DF6" w:rsidRPr="00E722DA" w:rsidRDefault="00B92DF6"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t>b0 = 1'b0;</w:t>
      </w:r>
    </w:p>
    <w:p w14:paraId="4E35FB2B" w14:textId="77777777" w:rsidR="00B92DF6" w:rsidRPr="00E722DA" w:rsidRDefault="00B92DF6"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t>b1 = 1'b1;</w:t>
      </w:r>
    </w:p>
    <w:p w14:paraId="07F18E78" w14:textId="77777777" w:rsidR="00B92DF6" w:rsidRPr="00E722DA" w:rsidRDefault="00B92DF6"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t>b2 = 1'b1;</w:t>
      </w:r>
    </w:p>
    <w:p w14:paraId="58F35002" w14:textId="77777777" w:rsidR="00B92DF6" w:rsidRPr="00E722DA" w:rsidRDefault="00B92DF6"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r>
    </w:p>
    <w:p w14:paraId="09514255" w14:textId="77777777" w:rsidR="00B92DF6" w:rsidRPr="00E722DA" w:rsidRDefault="00B92DF6"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t>#20;</w:t>
      </w:r>
    </w:p>
    <w:p w14:paraId="0D6A760C" w14:textId="77777777" w:rsidR="00B92DF6" w:rsidRPr="00E722DA" w:rsidRDefault="00B92DF6"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t>a0 = 1'b1;</w:t>
      </w:r>
    </w:p>
    <w:p w14:paraId="483F628E" w14:textId="77777777" w:rsidR="00B92DF6" w:rsidRPr="00E722DA" w:rsidRDefault="00B92DF6"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t>a1 = 1'b1;</w:t>
      </w:r>
    </w:p>
    <w:p w14:paraId="42B4C444" w14:textId="77777777" w:rsidR="00B92DF6" w:rsidRPr="00E722DA" w:rsidRDefault="00B92DF6"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t>a2 = 1'b1;</w:t>
      </w:r>
    </w:p>
    <w:p w14:paraId="2BDA4703" w14:textId="77777777" w:rsidR="00B92DF6" w:rsidRPr="00E722DA" w:rsidRDefault="00B92DF6"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r>
    </w:p>
    <w:p w14:paraId="6FE2FD8D" w14:textId="77777777" w:rsidR="00B92DF6" w:rsidRPr="00E722DA" w:rsidRDefault="00B92DF6"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t>b0 = 1'b1;</w:t>
      </w:r>
    </w:p>
    <w:p w14:paraId="722604A7" w14:textId="77777777" w:rsidR="00B92DF6" w:rsidRPr="00E722DA" w:rsidRDefault="00B92DF6"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t>b1 = 1'b1;</w:t>
      </w:r>
    </w:p>
    <w:p w14:paraId="378D7361" w14:textId="77777777" w:rsidR="00B92DF6" w:rsidRPr="00E722DA" w:rsidRDefault="00B92DF6"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lastRenderedPageBreak/>
        <w:tab/>
        <w:t>b2 = 1'b1;</w:t>
      </w:r>
    </w:p>
    <w:p w14:paraId="48901BB1" w14:textId="77777777" w:rsidR="00B92DF6" w:rsidRPr="00E722DA" w:rsidRDefault="00B92DF6"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r>
    </w:p>
    <w:p w14:paraId="5B832BC4" w14:textId="77777777" w:rsidR="00B92DF6" w:rsidRPr="00E722DA" w:rsidRDefault="00B92DF6"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t>#20;</w:t>
      </w:r>
    </w:p>
    <w:p w14:paraId="5232EF92" w14:textId="77777777" w:rsidR="00B92DF6" w:rsidRPr="00E722DA" w:rsidRDefault="00B92DF6"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t>a0 = 1'b0;</w:t>
      </w:r>
    </w:p>
    <w:p w14:paraId="071D8710" w14:textId="77777777" w:rsidR="00B92DF6" w:rsidRPr="00E722DA" w:rsidRDefault="00B92DF6"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t>a1 = 1'b0;</w:t>
      </w:r>
    </w:p>
    <w:p w14:paraId="12D32E2F" w14:textId="77777777" w:rsidR="00B92DF6" w:rsidRPr="00E722DA" w:rsidRDefault="00B92DF6"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t>a2 = 1'b1;</w:t>
      </w:r>
    </w:p>
    <w:p w14:paraId="4A9F6B7C" w14:textId="77777777" w:rsidR="00B92DF6" w:rsidRPr="00E722DA" w:rsidRDefault="00B92DF6"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r>
    </w:p>
    <w:p w14:paraId="60EB468B" w14:textId="77777777" w:rsidR="00B92DF6" w:rsidRPr="00E722DA" w:rsidRDefault="00B92DF6"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t>b0 = 1'b1;</w:t>
      </w:r>
    </w:p>
    <w:p w14:paraId="3CFE1BD0" w14:textId="77777777" w:rsidR="00B92DF6" w:rsidRPr="00E722DA" w:rsidRDefault="00B92DF6"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t>b1 = 1'b0;</w:t>
      </w:r>
    </w:p>
    <w:p w14:paraId="7B7DC1D1" w14:textId="77777777" w:rsidR="00B92DF6" w:rsidRPr="00E722DA" w:rsidRDefault="00B92DF6"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t>b2 = 1'b0;</w:t>
      </w:r>
    </w:p>
    <w:p w14:paraId="2281652A" w14:textId="77777777" w:rsidR="00B92DF6" w:rsidRPr="00E722DA" w:rsidRDefault="00B92DF6"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r>
    </w:p>
    <w:p w14:paraId="5912C802" w14:textId="77777777" w:rsidR="00B92DF6" w:rsidRPr="00E722DA" w:rsidRDefault="00B92DF6"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t>#20;</w:t>
      </w:r>
    </w:p>
    <w:p w14:paraId="408FE711" w14:textId="77777777" w:rsidR="00B92DF6" w:rsidRPr="00E722DA" w:rsidRDefault="00B92DF6"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t>$stop;</w:t>
      </w:r>
    </w:p>
    <w:p w14:paraId="6BA0580E" w14:textId="77777777" w:rsidR="00B92DF6" w:rsidRPr="00E722DA" w:rsidRDefault="00B92DF6"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r>
    </w:p>
    <w:p w14:paraId="015F0BF9" w14:textId="77777777" w:rsidR="00B92DF6" w:rsidRPr="00E722DA" w:rsidRDefault="00B92DF6"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r>
      <w:proofErr w:type="gramStart"/>
      <w:r w:rsidRPr="00E722DA">
        <w:rPr>
          <w:rFonts w:ascii="Times New Roman" w:hAnsi="Times New Roman" w:cs="Times New Roman"/>
          <w:sz w:val="24"/>
          <w:szCs w:val="24"/>
        </w:rPr>
        <w:t>end</w:t>
      </w:r>
      <w:proofErr w:type="gramEnd"/>
    </w:p>
    <w:p w14:paraId="365AFEBD" w14:textId="77777777" w:rsidR="00B92DF6" w:rsidRPr="00E722DA" w:rsidRDefault="00B92DF6"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r>
    </w:p>
    <w:p w14:paraId="5BEB63BD" w14:textId="77777777" w:rsidR="00B92DF6" w:rsidRPr="00E722DA" w:rsidRDefault="00B92DF6"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r>
      <w:proofErr w:type="spellStart"/>
      <w:proofErr w:type="gramStart"/>
      <w:r w:rsidRPr="00E722DA">
        <w:rPr>
          <w:rFonts w:ascii="Times New Roman" w:hAnsi="Times New Roman" w:cs="Times New Roman"/>
          <w:sz w:val="24"/>
          <w:szCs w:val="24"/>
        </w:rPr>
        <w:t>endmodule</w:t>
      </w:r>
      <w:proofErr w:type="spellEnd"/>
      <w:proofErr w:type="gramEnd"/>
    </w:p>
    <w:p w14:paraId="705E2F1C" w14:textId="77777777" w:rsidR="00B92DF6" w:rsidRPr="00E722DA" w:rsidRDefault="00B92DF6" w:rsidP="00E722DA">
      <w:pPr>
        <w:spacing w:after="0" w:line="240" w:lineRule="auto"/>
        <w:rPr>
          <w:rFonts w:ascii="Times New Roman" w:hAnsi="Times New Roman" w:cs="Times New Roman"/>
          <w:sz w:val="24"/>
          <w:szCs w:val="24"/>
        </w:rPr>
      </w:pPr>
    </w:p>
    <w:p w14:paraId="4F99D93E" w14:textId="23699157" w:rsidR="00B92DF6" w:rsidRPr="00E722DA" w:rsidRDefault="00B92DF6"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Unsigned Wave Form:</w:t>
      </w:r>
    </w:p>
    <w:p w14:paraId="23F97F4A" w14:textId="0FD59523" w:rsidR="00B92DF6" w:rsidRPr="00E722DA" w:rsidRDefault="0026544C" w:rsidP="00E722DA">
      <w:pPr>
        <w:spacing w:after="0" w:line="240" w:lineRule="auto"/>
        <w:rPr>
          <w:rFonts w:ascii="Times New Roman" w:hAnsi="Times New Roman" w:cs="Times New Roman"/>
          <w:sz w:val="24"/>
          <w:szCs w:val="24"/>
        </w:rPr>
      </w:pPr>
      <w:r w:rsidRPr="00E722DA">
        <w:rPr>
          <w:rFonts w:ascii="Times New Roman" w:hAnsi="Times New Roman" w:cs="Times New Roman"/>
          <w:noProof/>
          <w:sz w:val="24"/>
          <w:szCs w:val="24"/>
        </w:rPr>
        <w:lastRenderedPageBreak/>
        <w:drawing>
          <wp:inline distT="0" distB="0" distL="0" distR="0" wp14:anchorId="0FC711B2" wp14:editId="077B9F81">
            <wp:extent cx="7924800" cy="59436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art5Waveform1.JPG"/>
                    <pic:cNvPicPr/>
                  </pic:nvPicPr>
                  <pic:blipFill>
                    <a:blip r:embed="rId10" cstate="print">
                      <a:extLst>
                        <a:ext uri="{28A0092B-C50C-407E-A947-70E740481C1C}">
                          <a14:useLocalDpi xmlns:a14="http://schemas.microsoft.com/office/drawing/2010/main" val="0"/>
                        </a:ext>
                      </a:extLst>
                    </a:blip>
                    <a:stretch>
                      <a:fillRect/>
                    </a:stretch>
                  </pic:blipFill>
                  <pic:spPr>
                    <a:xfrm rot="5400000">
                      <a:off x="0" y="0"/>
                      <a:ext cx="7924800" cy="5943600"/>
                    </a:xfrm>
                    <a:prstGeom prst="rect">
                      <a:avLst/>
                    </a:prstGeom>
                  </pic:spPr>
                </pic:pic>
              </a:graphicData>
            </a:graphic>
          </wp:inline>
        </w:drawing>
      </w:r>
    </w:p>
    <w:p w14:paraId="254E3F5A" w14:textId="72B740B0" w:rsidR="006202C3" w:rsidRPr="00E722DA" w:rsidRDefault="006202C3"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*Input 1</w:t>
      </w:r>
      <w:proofErr w:type="gramStart"/>
      <w:r w:rsidRPr="00E722DA">
        <w:rPr>
          <w:rFonts w:ascii="Times New Roman" w:hAnsi="Times New Roman" w:cs="Times New Roman"/>
          <w:sz w:val="24"/>
          <w:szCs w:val="24"/>
        </w:rPr>
        <w:t>,1,1,1,1,1</w:t>
      </w:r>
      <w:proofErr w:type="gramEnd"/>
      <w:r w:rsidRPr="00E722DA">
        <w:rPr>
          <w:rFonts w:ascii="Times New Roman" w:hAnsi="Times New Roman" w:cs="Times New Roman"/>
          <w:sz w:val="24"/>
          <w:szCs w:val="24"/>
        </w:rPr>
        <w:t xml:space="preserve"> and Output 1,0,0</w:t>
      </w:r>
    </w:p>
    <w:p w14:paraId="6A52667E" w14:textId="77777777" w:rsidR="006202C3" w:rsidRPr="00E722DA" w:rsidRDefault="006202C3" w:rsidP="00E722DA">
      <w:pPr>
        <w:spacing w:after="0" w:line="240" w:lineRule="auto"/>
        <w:rPr>
          <w:rFonts w:ascii="Times New Roman" w:hAnsi="Times New Roman" w:cs="Times New Roman"/>
          <w:sz w:val="24"/>
          <w:szCs w:val="24"/>
        </w:rPr>
      </w:pPr>
    </w:p>
    <w:p w14:paraId="2E7C676C" w14:textId="42362C7D" w:rsidR="00B92DF6" w:rsidRPr="00E722DA" w:rsidRDefault="00B92DF6"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Signed Verilog Code:</w:t>
      </w:r>
    </w:p>
    <w:p w14:paraId="5863C01C" w14:textId="77777777" w:rsidR="00642EC7" w:rsidRPr="00E722DA" w:rsidRDefault="00642EC7"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module Part5(a0,a1,a2,b0,b1,b2,E,L,G);</w:t>
      </w:r>
    </w:p>
    <w:p w14:paraId="05CDCB91" w14:textId="77777777" w:rsidR="00642EC7" w:rsidRPr="00E722DA" w:rsidRDefault="00642EC7"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r>
      <w:proofErr w:type="gramStart"/>
      <w:r w:rsidRPr="00E722DA">
        <w:rPr>
          <w:rFonts w:ascii="Times New Roman" w:hAnsi="Times New Roman" w:cs="Times New Roman"/>
          <w:sz w:val="24"/>
          <w:szCs w:val="24"/>
        </w:rPr>
        <w:t>input</w:t>
      </w:r>
      <w:proofErr w:type="gramEnd"/>
      <w:r w:rsidRPr="00E722DA">
        <w:rPr>
          <w:rFonts w:ascii="Times New Roman" w:hAnsi="Times New Roman" w:cs="Times New Roman"/>
          <w:sz w:val="24"/>
          <w:szCs w:val="24"/>
        </w:rPr>
        <w:t xml:space="preserve"> a0,a1,a2,b0,b1,b2;</w:t>
      </w:r>
    </w:p>
    <w:p w14:paraId="4307218A" w14:textId="77777777" w:rsidR="00642EC7" w:rsidRPr="00E722DA" w:rsidRDefault="00642EC7"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r>
      <w:proofErr w:type="gramStart"/>
      <w:r w:rsidRPr="00E722DA">
        <w:rPr>
          <w:rFonts w:ascii="Times New Roman" w:hAnsi="Times New Roman" w:cs="Times New Roman"/>
          <w:sz w:val="24"/>
          <w:szCs w:val="24"/>
        </w:rPr>
        <w:t>output</w:t>
      </w:r>
      <w:proofErr w:type="gramEnd"/>
      <w:r w:rsidRPr="00E722DA">
        <w:rPr>
          <w:rFonts w:ascii="Times New Roman" w:hAnsi="Times New Roman" w:cs="Times New Roman"/>
          <w:sz w:val="24"/>
          <w:szCs w:val="24"/>
        </w:rPr>
        <w:t xml:space="preserve"> E,L,G;</w:t>
      </w:r>
    </w:p>
    <w:p w14:paraId="039E76E4" w14:textId="77777777" w:rsidR="00642EC7" w:rsidRPr="00E722DA" w:rsidRDefault="00642EC7"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r>
      <w:proofErr w:type="spellStart"/>
      <w:proofErr w:type="gramStart"/>
      <w:r w:rsidRPr="00E722DA">
        <w:rPr>
          <w:rFonts w:ascii="Times New Roman" w:hAnsi="Times New Roman" w:cs="Times New Roman"/>
          <w:sz w:val="24"/>
          <w:szCs w:val="24"/>
        </w:rPr>
        <w:t>reg</w:t>
      </w:r>
      <w:proofErr w:type="spellEnd"/>
      <w:proofErr w:type="gramEnd"/>
      <w:r w:rsidRPr="00E722DA">
        <w:rPr>
          <w:rFonts w:ascii="Times New Roman" w:hAnsi="Times New Roman" w:cs="Times New Roman"/>
          <w:sz w:val="24"/>
          <w:szCs w:val="24"/>
        </w:rPr>
        <w:t xml:space="preserve"> E,L,G;</w:t>
      </w:r>
    </w:p>
    <w:p w14:paraId="7143AE70" w14:textId="77777777" w:rsidR="00642EC7" w:rsidRPr="00E722DA" w:rsidRDefault="00642EC7"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r>
      <w:r w:rsidRPr="00E722DA">
        <w:rPr>
          <w:rFonts w:ascii="Times New Roman" w:hAnsi="Times New Roman" w:cs="Times New Roman"/>
          <w:sz w:val="24"/>
          <w:szCs w:val="24"/>
        </w:rPr>
        <w:tab/>
      </w:r>
      <w:proofErr w:type="gramStart"/>
      <w:r w:rsidRPr="00E722DA">
        <w:rPr>
          <w:rFonts w:ascii="Times New Roman" w:hAnsi="Times New Roman" w:cs="Times New Roman"/>
          <w:sz w:val="24"/>
          <w:szCs w:val="24"/>
        </w:rPr>
        <w:t>always</w:t>
      </w:r>
      <w:proofErr w:type="gramEnd"/>
      <w:r w:rsidRPr="00E722DA">
        <w:rPr>
          <w:rFonts w:ascii="Times New Roman" w:hAnsi="Times New Roman" w:cs="Times New Roman"/>
          <w:sz w:val="24"/>
          <w:szCs w:val="24"/>
        </w:rPr>
        <w:t>@( a0 or a1 or a2 or b0 or b1 or b2)</w:t>
      </w:r>
    </w:p>
    <w:p w14:paraId="4C8805EF" w14:textId="77777777" w:rsidR="00642EC7" w:rsidRPr="00E722DA" w:rsidRDefault="00642EC7"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r>
      <w:r w:rsidRPr="00E722DA">
        <w:rPr>
          <w:rFonts w:ascii="Times New Roman" w:hAnsi="Times New Roman" w:cs="Times New Roman"/>
          <w:sz w:val="24"/>
          <w:szCs w:val="24"/>
        </w:rPr>
        <w:tab/>
      </w:r>
      <w:r w:rsidRPr="00E722DA">
        <w:rPr>
          <w:rFonts w:ascii="Times New Roman" w:hAnsi="Times New Roman" w:cs="Times New Roman"/>
          <w:sz w:val="24"/>
          <w:szCs w:val="24"/>
        </w:rPr>
        <w:tab/>
      </w:r>
      <w:proofErr w:type="gramStart"/>
      <w:r w:rsidRPr="00E722DA">
        <w:rPr>
          <w:rFonts w:ascii="Times New Roman" w:hAnsi="Times New Roman" w:cs="Times New Roman"/>
          <w:sz w:val="24"/>
          <w:szCs w:val="24"/>
        </w:rPr>
        <w:t>begin</w:t>
      </w:r>
      <w:proofErr w:type="gramEnd"/>
    </w:p>
    <w:p w14:paraId="1958766C" w14:textId="77777777" w:rsidR="00642EC7" w:rsidRPr="00E722DA" w:rsidRDefault="00642EC7"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r>
      <w:r w:rsidRPr="00E722DA">
        <w:rPr>
          <w:rFonts w:ascii="Times New Roman" w:hAnsi="Times New Roman" w:cs="Times New Roman"/>
          <w:sz w:val="24"/>
          <w:szCs w:val="24"/>
        </w:rPr>
        <w:tab/>
      </w:r>
      <w:r w:rsidRPr="00E722DA">
        <w:rPr>
          <w:rFonts w:ascii="Times New Roman" w:hAnsi="Times New Roman" w:cs="Times New Roman"/>
          <w:sz w:val="24"/>
          <w:szCs w:val="24"/>
        </w:rPr>
        <w:tab/>
      </w:r>
      <w:proofErr w:type="gramStart"/>
      <w:r w:rsidRPr="00E722DA">
        <w:rPr>
          <w:rFonts w:ascii="Times New Roman" w:hAnsi="Times New Roman" w:cs="Times New Roman"/>
          <w:sz w:val="24"/>
          <w:szCs w:val="24"/>
        </w:rPr>
        <w:t>case</w:t>
      </w:r>
      <w:proofErr w:type="gramEnd"/>
      <w:r w:rsidRPr="00E722DA">
        <w:rPr>
          <w:rFonts w:ascii="Times New Roman" w:hAnsi="Times New Roman" w:cs="Times New Roman"/>
          <w:sz w:val="24"/>
          <w:szCs w:val="24"/>
        </w:rPr>
        <w:t xml:space="preserve"> ({a0,a1,a2,b0,b1,b2})</w:t>
      </w:r>
    </w:p>
    <w:p w14:paraId="71C3C37B" w14:textId="77777777" w:rsidR="00642EC7" w:rsidRPr="00E722DA" w:rsidRDefault="00642EC7"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r>
      <w:r w:rsidRPr="00E722DA">
        <w:rPr>
          <w:rFonts w:ascii="Times New Roman" w:hAnsi="Times New Roman" w:cs="Times New Roman"/>
          <w:sz w:val="24"/>
          <w:szCs w:val="24"/>
        </w:rPr>
        <w:tab/>
      </w:r>
      <w:r w:rsidRPr="00E722DA">
        <w:rPr>
          <w:rFonts w:ascii="Times New Roman" w:hAnsi="Times New Roman" w:cs="Times New Roman"/>
          <w:sz w:val="24"/>
          <w:szCs w:val="24"/>
        </w:rPr>
        <w:tab/>
      </w:r>
      <w:proofErr w:type="gramStart"/>
      <w:r w:rsidRPr="00E722DA">
        <w:rPr>
          <w:rFonts w:ascii="Times New Roman" w:hAnsi="Times New Roman" w:cs="Times New Roman"/>
          <w:sz w:val="24"/>
          <w:szCs w:val="24"/>
        </w:rPr>
        <w:t>0 :</w:t>
      </w:r>
      <w:proofErr w:type="gramEnd"/>
      <w:r w:rsidRPr="00E722DA">
        <w:rPr>
          <w:rFonts w:ascii="Times New Roman" w:hAnsi="Times New Roman" w:cs="Times New Roman"/>
          <w:sz w:val="24"/>
          <w:szCs w:val="24"/>
        </w:rPr>
        <w:t xml:space="preserve"> begin</w:t>
      </w:r>
    </w:p>
    <w:p w14:paraId="7E2F3300" w14:textId="77777777" w:rsidR="00642EC7" w:rsidRPr="00E722DA" w:rsidRDefault="00642EC7"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r>
      <w:r w:rsidRPr="00E722DA">
        <w:rPr>
          <w:rFonts w:ascii="Times New Roman" w:hAnsi="Times New Roman" w:cs="Times New Roman"/>
          <w:sz w:val="24"/>
          <w:szCs w:val="24"/>
        </w:rPr>
        <w:tab/>
      </w:r>
      <w:r w:rsidRPr="00E722DA">
        <w:rPr>
          <w:rFonts w:ascii="Times New Roman" w:hAnsi="Times New Roman" w:cs="Times New Roman"/>
          <w:sz w:val="24"/>
          <w:szCs w:val="24"/>
        </w:rPr>
        <w:tab/>
        <w:t>E&lt;=1;</w:t>
      </w:r>
    </w:p>
    <w:p w14:paraId="73C487CD" w14:textId="77777777" w:rsidR="00642EC7" w:rsidRPr="00E722DA" w:rsidRDefault="00642EC7"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r>
      <w:r w:rsidRPr="00E722DA">
        <w:rPr>
          <w:rFonts w:ascii="Times New Roman" w:hAnsi="Times New Roman" w:cs="Times New Roman"/>
          <w:sz w:val="24"/>
          <w:szCs w:val="24"/>
        </w:rPr>
        <w:tab/>
      </w:r>
      <w:r w:rsidRPr="00E722DA">
        <w:rPr>
          <w:rFonts w:ascii="Times New Roman" w:hAnsi="Times New Roman" w:cs="Times New Roman"/>
          <w:sz w:val="24"/>
          <w:szCs w:val="24"/>
        </w:rPr>
        <w:tab/>
        <w:t>L&lt;=0;</w:t>
      </w:r>
    </w:p>
    <w:p w14:paraId="559AA69A" w14:textId="77777777" w:rsidR="00642EC7" w:rsidRPr="00E722DA" w:rsidRDefault="00642EC7"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r>
      <w:r w:rsidRPr="00E722DA">
        <w:rPr>
          <w:rFonts w:ascii="Times New Roman" w:hAnsi="Times New Roman" w:cs="Times New Roman"/>
          <w:sz w:val="24"/>
          <w:szCs w:val="24"/>
        </w:rPr>
        <w:tab/>
      </w:r>
      <w:r w:rsidRPr="00E722DA">
        <w:rPr>
          <w:rFonts w:ascii="Times New Roman" w:hAnsi="Times New Roman" w:cs="Times New Roman"/>
          <w:sz w:val="24"/>
          <w:szCs w:val="24"/>
        </w:rPr>
        <w:tab/>
        <w:t>G&lt;=0;</w:t>
      </w:r>
    </w:p>
    <w:p w14:paraId="28F647C6" w14:textId="77777777" w:rsidR="00642EC7" w:rsidRPr="00E722DA" w:rsidRDefault="00642EC7"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r>
      <w:r w:rsidRPr="00E722DA">
        <w:rPr>
          <w:rFonts w:ascii="Times New Roman" w:hAnsi="Times New Roman" w:cs="Times New Roman"/>
          <w:sz w:val="24"/>
          <w:szCs w:val="24"/>
        </w:rPr>
        <w:tab/>
      </w:r>
      <w:r w:rsidRPr="00E722DA">
        <w:rPr>
          <w:rFonts w:ascii="Times New Roman" w:hAnsi="Times New Roman" w:cs="Times New Roman"/>
          <w:sz w:val="24"/>
          <w:szCs w:val="24"/>
        </w:rPr>
        <w:tab/>
      </w:r>
      <w:proofErr w:type="gramStart"/>
      <w:r w:rsidRPr="00E722DA">
        <w:rPr>
          <w:rFonts w:ascii="Times New Roman" w:hAnsi="Times New Roman" w:cs="Times New Roman"/>
          <w:sz w:val="24"/>
          <w:szCs w:val="24"/>
        </w:rPr>
        <w:t>end</w:t>
      </w:r>
      <w:proofErr w:type="gramEnd"/>
    </w:p>
    <w:p w14:paraId="0B2C4B01" w14:textId="77777777" w:rsidR="00642EC7" w:rsidRPr="00E722DA" w:rsidRDefault="00642EC7"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r>
      <w:r w:rsidRPr="00E722DA">
        <w:rPr>
          <w:rFonts w:ascii="Times New Roman" w:hAnsi="Times New Roman" w:cs="Times New Roman"/>
          <w:sz w:val="24"/>
          <w:szCs w:val="24"/>
        </w:rPr>
        <w:tab/>
      </w:r>
      <w:r w:rsidRPr="00E722DA">
        <w:rPr>
          <w:rFonts w:ascii="Times New Roman" w:hAnsi="Times New Roman" w:cs="Times New Roman"/>
          <w:sz w:val="24"/>
          <w:szCs w:val="24"/>
        </w:rPr>
        <w:tab/>
      </w:r>
      <w:proofErr w:type="gramStart"/>
      <w:r w:rsidRPr="00E722DA">
        <w:rPr>
          <w:rFonts w:ascii="Times New Roman" w:hAnsi="Times New Roman" w:cs="Times New Roman"/>
          <w:sz w:val="24"/>
          <w:szCs w:val="24"/>
        </w:rPr>
        <w:t>1 :</w:t>
      </w:r>
      <w:proofErr w:type="gramEnd"/>
      <w:r w:rsidRPr="00E722DA">
        <w:rPr>
          <w:rFonts w:ascii="Times New Roman" w:hAnsi="Times New Roman" w:cs="Times New Roman"/>
          <w:sz w:val="24"/>
          <w:szCs w:val="24"/>
        </w:rPr>
        <w:t xml:space="preserve"> begin</w:t>
      </w:r>
    </w:p>
    <w:p w14:paraId="3D461132" w14:textId="77777777" w:rsidR="00642EC7" w:rsidRPr="00E722DA" w:rsidRDefault="00642EC7"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r>
      <w:r w:rsidRPr="00E722DA">
        <w:rPr>
          <w:rFonts w:ascii="Times New Roman" w:hAnsi="Times New Roman" w:cs="Times New Roman"/>
          <w:sz w:val="24"/>
          <w:szCs w:val="24"/>
        </w:rPr>
        <w:tab/>
      </w:r>
      <w:r w:rsidRPr="00E722DA">
        <w:rPr>
          <w:rFonts w:ascii="Times New Roman" w:hAnsi="Times New Roman" w:cs="Times New Roman"/>
          <w:sz w:val="24"/>
          <w:szCs w:val="24"/>
        </w:rPr>
        <w:tab/>
        <w:t>E&lt;=0;</w:t>
      </w:r>
    </w:p>
    <w:p w14:paraId="440E8EF8" w14:textId="77777777" w:rsidR="00642EC7" w:rsidRPr="00E722DA" w:rsidRDefault="00642EC7"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r>
      <w:r w:rsidRPr="00E722DA">
        <w:rPr>
          <w:rFonts w:ascii="Times New Roman" w:hAnsi="Times New Roman" w:cs="Times New Roman"/>
          <w:sz w:val="24"/>
          <w:szCs w:val="24"/>
        </w:rPr>
        <w:tab/>
      </w:r>
      <w:r w:rsidRPr="00E722DA">
        <w:rPr>
          <w:rFonts w:ascii="Times New Roman" w:hAnsi="Times New Roman" w:cs="Times New Roman"/>
          <w:sz w:val="24"/>
          <w:szCs w:val="24"/>
        </w:rPr>
        <w:tab/>
        <w:t>L&lt;=1;</w:t>
      </w:r>
    </w:p>
    <w:p w14:paraId="7D8F97D5" w14:textId="77777777" w:rsidR="00642EC7" w:rsidRPr="00E722DA" w:rsidRDefault="00642EC7"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r>
      <w:r w:rsidRPr="00E722DA">
        <w:rPr>
          <w:rFonts w:ascii="Times New Roman" w:hAnsi="Times New Roman" w:cs="Times New Roman"/>
          <w:sz w:val="24"/>
          <w:szCs w:val="24"/>
        </w:rPr>
        <w:tab/>
      </w:r>
      <w:r w:rsidRPr="00E722DA">
        <w:rPr>
          <w:rFonts w:ascii="Times New Roman" w:hAnsi="Times New Roman" w:cs="Times New Roman"/>
          <w:sz w:val="24"/>
          <w:szCs w:val="24"/>
        </w:rPr>
        <w:tab/>
        <w:t>G&lt;=0;</w:t>
      </w:r>
    </w:p>
    <w:p w14:paraId="08C0BB1F" w14:textId="77777777" w:rsidR="00642EC7" w:rsidRPr="00E722DA" w:rsidRDefault="00642EC7"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r>
      <w:r w:rsidRPr="00E722DA">
        <w:rPr>
          <w:rFonts w:ascii="Times New Roman" w:hAnsi="Times New Roman" w:cs="Times New Roman"/>
          <w:sz w:val="24"/>
          <w:szCs w:val="24"/>
        </w:rPr>
        <w:tab/>
      </w:r>
      <w:r w:rsidRPr="00E722DA">
        <w:rPr>
          <w:rFonts w:ascii="Times New Roman" w:hAnsi="Times New Roman" w:cs="Times New Roman"/>
          <w:sz w:val="24"/>
          <w:szCs w:val="24"/>
        </w:rPr>
        <w:tab/>
      </w:r>
      <w:proofErr w:type="gramStart"/>
      <w:r w:rsidRPr="00E722DA">
        <w:rPr>
          <w:rFonts w:ascii="Times New Roman" w:hAnsi="Times New Roman" w:cs="Times New Roman"/>
          <w:sz w:val="24"/>
          <w:szCs w:val="24"/>
        </w:rPr>
        <w:t>end</w:t>
      </w:r>
      <w:proofErr w:type="gramEnd"/>
    </w:p>
    <w:p w14:paraId="64D747BC" w14:textId="77777777" w:rsidR="00642EC7" w:rsidRPr="00E722DA" w:rsidRDefault="00642EC7"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r>
      <w:r w:rsidRPr="00E722DA">
        <w:rPr>
          <w:rFonts w:ascii="Times New Roman" w:hAnsi="Times New Roman" w:cs="Times New Roman"/>
          <w:sz w:val="24"/>
          <w:szCs w:val="24"/>
        </w:rPr>
        <w:tab/>
      </w:r>
      <w:r w:rsidRPr="00E722DA">
        <w:rPr>
          <w:rFonts w:ascii="Times New Roman" w:hAnsi="Times New Roman" w:cs="Times New Roman"/>
          <w:sz w:val="24"/>
          <w:szCs w:val="24"/>
        </w:rPr>
        <w:tab/>
      </w:r>
      <w:proofErr w:type="gramStart"/>
      <w:r w:rsidRPr="00E722DA">
        <w:rPr>
          <w:rFonts w:ascii="Times New Roman" w:hAnsi="Times New Roman" w:cs="Times New Roman"/>
          <w:sz w:val="24"/>
          <w:szCs w:val="24"/>
        </w:rPr>
        <w:t>2 :</w:t>
      </w:r>
      <w:proofErr w:type="gramEnd"/>
      <w:r w:rsidRPr="00E722DA">
        <w:rPr>
          <w:rFonts w:ascii="Times New Roman" w:hAnsi="Times New Roman" w:cs="Times New Roman"/>
          <w:sz w:val="24"/>
          <w:szCs w:val="24"/>
        </w:rPr>
        <w:t xml:space="preserve"> begin</w:t>
      </w:r>
    </w:p>
    <w:p w14:paraId="31E7EF55" w14:textId="77777777" w:rsidR="00642EC7" w:rsidRPr="00E722DA" w:rsidRDefault="00642EC7"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r>
      <w:r w:rsidRPr="00E722DA">
        <w:rPr>
          <w:rFonts w:ascii="Times New Roman" w:hAnsi="Times New Roman" w:cs="Times New Roman"/>
          <w:sz w:val="24"/>
          <w:szCs w:val="24"/>
        </w:rPr>
        <w:tab/>
      </w:r>
      <w:r w:rsidRPr="00E722DA">
        <w:rPr>
          <w:rFonts w:ascii="Times New Roman" w:hAnsi="Times New Roman" w:cs="Times New Roman"/>
          <w:sz w:val="24"/>
          <w:szCs w:val="24"/>
        </w:rPr>
        <w:tab/>
        <w:t>E&lt;=0;</w:t>
      </w:r>
    </w:p>
    <w:p w14:paraId="29D56945" w14:textId="77777777" w:rsidR="00642EC7" w:rsidRPr="00E722DA" w:rsidRDefault="00642EC7"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r>
      <w:r w:rsidRPr="00E722DA">
        <w:rPr>
          <w:rFonts w:ascii="Times New Roman" w:hAnsi="Times New Roman" w:cs="Times New Roman"/>
          <w:sz w:val="24"/>
          <w:szCs w:val="24"/>
        </w:rPr>
        <w:tab/>
      </w:r>
      <w:r w:rsidRPr="00E722DA">
        <w:rPr>
          <w:rFonts w:ascii="Times New Roman" w:hAnsi="Times New Roman" w:cs="Times New Roman"/>
          <w:sz w:val="24"/>
          <w:szCs w:val="24"/>
        </w:rPr>
        <w:tab/>
        <w:t>L&lt;=1;</w:t>
      </w:r>
    </w:p>
    <w:p w14:paraId="7B344A4A" w14:textId="77777777" w:rsidR="00642EC7" w:rsidRPr="00E722DA" w:rsidRDefault="00642EC7"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r>
      <w:r w:rsidRPr="00E722DA">
        <w:rPr>
          <w:rFonts w:ascii="Times New Roman" w:hAnsi="Times New Roman" w:cs="Times New Roman"/>
          <w:sz w:val="24"/>
          <w:szCs w:val="24"/>
        </w:rPr>
        <w:tab/>
      </w:r>
      <w:r w:rsidRPr="00E722DA">
        <w:rPr>
          <w:rFonts w:ascii="Times New Roman" w:hAnsi="Times New Roman" w:cs="Times New Roman"/>
          <w:sz w:val="24"/>
          <w:szCs w:val="24"/>
        </w:rPr>
        <w:tab/>
        <w:t>G&lt;=0;</w:t>
      </w:r>
    </w:p>
    <w:p w14:paraId="2012EB00" w14:textId="77777777" w:rsidR="00642EC7" w:rsidRPr="00E722DA" w:rsidRDefault="00642EC7"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r>
      <w:r w:rsidRPr="00E722DA">
        <w:rPr>
          <w:rFonts w:ascii="Times New Roman" w:hAnsi="Times New Roman" w:cs="Times New Roman"/>
          <w:sz w:val="24"/>
          <w:szCs w:val="24"/>
        </w:rPr>
        <w:tab/>
      </w:r>
      <w:r w:rsidRPr="00E722DA">
        <w:rPr>
          <w:rFonts w:ascii="Times New Roman" w:hAnsi="Times New Roman" w:cs="Times New Roman"/>
          <w:sz w:val="24"/>
          <w:szCs w:val="24"/>
        </w:rPr>
        <w:tab/>
      </w:r>
      <w:proofErr w:type="gramStart"/>
      <w:r w:rsidRPr="00E722DA">
        <w:rPr>
          <w:rFonts w:ascii="Times New Roman" w:hAnsi="Times New Roman" w:cs="Times New Roman"/>
          <w:sz w:val="24"/>
          <w:szCs w:val="24"/>
        </w:rPr>
        <w:t>end</w:t>
      </w:r>
      <w:proofErr w:type="gramEnd"/>
    </w:p>
    <w:p w14:paraId="10CE2B0E" w14:textId="77777777" w:rsidR="00642EC7" w:rsidRPr="00E722DA" w:rsidRDefault="00642EC7"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r>
      <w:r w:rsidRPr="00E722DA">
        <w:rPr>
          <w:rFonts w:ascii="Times New Roman" w:hAnsi="Times New Roman" w:cs="Times New Roman"/>
          <w:sz w:val="24"/>
          <w:szCs w:val="24"/>
        </w:rPr>
        <w:tab/>
      </w:r>
      <w:r w:rsidRPr="00E722DA">
        <w:rPr>
          <w:rFonts w:ascii="Times New Roman" w:hAnsi="Times New Roman" w:cs="Times New Roman"/>
          <w:sz w:val="24"/>
          <w:szCs w:val="24"/>
        </w:rPr>
        <w:tab/>
      </w:r>
      <w:proofErr w:type="gramStart"/>
      <w:r w:rsidRPr="00E722DA">
        <w:rPr>
          <w:rFonts w:ascii="Times New Roman" w:hAnsi="Times New Roman" w:cs="Times New Roman"/>
          <w:sz w:val="24"/>
          <w:szCs w:val="24"/>
        </w:rPr>
        <w:t>3 :</w:t>
      </w:r>
      <w:proofErr w:type="gramEnd"/>
      <w:r w:rsidRPr="00E722DA">
        <w:rPr>
          <w:rFonts w:ascii="Times New Roman" w:hAnsi="Times New Roman" w:cs="Times New Roman"/>
          <w:sz w:val="24"/>
          <w:szCs w:val="24"/>
        </w:rPr>
        <w:t xml:space="preserve"> begin</w:t>
      </w:r>
    </w:p>
    <w:p w14:paraId="50567993" w14:textId="77777777" w:rsidR="00642EC7" w:rsidRPr="00E722DA" w:rsidRDefault="00642EC7"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r>
      <w:r w:rsidRPr="00E722DA">
        <w:rPr>
          <w:rFonts w:ascii="Times New Roman" w:hAnsi="Times New Roman" w:cs="Times New Roman"/>
          <w:sz w:val="24"/>
          <w:szCs w:val="24"/>
        </w:rPr>
        <w:tab/>
      </w:r>
      <w:r w:rsidRPr="00E722DA">
        <w:rPr>
          <w:rFonts w:ascii="Times New Roman" w:hAnsi="Times New Roman" w:cs="Times New Roman"/>
          <w:sz w:val="24"/>
          <w:szCs w:val="24"/>
        </w:rPr>
        <w:tab/>
        <w:t>E&lt;=0;</w:t>
      </w:r>
    </w:p>
    <w:p w14:paraId="2082CCCD" w14:textId="77777777" w:rsidR="00642EC7" w:rsidRPr="00E722DA" w:rsidRDefault="00642EC7"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r>
      <w:r w:rsidRPr="00E722DA">
        <w:rPr>
          <w:rFonts w:ascii="Times New Roman" w:hAnsi="Times New Roman" w:cs="Times New Roman"/>
          <w:sz w:val="24"/>
          <w:szCs w:val="24"/>
        </w:rPr>
        <w:tab/>
      </w:r>
      <w:r w:rsidRPr="00E722DA">
        <w:rPr>
          <w:rFonts w:ascii="Times New Roman" w:hAnsi="Times New Roman" w:cs="Times New Roman"/>
          <w:sz w:val="24"/>
          <w:szCs w:val="24"/>
        </w:rPr>
        <w:tab/>
        <w:t>L&lt;=1;</w:t>
      </w:r>
    </w:p>
    <w:p w14:paraId="54F7AA7D" w14:textId="77777777" w:rsidR="00642EC7" w:rsidRPr="00E722DA" w:rsidRDefault="00642EC7"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r>
      <w:r w:rsidRPr="00E722DA">
        <w:rPr>
          <w:rFonts w:ascii="Times New Roman" w:hAnsi="Times New Roman" w:cs="Times New Roman"/>
          <w:sz w:val="24"/>
          <w:szCs w:val="24"/>
        </w:rPr>
        <w:tab/>
      </w:r>
      <w:r w:rsidRPr="00E722DA">
        <w:rPr>
          <w:rFonts w:ascii="Times New Roman" w:hAnsi="Times New Roman" w:cs="Times New Roman"/>
          <w:sz w:val="24"/>
          <w:szCs w:val="24"/>
        </w:rPr>
        <w:tab/>
        <w:t>G&lt;=0;</w:t>
      </w:r>
    </w:p>
    <w:p w14:paraId="3C546B55" w14:textId="77777777" w:rsidR="00642EC7" w:rsidRPr="00E722DA" w:rsidRDefault="00642EC7"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r>
      <w:r w:rsidRPr="00E722DA">
        <w:rPr>
          <w:rFonts w:ascii="Times New Roman" w:hAnsi="Times New Roman" w:cs="Times New Roman"/>
          <w:sz w:val="24"/>
          <w:szCs w:val="24"/>
        </w:rPr>
        <w:tab/>
      </w:r>
      <w:r w:rsidRPr="00E722DA">
        <w:rPr>
          <w:rFonts w:ascii="Times New Roman" w:hAnsi="Times New Roman" w:cs="Times New Roman"/>
          <w:sz w:val="24"/>
          <w:szCs w:val="24"/>
        </w:rPr>
        <w:tab/>
      </w:r>
      <w:proofErr w:type="gramStart"/>
      <w:r w:rsidRPr="00E722DA">
        <w:rPr>
          <w:rFonts w:ascii="Times New Roman" w:hAnsi="Times New Roman" w:cs="Times New Roman"/>
          <w:sz w:val="24"/>
          <w:szCs w:val="24"/>
        </w:rPr>
        <w:t>end</w:t>
      </w:r>
      <w:proofErr w:type="gramEnd"/>
    </w:p>
    <w:p w14:paraId="0DA66144" w14:textId="77777777" w:rsidR="00642EC7" w:rsidRPr="00E722DA" w:rsidRDefault="00642EC7"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r>
      <w:r w:rsidRPr="00E722DA">
        <w:rPr>
          <w:rFonts w:ascii="Times New Roman" w:hAnsi="Times New Roman" w:cs="Times New Roman"/>
          <w:sz w:val="24"/>
          <w:szCs w:val="24"/>
        </w:rPr>
        <w:tab/>
      </w:r>
      <w:r w:rsidRPr="00E722DA">
        <w:rPr>
          <w:rFonts w:ascii="Times New Roman" w:hAnsi="Times New Roman" w:cs="Times New Roman"/>
          <w:sz w:val="24"/>
          <w:szCs w:val="24"/>
        </w:rPr>
        <w:tab/>
      </w:r>
      <w:proofErr w:type="gramStart"/>
      <w:r w:rsidRPr="00E722DA">
        <w:rPr>
          <w:rFonts w:ascii="Times New Roman" w:hAnsi="Times New Roman" w:cs="Times New Roman"/>
          <w:sz w:val="24"/>
          <w:szCs w:val="24"/>
        </w:rPr>
        <w:t>4 :</w:t>
      </w:r>
      <w:proofErr w:type="gramEnd"/>
      <w:r w:rsidRPr="00E722DA">
        <w:rPr>
          <w:rFonts w:ascii="Times New Roman" w:hAnsi="Times New Roman" w:cs="Times New Roman"/>
          <w:sz w:val="24"/>
          <w:szCs w:val="24"/>
        </w:rPr>
        <w:t xml:space="preserve"> begin</w:t>
      </w:r>
    </w:p>
    <w:p w14:paraId="42EE28D2" w14:textId="77777777" w:rsidR="00642EC7" w:rsidRPr="00E722DA" w:rsidRDefault="00642EC7"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r>
      <w:r w:rsidRPr="00E722DA">
        <w:rPr>
          <w:rFonts w:ascii="Times New Roman" w:hAnsi="Times New Roman" w:cs="Times New Roman"/>
          <w:sz w:val="24"/>
          <w:szCs w:val="24"/>
        </w:rPr>
        <w:tab/>
      </w:r>
      <w:r w:rsidRPr="00E722DA">
        <w:rPr>
          <w:rFonts w:ascii="Times New Roman" w:hAnsi="Times New Roman" w:cs="Times New Roman"/>
          <w:sz w:val="24"/>
          <w:szCs w:val="24"/>
        </w:rPr>
        <w:tab/>
        <w:t>E&lt;=0;</w:t>
      </w:r>
    </w:p>
    <w:p w14:paraId="45A0E631" w14:textId="77777777" w:rsidR="00642EC7" w:rsidRPr="00E722DA" w:rsidRDefault="00642EC7"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r>
      <w:r w:rsidRPr="00E722DA">
        <w:rPr>
          <w:rFonts w:ascii="Times New Roman" w:hAnsi="Times New Roman" w:cs="Times New Roman"/>
          <w:sz w:val="24"/>
          <w:szCs w:val="24"/>
        </w:rPr>
        <w:tab/>
      </w:r>
      <w:r w:rsidRPr="00E722DA">
        <w:rPr>
          <w:rFonts w:ascii="Times New Roman" w:hAnsi="Times New Roman" w:cs="Times New Roman"/>
          <w:sz w:val="24"/>
          <w:szCs w:val="24"/>
        </w:rPr>
        <w:tab/>
        <w:t>L&lt;=0;</w:t>
      </w:r>
    </w:p>
    <w:p w14:paraId="48ABC0D7" w14:textId="77777777" w:rsidR="00642EC7" w:rsidRPr="00E722DA" w:rsidRDefault="00642EC7"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r>
      <w:r w:rsidRPr="00E722DA">
        <w:rPr>
          <w:rFonts w:ascii="Times New Roman" w:hAnsi="Times New Roman" w:cs="Times New Roman"/>
          <w:sz w:val="24"/>
          <w:szCs w:val="24"/>
        </w:rPr>
        <w:tab/>
      </w:r>
      <w:r w:rsidRPr="00E722DA">
        <w:rPr>
          <w:rFonts w:ascii="Times New Roman" w:hAnsi="Times New Roman" w:cs="Times New Roman"/>
          <w:sz w:val="24"/>
          <w:szCs w:val="24"/>
        </w:rPr>
        <w:tab/>
        <w:t>G&lt;=1;</w:t>
      </w:r>
    </w:p>
    <w:p w14:paraId="0011C62F" w14:textId="77777777" w:rsidR="00642EC7" w:rsidRPr="00E722DA" w:rsidRDefault="00642EC7"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r>
      <w:r w:rsidRPr="00E722DA">
        <w:rPr>
          <w:rFonts w:ascii="Times New Roman" w:hAnsi="Times New Roman" w:cs="Times New Roman"/>
          <w:sz w:val="24"/>
          <w:szCs w:val="24"/>
        </w:rPr>
        <w:tab/>
      </w:r>
      <w:r w:rsidRPr="00E722DA">
        <w:rPr>
          <w:rFonts w:ascii="Times New Roman" w:hAnsi="Times New Roman" w:cs="Times New Roman"/>
          <w:sz w:val="24"/>
          <w:szCs w:val="24"/>
        </w:rPr>
        <w:tab/>
      </w:r>
      <w:proofErr w:type="gramStart"/>
      <w:r w:rsidRPr="00E722DA">
        <w:rPr>
          <w:rFonts w:ascii="Times New Roman" w:hAnsi="Times New Roman" w:cs="Times New Roman"/>
          <w:sz w:val="24"/>
          <w:szCs w:val="24"/>
        </w:rPr>
        <w:t>end</w:t>
      </w:r>
      <w:proofErr w:type="gramEnd"/>
    </w:p>
    <w:p w14:paraId="44ECB6E4" w14:textId="77777777" w:rsidR="00642EC7" w:rsidRPr="00E722DA" w:rsidRDefault="00642EC7"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r>
      <w:r w:rsidRPr="00E722DA">
        <w:rPr>
          <w:rFonts w:ascii="Times New Roman" w:hAnsi="Times New Roman" w:cs="Times New Roman"/>
          <w:sz w:val="24"/>
          <w:szCs w:val="24"/>
        </w:rPr>
        <w:tab/>
      </w:r>
      <w:r w:rsidRPr="00E722DA">
        <w:rPr>
          <w:rFonts w:ascii="Times New Roman" w:hAnsi="Times New Roman" w:cs="Times New Roman"/>
          <w:sz w:val="24"/>
          <w:szCs w:val="24"/>
        </w:rPr>
        <w:tab/>
      </w:r>
      <w:proofErr w:type="gramStart"/>
      <w:r w:rsidRPr="00E722DA">
        <w:rPr>
          <w:rFonts w:ascii="Times New Roman" w:hAnsi="Times New Roman" w:cs="Times New Roman"/>
          <w:sz w:val="24"/>
          <w:szCs w:val="24"/>
        </w:rPr>
        <w:t>5 :</w:t>
      </w:r>
      <w:proofErr w:type="gramEnd"/>
      <w:r w:rsidRPr="00E722DA">
        <w:rPr>
          <w:rFonts w:ascii="Times New Roman" w:hAnsi="Times New Roman" w:cs="Times New Roman"/>
          <w:sz w:val="24"/>
          <w:szCs w:val="24"/>
        </w:rPr>
        <w:t xml:space="preserve"> begin</w:t>
      </w:r>
    </w:p>
    <w:p w14:paraId="48311D0C" w14:textId="77777777" w:rsidR="00642EC7" w:rsidRPr="00E722DA" w:rsidRDefault="00642EC7"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r>
      <w:r w:rsidRPr="00E722DA">
        <w:rPr>
          <w:rFonts w:ascii="Times New Roman" w:hAnsi="Times New Roman" w:cs="Times New Roman"/>
          <w:sz w:val="24"/>
          <w:szCs w:val="24"/>
        </w:rPr>
        <w:tab/>
      </w:r>
      <w:r w:rsidRPr="00E722DA">
        <w:rPr>
          <w:rFonts w:ascii="Times New Roman" w:hAnsi="Times New Roman" w:cs="Times New Roman"/>
          <w:sz w:val="24"/>
          <w:szCs w:val="24"/>
        </w:rPr>
        <w:tab/>
        <w:t>E&lt;=0;</w:t>
      </w:r>
    </w:p>
    <w:p w14:paraId="1F344322" w14:textId="77777777" w:rsidR="00642EC7" w:rsidRPr="00E722DA" w:rsidRDefault="00642EC7"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r>
      <w:r w:rsidRPr="00E722DA">
        <w:rPr>
          <w:rFonts w:ascii="Times New Roman" w:hAnsi="Times New Roman" w:cs="Times New Roman"/>
          <w:sz w:val="24"/>
          <w:szCs w:val="24"/>
        </w:rPr>
        <w:tab/>
      </w:r>
      <w:r w:rsidRPr="00E722DA">
        <w:rPr>
          <w:rFonts w:ascii="Times New Roman" w:hAnsi="Times New Roman" w:cs="Times New Roman"/>
          <w:sz w:val="24"/>
          <w:szCs w:val="24"/>
        </w:rPr>
        <w:tab/>
        <w:t>L&lt;=0;</w:t>
      </w:r>
    </w:p>
    <w:p w14:paraId="330026CD" w14:textId="77777777" w:rsidR="00642EC7" w:rsidRPr="00E722DA" w:rsidRDefault="00642EC7"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r>
      <w:r w:rsidRPr="00E722DA">
        <w:rPr>
          <w:rFonts w:ascii="Times New Roman" w:hAnsi="Times New Roman" w:cs="Times New Roman"/>
          <w:sz w:val="24"/>
          <w:szCs w:val="24"/>
        </w:rPr>
        <w:tab/>
      </w:r>
      <w:r w:rsidRPr="00E722DA">
        <w:rPr>
          <w:rFonts w:ascii="Times New Roman" w:hAnsi="Times New Roman" w:cs="Times New Roman"/>
          <w:sz w:val="24"/>
          <w:szCs w:val="24"/>
        </w:rPr>
        <w:tab/>
        <w:t>G&lt;=1;</w:t>
      </w:r>
    </w:p>
    <w:p w14:paraId="27DD49D6" w14:textId="77777777" w:rsidR="00642EC7" w:rsidRPr="00E722DA" w:rsidRDefault="00642EC7"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r>
      <w:r w:rsidRPr="00E722DA">
        <w:rPr>
          <w:rFonts w:ascii="Times New Roman" w:hAnsi="Times New Roman" w:cs="Times New Roman"/>
          <w:sz w:val="24"/>
          <w:szCs w:val="24"/>
        </w:rPr>
        <w:tab/>
      </w:r>
      <w:r w:rsidRPr="00E722DA">
        <w:rPr>
          <w:rFonts w:ascii="Times New Roman" w:hAnsi="Times New Roman" w:cs="Times New Roman"/>
          <w:sz w:val="24"/>
          <w:szCs w:val="24"/>
        </w:rPr>
        <w:tab/>
      </w:r>
      <w:proofErr w:type="gramStart"/>
      <w:r w:rsidRPr="00E722DA">
        <w:rPr>
          <w:rFonts w:ascii="Times New Roman" w:hAnsi="Times New Roman" w:cs="Times New Roman"/>
          <w:sz w:val="24"/>
          <w:szCs w:val="24"/>
        </w:rPr>
        <w:t>end</w:t>
      </w:r>
      <w:proofErr w:type="gramEnd"/>
    </w:p>
    <w:p w14:paraId="6F665588" w14:textId="77777777" w:rsidR="00642EC7" w:rsidRPr="00E722DA" w:rsidRDefault="00642EC7"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r>
      <w:r w:rsidRPr="00E722DA">
        <w:rPr>
          <w:rFonts w:ascii="Times New Roman" w:hAnsi="Times New Roman" w:cs="Times New Roman"/>
          <w:sz w:val="24"/>
          <w:szCs w:val="24"/>
        </w:rPr>
        <w:tab/>
      </w:r>
      <w:r w:rsidRPr="00E722DA">
        <w:rPr>
          <w:rFonts w:ascii="Times New Roman" w:hAnsi="Times New Roman" w:cs="Times New Roman"/>
          <w:sz w:val="24"/>
          <w:szCs w:val="24"/>
        </w:rPr>
        <w:tab/>
      </w:r>
      <w:proofErr w:type="gramStart"/>
      <w:r w:rsidRPr="00E722DA">
        <w:rPr>
          <w:rFonts w:ascii="Times New Roman" w:hAnsi="Times New Roman" w:cs="Times New Roman"/>
          <w:sz w:val="24"/>
          <w:szCs w:val="24"/>
        </w:rPr>
        <w:t>6 :</w:t>
      </w:r>
      <w:proofErr w:type="gramEnd"/>
      <w:r w:rsidRPr="00E722DA">
        <w:rPr>
          <w:rFonts w:ascii="Times New Roman" w:hAnsi="Times New Roman" w:cs="Times New Roman"/>
          <w:sz w:val="24"/>
          <w:szCs w:val="24"/>
        </w:rPr>
        <w:t xml:space="preserve"> begin</w:t>
      </w:r>
    </w:p>
    <w:p w14:paraId="43EC247D" w14:textId="77777777" w:rsidR="00642EC7" w:rsidRPr="00E722DA" w:rsidRDefault="00642EC7"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r>
      <w:r w:rsidRPr="00E722DA">
        <w:rPr>
          <w:rFonts w:ascii="Times New Roman" w:hAnsi="Times New Roman" w:cs="Times New Roman"/>
          <w:sz w:val="24"/>
          <w:szCs w:val="24"/>
        </w:rPr>
        <w:tab/>
      </w:r>
      <w:r w:rsidRPr="00E722DA">
        <w:rPr>
          <w:rFonts w:ascii="Times New Roman" w:hAnsi="Times New Roman" w:cs="Times New Roman"/>
          <w:sz w:val="24"/>
          <w:szCs w:val="24"/>
        </w:rPr>
        <w:tab/>
        <w:t>E&lt;=0;</w:t>
      </w:r>
    </w:p>
    <w:p w14:paraId="5540A068" w14:textId="77777777" w:rsidR="00642EC7" w:rsidRPr="00E722DA" w:rsidRDefault="00642EC7"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r>
      <w:r w:rsidRPr="00E722DA">
        <w:rPr>
          <w:rFonts w:ascii="Times New Roman" w:hAnsi="Times New Roman" w:cs="Times New Roman"/>
          <w:sz w:val="24"/>
          <w:szCs w:val="24"/>
        </w:rPr>
        <w:tab/>
      </w:r>
      <w:r w:rsidRPr="00E722DA">
        <w:rPr>
          <w:rFonts w:ascii="Times New Roman" w:hAnsi="Times New Roman" w:cs="Times New Roman"/>
          <w:sz w:val="24"/>
          <w:szCs w:val="24"/>
        </w:rPr>
        <w:tab/>
        <w:t>L&lt;=0;</w:t>
      </w:r>
    </w:p>
    <w:p w14:paraId="2B569D2F" w14:textId="77777777" w:rsidR="00642EC7" w:rsidRPr="00E722DA" w:rsidRDefault="00642EC7"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r>
      <w:r w:rsidRPr="00E722DA">
        <w:rPr>
          <w:rFonts w:ascii="Times New Roman" w:hAnsi="Times New Roman" w:cs="Times New Roman"/>
          <w:sz w:val="24"/>
          <w:szCs w:val="24"/>
        </w:rPr>
        <w:tab/>
      </w:r>
      <w:r w:rsidRPr="00E722DA">
        <w:rPr>
          <w:rFonts w:ascii="Times New Roman" w:hAnsi="Times New Roman" w:cs="Times New Roman"/>
          <w:sz w:val="24"/>
          <w:szCs w:val="24"/>
        </w:rPr>
        <w:tab/>
        <w:t>G&lt;=1;</w:t>
      </w:r>
    </w:p>
    <w:p w14:paraId="34D8E107" w14:textId="77777777" w:rsidR="00642EC7" w:rsidRPr="00E722DA" w:rsidRDefault="00642EC7"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r>
      <w:r w:rsidRPr="00E722DA">
        <w:rPr>
          <w:rFonts w:ascii="Times New Roman" w:hAnsi="Times New Roman" w:cs="Times New Roman"/>
          <w:sz w:val="24"/>
          <w:szCs w:val="24"/>
        </w:rPr>
        <w:tab/>
      </w:r>
      <w:r w:rsidRPr="00E722DA">
        <w:rPr>
          <w:rFonts w:ascii="Times New Roman" w:hAnsi="Times New Roman" w:cs="Times New Roman"/>
          <w:sz w:val="24"/>
          <w:szCs w:val="24"/>
        </w:rPr>
        <w:tab/>
      </w:r>
      <w:proofErr w:type="gramStart"/>
      <w:r w:rsidRPr="00E722DA">
        <w:rPr>
          <w:rFonts w:ascii="Times New Roman" w:hAnsi="Times New Roman" w:cs="Times New Roman"/>
          <w:sz w:val="24"/>
          <w:szCs w:val="24"/>
        </w:rPr>
        <w:t>end</w:t>
      </w:r>
      <w:proofErr w:type="gramEnd"/>
    </w:p>
    <w:p w14:paraId="7F3D91EC" w14:textId="77777777" w:rsidR="00642EC7" w:rsidRPr="00E722DA" w:rsidRDefault="00642EC7"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r>
      <w:r w:rsidRPr="00E722DA">
        <w:rPr>
          <w:rFonts w:ascii="Times New Roman" w:hAnsi="Times New Roman" w:cs="Times New Roman"/>
          <w:sz w:val="24"/>
          <w:szCs w:val="24"/>
        </w:rPr>
        <w:tab/>
      </w:r>
      <w:r w:rsidRPr="00E722DA">
        <w:rPr>
          <w:rFonts w:ascii="Times New Roman" w:hAnsi="Times New Roman" w:cs="Times New Roman"/>
          <w:sz w:val="24"/>
          <w:szCs w:val="24"/>
        </w:rPr>
        <w:tab/>
      </w:r>
      <w:proofErr w:type="gramStart"/>
      <w:r w:rsidRPr="00E722DA">
        <w:rPr>
          <w:rFonts w:ascii="Times New Roman" w:hAnsi="Times New Roman" w:cs="Times New Roman"/>
          <w:sz w:val="24"/>
          <w:szCs w:val="24"/>
        </w:rPr>
        <w:t>7 :</w:t>
      </w:r>
      <w:proofErr w:type="gramEnd"/>
      <w:r w:rsidRPr="00E722DA">
        <w:rPr>
          <w:rFonts w:ascii="Times New Roman" w:hAnsi="Times New Roman" w:cs="Times New Roman"/>
          <w:sz w:val="24"/>
          <w:szCs w:val="24"/>
        </w:rPr>
        <w:t xml:space="preserve"> begin</w:t>
      </w:r>
    </w:p>
    <w:p w14:paraId="7813F667" w14:textId="77777777" w:rsidR="00642EC7" w:rsidRPr="00E722DA" w:rsidRDefault="00642EC7"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r>
      <w:r w:rsidRPr="00E722DA">
        <w:rPr>
          <w:rFonts w:ascii="Times New Roman" w:hAnsi="Times New Roman" w:cs="Times New Roman"/>
          <w:sz w:val="24"/>
          <w:szCs w:val="24"/>
        </w:rPr>
        <w:tab/>
      </w:r>
      <w:r w:rsidRPr="00E722DA">
        <w:rPr>
          <w:rFonts w:ascii="Times New Roman" w:hAnsi="Times New Roman" w:cs="Times New Roman"/>
          <w:sz w:val="24"/>
          <w:szCs w:val="24"/>
        </w:rPr>
        <w:tab/>
        <w:t>E&lt;=0;</w:t>
      </w:r>
    </w:p>
    <w:p w14:paraId="30E0CE5F" w14:textId="77777777" w:rsidR="00642EC7" w:rsidRPr="00E722DA" w:rsidRDefault="00642EC7"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lastRenderedPageBreak/>
        <w:tab/>
      </w:r>
      <w:r w:rsidRPr="00E722DA">
        <w:rPr>
          <w:rFonts w:ascii="Times New Roman" w:hAnsi="Times New Roman" w:cs="Times New Roman"/>
          <w:sz w:val="24"/>
          <w:szCs w:val="24"/>
        </w:rPr>
        <w:tab/>
      </w:r>
      <w:r w:rsidRPr="00E722DA">
        <w:rPr>
          <w:rFonts w:ascii="Times New Roman" w:hAnsi="Times New Roman" w:cs="Times New Roman"/>
          <w:sz w:val="24"/>
          <w:szCs w:val="24"/>
        </w:rPr>
        <w:tab/>
        <w:t>L&lt;=0;</w:t>
      </w:r>
    </w:p>
    <w:p w14:paraId="3B59DD37" w14:textId="77777777" w:rsidR="00642EC7" w:rsidRPr="00E722DA" w:rsidRDefault="00642EC7"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r>
      <w:r w:rsidRPr="00E722DA">
        <w:rPr>
          <w:rFonts w:ascii="Times New Roman" w:hAnsi="Times New Roman" w:cs="Times New Roman"/>
          <w:sz w:val="24"/>
          <w:szCs w:val="24"/>
        </w:rPr>
        <w:tab/>
      </w:r>
      <w:r w:rsidRPr="00E722DA">
        <w:rPr>
          <w:rFonts w:ascii="Times New Roman" w:hAnsi="Times New Roman" w:cs="Times New Roman"/>
          <w:sz w:val="24"/>
          <w:szCs w:val="24"/>
        </w:rPr>
        <w:tab/>
        <w:t>G&lt;=1;</w:t>
      </w:r>
    </w:p>
    <w:p w14:paraId="0188647F" w14:textId="77777777" w:rsidR="00642EC7" w:rsidRPr="00E722DA" w:rsidRDefault="00642EC7"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r>
      <w:r w:rsidRPr="00E722DA">
        <w:rPr>
          <w:rFonts w:ascii="Times New Roman" w:hAnsi="Times New Roman" w:cs="Times New Roman"/>
          <w:sz w:val="24"/>
          <w:szCs w:val="24"/>
        </w:rPr>
        <w:tab/>
      </w:r>
      <w:r w:rsidRPr="00E722DA">
        <w:rPr>
          <w:rFonts w:ascii="Times New Roman" w:hAnsi="Times New Roman" w:cs="Times New Roman"/>
          <w:sz w:val="24"/>
          <w:szCs w:val="24"/>
        </w:rPr>
        <w:tab/>
      </w:r>
      <w:proofErr w:type="gramStart"/>
      <w:r w:rsidRPr="00E722DA">
        <w:rPr>
          <w:rFonts w:ascii="Times New Roman" w:hAnsi="Times New Roman" w:cs="Times New Roman"/>
          <w:sz w:val="24"/>
          <w:szCs w:val="24"/>
        </w:rPr>
        <w:t>end</w:t>
      </w:r>
      <w:proofErr w:type="gramEnd"/>
    </w:p>
    <w:p w14:paraId="6884039F" w14:textId="77777777" w:rsidR="00642EC7" w:rsidRPr="00E722DA" w:rsidRDefault="00642EC7"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r>
      <w:r w:rsidRPr="00E722DA">
        <w:rPr>
          <w:rFonts w:ascii="Times New Roman" w:hAnsi="Times New Roman" w:cs="Times New Roman"/>
          <w:sz w:val="24"/>
          <w:szCs w:val="24"/>
        </w:rPr>
        <w:tab/>
      </w:r>
      <w:r w:rsidRPr="00E722DA">
        <w:rPr>
          <w:rFonts w:ascii="Times New Roman" w:hAnsi="Times New Roman" w:cs="Times New Roman"/>
          <w:sz w:val="24"/>
          <w:szCs w:val="24"/>
        </w:rPr>
        <w:tab/>
      </w:r>
      <w:proofErr w:type="gramStart"/>
      <w:r w:rsidRPr="00E722DA">
        <w:rPr>
          <w:rFonts w:ascii="Times New Roman" w:hAnsi="Times New Roman" w:cs="Times New Roman"/>
          <w:sz w:val="24"/>
          <w:szCs w:val="24"/>
        </w:rPr>
        <w:t>8 :</w:t>
      </w:r>
      <w:proofErr w:type="gramEnd"/>
      <w:r w:rsidRPr="00E722DA">
        <w:rPr>
          <w:rFonts w:ascii="Times New Roman" w:hAnsi="Times New Roman" w:cs="Times New Roman"/>
          <w:sz w:val="24"/>
          <w:szCs w:val="24"/>
        </w:rPr>
        <w:t xml:space="preserve"> begin</w:t>
      </w:r>
    </w:p>
    <w:p w14:paraId="2B8BE067" w14:textId="77777777" w:rsidR="00642EC7" w:rsidRPr="00E722DA" w:rsidRDefault="00642EC7"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r>
      <w:r w:rsidRPr="00E722DA">
        <w:rPr>
          <w:rFonts w:ascii="Times New Roman" w:hAnsi="Times New Roman" w:cs="Times New Roman"/>
          <w:sz w:val="24"/>
          <w:szCs w:val="24"/>
        </w:rPr>
        <w:tab/>
      </w:r>
      <w:r w:rsidRPr="00E722DA">
        <w:rPr>
          <w:rFonts w:ascii="Times New Roman" w:hAnsi="Times New Roman" w:cs="Times New Roman"/>
          <w:sz w:val="24"/>
          <w:szCs w:val="24"/>
        </w:rPr>
        <w:tab/>
        <w:t>E&lt;=0;</w:t>
      </w:r>
    </w:p>
    <w:p w14:paraId="302C951A" w14:textId="77777777" w:rsidR="00642EC7" w:rsidRPr="00E722DA" w:rsidRDefault="00642EC7"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r>
      <w:r w:rsidRPr="00E722DA">
        <w:rPr>
          <w:rFonts w:ascii="Times New Roman" w:hAnsi="Times New Roman" w:cs="Times New Roman"/>
          <w:sz w:val="24"/>
          <w:szCs w:val="24"/>
        </w:rPr>
        <w:tab/>
      </w:r>
      <w:r w:rsidRPr="00E722DA">
        <w:rPr>
          <w:rFonts w:ascii="Times New Roman" w:hAnsi="Times New Roman" w:cs="Times New Roman"/>
          <w:sz w:val="24"/>
          <w:szCs w:val="24"/>
        </w:rPr>
        <w:tab/>
        <w:t>L&lt;=0;</w:t>
      </w:r>
    </w:p>
    <w:p w14:paraId="3960DD70" w14:textId="77777777" w:rsidR="00642EC7" w:rsidRPr="00E722DA" w:rsidRDefault="00642EC7"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r>
      <w:r w:rsidRPr="00E722DA">
        <w:rPr>
          <w:rFonts w:ascii="Times New Roman" w:hAnsi="Times New Roman" w:cs="Times New Roman"/>
          <w:sz w:val="24"/>
          <w:szCs w:val="24"/>
        </w:rPr>
        <w:tab/>
      </w:r>
      <w:r w:rsidRPr="00E722DA">
        <w:rPr>
          <w:rFonts w:ascii="Times New Roman" w:hAnsi="Times New Roman" w:cs="Times New Roman"/>
          <w:sz w:val="24"/>
          <w:szCs w:val="24"/>
        </w:rPr>
        <w:tab/>
        <w:t>G&lt;=1;</w:t>
      </w:r>
    </w:p>
    <w:p w14:paraId="541BE71B" w14:textId="77777777" w:rsidR="00642EC7" w:rsidRPr="00E722DA" w:rsidRDefault="00642EC7"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r>
      <w:r w:rsidRPr="00E722DA">
        <w:rPr>
          <w:rFonts w:ascii="Times New Roman" w:hAnsi="Times New Roman" w:cs="Times New Roman"/>
          <w:sz w:val="24"/>
          <w:szCs w:val="24"/>
        </w:rPr>
        <w:tab/>
      </w:r>
      <w:r w:rsidRPr="00E722DA">
        <w:rPr>
          <w:rFonts w:ascii="Times New Roman" w:hAnsi="Times New Roman" w:cs="Times New Roman"/>
          <w:sz w:val="24"/>
          <w:szCs w:val="24"/>
        </w:rPr>
        <w:tab/>
      </w:r>
      <w:proofErr w:type="gramStart"/>
      <w:r w:rsidRPr="00E722DA">
        <w:rPr>
          <w:rFonts w:ascii="Times New Roman" w:hAnsi="Times New Roman" w:cs="Times New Roman"/>
          <w:sz w:val="24"/>
          <w:szCs w:val="24"/>
        </w:rPr>
        <w:t>end</w:t>
      </w:r>
      <w:proofErr w:type="gramEnd"/>
    </w:p>
    <w:p w14:paraId="4D7DD358" w14:textId="77777777" w:rsidR="00642EC7" w:rsidRPr="00E722DA" w:rsidRDefault="00642EC7"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r>
      <w:r w:rsidRPr="00E722DA">
        <w:rPr>
          <w:rFonts w:ascii="Times New Roman" w:hAnsi="Times New Roman" w:cs="Times New Roman"/>
          <w:sz w:val="24"/>
          <w:szCs w:val="24"/>
        </w:rPr>
        <w:tab/>
      </w:r>
      <w:r w:rsidRPr="00E722DA">
        <w:rPr>
          <w:rFonts w:ascii="Times New Roman" w:hAnsi="Times New Roman" w:cs="Times New Roman"/>
          <w:sz w:val="24"/>
          <w:szCs w:val="24"/>
        </w:rPr>
        <w:tab/>
      </w:r>
      <w:proofErr w:type="gramStart"/>
      <w:r w:rsidRPr="00E722DA">
        <w:rPr>
          <w:rFonts w:ascii="Times New Roman" w:hAnsi="Times New Roman" w:cs="Times New Roman"/>
          <w:sz w:val="24"/>
          <w:szCs w:val="24"/>
        </w:rPr>
        <w:t>default</w:t>
      </w:r>
      <w:proofErr w:type="gramEnd"/>
      <w:r w:rsidRPr="00E722DA">
        <w:rPr>
          <w:rFonts w:ascii="Times New Roman" w:hAnsi="Times New Roman" w:cs="Times New Roman"/>
          <w:sz w:val="24"/>
          <w:szCs w:val="24"/>
        </w:rPr>
        <w:t xml:space="preserve"> :begin</w:t>
      </w:r>
    </w:p>
    <w:p w14:paraId="6F21BD51" w14:textId="77777777" w:rsidR="00642EC7" w:rsidRPr="00E722DA" w:rsidRDefault="00642EC7"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r>
      <w:r w:rsidRPr="00E722DA">
        <w:rPr>
          <w:rFonts w:ascii="Times New Roman" w:hAnsi="Times New Roman" w:cs="Times New Roman"/>
          <w:sz w:val="24"/>
          <w:szCs w:val="24"/>
        </w:rPr>
        <w:tab/>
      </w:r>
      <w:r w:rsidRPr="00E722DA">
        <w:rPr>
          <w:rFonts w:ascii="Times New Roman" w:hAnsi="Times New Roman" w:cs="Times New Roman"/>
          <w:sz w:val="24"/>
          <w:szCs w:val="24"/>
        </w:rPr>
        <w:tab/>
        <w:t>E&lt;=0;</w:t>
      </w:r>
    </w:p>
    <w:p w14:paraId="7C68D145" w14:textId="77777777" w:rsidR="00642EC7" w:rsidRPr="00E722DA" w:rsidRDefault="00642EC7"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r>
      <w:r w:rsidRPr="00E722DA">
        <w:rPr>
          <w:rFonts w:ascii="Times New Roman" w:hAnsi="Times New Roman" w:cs="Times New Roman"/>
          <w:sz w:val="24"/>
          <w:szCs w:val="24"/>
        </w:rPr>
        <w:tab/>
      </w:r>
      <w:r w:rsidRPr="00E722DA">
        <w:rPr>
          <w:rFonts w:ascii="Times New Roman" w:hAnsi="Times New Roman" w:cs="Times New Roman"/>
          <w:sz w:val="24"/>
          <w:szCs w:val="24"/>
        </w:rPr>
        <w:tab/>
        <w:t>L&lt;=0;</w:t>
      </w:r>
    </w:p>
    <w:p w14:paraId="5C314637" w14:textId="77777777" w:rsidR="00642EC7" w:rsidRPr="00E722DA" w:rsidRDefault="00642EC7"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r>
      <w:r w:rsidRPr="00E722DA">
        <w:rPr>
          <w:rFonts w:ascii="Times New Roman" w:hAnsi="Times New Roman" w:cs="Times New Roman"/>
          <w:sz w:val="24"/>
          <w:szCs w:val="24"/>
        </w:rPr>
        <w:tab/>
      </w:r>
      <w:r w:rsidRPr="00E722DA">
        <w:rPr>
          <w:rFonts w:ascii="Times New Roman" w:hAnsi="Times New Roman" w:cs="Times New Roman"/>
          <w:sz w:val="24"/>
          <w:szCs w:val="24"/>
        </w:rPr>
        <w:tab/>
        <w:t>G&lt;=0;</w:t>
      </w:r>
    </w:p>
    <w:p w14:paraId="695F9973" w14:textId="77777777" w:rsidR="00642EC7" w:rsidRPr="00E722DA" w:rsidRDefault="00642EC7"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r>
      <w:r w:rsidRPr="00E722DA">
        <w:rPr>
          <w:rFonts w:ascii="Times New Roman" w:hAnsi="Times New Roman" w:cs="Times New Roman"/>
          <w:sz w:val="24"/>
          <w:szCs w:val="24"/>
        </w:rPr>
        <w:tab/>
      </w:r>
      <w:r w:rsidRPr="00E722DA">
        <w:rPr>
          <w:rFonts w:ascii="Times New Roman" w:hAnsi="Times New Roman" w:cs="Times New Roman"/>
          <w:sz w:val="24"/>
          <w:szCs w:val="24"/>
        </w:rPr>
        <w:tab/>
      </w:r>
      <w:proofErr w:type="gramStart"/>
      <w:r w:rsidRPr="00E722DA">
        <w:rPr>
          <w:rFonts w:ascii="Times New Roman" w:hAnsi="Times New Roman" w:cs="Times New Roman"/>
          <w:sz w:val="24"/>
          <w:szCs w:val="24"/>
        </w:rPr>
        <w:t>end</w:t>
      </w:r>
      <w:proofErr w:type="gramEnd"/>
    </w:p>
    <w:p w14:paraId="138EB915" w14:textId="77777777" w:rsidR="00642EC7" w:rsidRPr="00E722DA" w:rsidRDefault="00642EC7"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r>
      <w:r w:rsidRPr="00E722DA">
        <w:rPr>
          <w:rFonts w:ascii="Times New Roman" w:hAnsi="Times New Roman" w:cs="Times New Roman"/>
          <w:sz w:val="24"/>
          <w:szCs w:val="24"/>
        </w:rPr>
        <w:tab/>
      </w:r>
      <w:r w:rsidRPr="00E722DA">
        <w:rPr>
          <w:rFonts w:ascii="Times New Roman" w:hAnsi="Times New Roman" w:cs="Times New Roman"/>
          <w:sz w:val="24"/>
          <w:szCs w:val="24"/>
        </w:rPr>
        <w:tab/>
      </w:r>
      <w:proofErr w:type="spellStart"/>
      <w:proofErr w:type="gramStart"/>
      <w:r w:rsidRPr="00E722DA">
        <w:rPr>
          <w:rFonts w:ascii="Times New Roman" w:hAnsi="Times New Roman" w:cs="Times New Roman"/>
          <w:sz w:val="24"/>
          <w:szCs w:val="24"/>
        </w:rPr>
        <w:t>endcase</w:t>
      </w:r>
      <w:proofErr w:type="spellEnd"/>
      <w:proofErr w:type="gramEnd"/>
    </w:p>
    <w:p w14:paraId="655F081C" w14:textId="77777777" w:rsidR="00642EC7" w:rsidRPr="00E722DA" w:rsidRDefault="00642EC7"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r>
      <w:r w:rsidRPr="00E722DA">
        <w:rPr>
          <w:rFonts w:ascii="Times New Roman" w:hAnsi="Times New Roman" w:cs="Times New Roman"/>
          <w:sz w:val="24"/>
          <w:szCs w:val="24"/>
        </w:rPr>
        <w:tab/>
      </w:r>
      <w:r w:rsidRPr="00E722DA">
        <w:rPr>
          <w:rFonts w:ascii="Times New Roman" w:hAnsi="Times New Roman" w:cs="Times New Roman"/>
          <w:sz w:val="24"/>
          <w:szCs w:val="24"/>
        </w:rPr>
        <w:tab/>
      </w:r>
      <w:proofErr w:type="gramStart"/>
      <w:r w:rsidRPr="00E722DA">
        <w:rPr>
          <w:rFonts w:ascii="Times New Roman" w:hAnsi="Times New Roman" w:cs="Times New Roman"/>
          <w:sz w:val="24"/>
          <w:szCs w:val="24"/>
        </w:rPr>
        <w:t>end</w:t>
      </w:r>
      <w:proofErr w:type="gramEnd"/>
    </w:p>
    <w:p w14:paraId="33559F7D" w14:textId="09C6FDD5" w:rsidR="00642EC7" w:rsidRPr="00E722DA" w:rsidRDefault="00642EC7"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r>
      <w:proofErr w:type="spellStart"/>
      <w:proofErr w:type="gramStart"/>
      <w:r w:rsidRPr="00E722DA">
        <w:rPr>
          <w:rFonts w:ascii="Times New Roman" w:hAnsi="Times New Roman" w:cs="Times New Roman"/>
          <w:sz w:val="24"/>
          <w:szCs w:val="24"/>
        </w:rPr>
        <w:t>endmodule</w:t>
      </w:r>
      <w:proofErr w:type="spellEnd"/>
      <w:proofErr w:type="gramEnd"/>
    </w:p>
    <w:p w14:paraId="4D875403" w14:textId="5BAEDE44" w:rsidR="00B92DF6" w:rsidRPr="00E722DA" w:rsidRDefault="00B92DF6" w:rsidP="00E722DA">
      <w:pPr>
        <w:spacing w:after="0" w:line="240" w:lineRule="auto"/>
        <w:rPr>
          <w:rFonts w:ascii="Times New Roman" w:hAnsi="Times New Roman" w:cs="Times New Roman"/>
          <w:sz w:val="24"/>
          <w:szCs w:val="24"/>
        </w:rPr>
      </w:pPr>
    </w:p>
    <w:p w14:paraId="5E91B51C" w14:textId="320477D2" w:rsidR="00B92DF6" w:rsidRPr="00E722DA" w:rsidRDefault="00B92DF6"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Signed Test Bench:</w:t>
      </w:r>
    </w:p>
    <w:p w14:paraId="3AB1659B" w14:textId="77777777" w:rsidR="00642EC7" w:rsidRPr="00E722DA" w:rsidRDefault="00642EC7"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w:t>
      </w:r>
      <w:proofErr w:type="gramStart"/>
      <w:r w:rsidRPr="00E722DA">
        <w:rPr>
          <w:rFonts w:ascii="Times New Roman" w:hAnsi="Times New Roman" w:cs="Times New Roman"/>
          <w:sz w:val="24"/>
          <w:szCs w:val="24"/>
        </w:rPr>
        <w:t>timescale</w:t>
      </w:r>
      <w:proofErr w:type="gramEnd"/>
      <w:r w:rsidRPr="00E722DA">
        <w:rPr>
          <w:rFonts w:ascii="Times New Roman" w:hAnsi="Times New Roman" w:cs="Times New Roman"/>
          <w:sz w:val="24"/>
          <w:szCs w:val="24"/>
        </w:rPr>
        <w:t xml:space="preserve"> 1ns</w:t>
      </w:r>
      <w:r w:rsidRPr="00E722DA">
        <w:rPr>
          <w:rFonts w:ascii="Times New Roman" w:hAnsi="Times New Roman" w:cs="Times New Roman"/>
          <w:sz w:val="24"/>
          <w:szCs w:val="24"/>
        </w:rPr>
        <w:tab/>
        <w:t>/ 1ps</w:t>
      </w:r>
    </w:p>
    <w:p w14:paraId="4293BBA2" w14:textId="77777777" w:rsidR="00642EC7" w:rsidRPr="00E722DA" w:rsidRDefault="00642EC7" w:rsidP="00E722DA">
      <w:pPr>
        <w:spacing w:after="0" w:line="240" w:lineRule="auto"/>
        <w:rPr>
          <w:rFonts w:ascii="Times New Roman" w:hAnsi="Times New Roman" w:cs="Times New Roman"/>
          <w:sz w:val="24"/>
          <w:szCs w:val="24"/>
        </w:rPr>
      </w:pPr>
      <w:proofErr w:type="gramStart"/>
      <w:r w:rsidRPr="00E722DA">
        <w:rPr>
          <w:rFonts w:ascii="Times New Roman" w:hAnsi="Times New Roman" w:cs="Times New Roman"/>
          <w:sz w:val="24"/>
          <w:szCs w:val="24"/>
        </w:rPr>
        <w:t>module</w:t>
      </w:r>
      <w:proofErr w:type="gramEnd"/>
      <w:r w:rsidRPr="00E722DA">
        <w:rPr>
          <w:rFonts w:ascii="Times New Roman" w:hAnsi="Times New Roman" w:cs="Times New Roman"/>
          <w:sz w:val="24"/>
          <w:szCs w:val="24"/>
        </w:rPr>
        <w:t xml:space="preserve"> Part5TB();</w:t>
      </w:r>
    </w:p>
    <w:p w14:paraId="389204E7" w14:textId="77777777" w:rsidR="00642EC7" w:rsidRPr="00E722DA" w:rsidRDefault="00642EC7"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r>
      <w:proofErr w:type="spellStart"/>
      <w:proofErr w:type="gramStart"/>
      <w:r w:rsidRPr="00E722DA">
        <w:rPr>
          <w:rFonts w:ascii="Times New Roman" w:hAnsi="Times New Roman" w:cs="Times New Roman"/>
          <w:sz w:val="24"/>
          <w:szCs w:val="24"/>
        </w:rPr>
        <w:t>reg</w:t>
      </w:r>
      <w:proofErr w:type="spellEnd"/>
      <w:proofErr w:type="gramEnd"/>
      <w:r w:rsidRPr="00E722DA">
        <w:rPr>
          <w:rFonts w:ascii="Times New Roman" w:hAnsi="Times New Roman" w:cs="Times New Roman"/>
          <w:sz w:val="24"/>
          <w:szCs w:val="24"/>
        </w:rPr>
        <w:t xml:space="preserve"> a0, a1, a2, b0, b1, b2;</w:t>
      </w:r>
    </w:p>
    <w:p w14:paraId="54D2DD98" w14:textId="77777777" w:rsidR="00642EC7" w:rsidRPr="00E722DA" w:rsidRDefault="00642EC7"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r>
      <w:proofErr w:type="gramStart"/>
      <w:r w:rsidRPr="00E722DA">
        <w:rPr>
          <w:rFonts w:ascii="Times New Roman" w:hAnsi="Times New Roman" w:cs="Times New Roman"/>
          <w:sz w:val="24"/>
          <w:szCs w:val="24"/>
        </w:rPr>
        <w:t>wire</w:t>
      </w:r>
      <w:proofErr w:type="gramEnd"/>
      <w:r w:rsidRPr="00E722DA">
        <w:rPr>
          <w:rFonts w:ascii="Times New Roman" w:hAnsi="Times New Roman" w:cs="Times New Roman"/>
          <w:sz w:val="24"/>
          <w:szCs w:val="24"/>
        </w:rPr>
        <w:t xml:space="preserve"> E, L, G;</w:t>
      </w:r>
    </w:p>
    <w:p w14:paraId="388BFB97" w14:textId="77777777" w:rsidR="00642EC7" w:rsidRPr="00E722DA" w:rsidRDefault="00642EC7"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r>
    </w:p>
    <w:p w14:paraId="6D3FB4DB" w14:textId="77777777" w:rsidR="00642EC7" w:rsidRPr="00E722DA" w:rsidRDefault="00642EC7"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t xml:space="preserve">Part5 </w:t>
      </w:r>
      <w:proofErr w:type="spellStart"/>
      <w:r w:rsidRPr="00E722DA">
        <w:rPr>
          <w:rFonts w:ascii="Times New Roman" w:hAnsi="Times New Roman" w:cs="Times New Roman"/>
          <w:sz w:val="24"/>
          <w:szCs w:val="24"/>
        </w:rPr>
        <w:t>uut</w:t>
      </w:r>
      <w:proofErr w:type="spellEnd"/>
      <w:r w:rsidRPr="00E722DA">
        <w:rPr>
          <w:rFonts w:ascii="Times New Roman" w:hAnsi="Times New Roman" w:cs="Times New Roman"/>
          <w:sz w:val="24"/>
          <w:szCs w:val="24"/>
        </w:rPr>
        <w:t xml:space="preserve"> (.</w:t>
      </w:r>
      <w:proofErr w:type="gramStart"/>
      <w:r w:rsidRPr="00E722DA">
        <w:rPr>
          <w:rFonts w:ascii="Times New Roman" w:hAnsi="Times New Roman" w:cs="Times New Roman"/>
          <w:sz w:val="24"/>
          <w:szCs w:val="24"/>
        </w:rPr>
        <w:t>a0(</w:t>
      </w:r>
      <w:proofErr w:type="gramEnd"/>
      <w:r w:rsidRPr="00E722DA">
        <w:rPr>
          <w:rFonts w:ascii="Times New Roman" w:hAnsi="Times New Roman" w:cs="Times New Roman"/>
          <w:sz w:val="24"/>
          <w:szCs w:val="24"/>
        </w:rPr>
        <w:t>a0), .a1(a1), .a2(a2), .b0(b0), .b1(b1), .b2(b2), .E(E), .L(L), .G(G));</w:t>
      </w:r>
    </w:p>
    <w:p w14:paraId="400A3011" w14:textId="77777777" w:rsidR="00642EC7" w:rsidRPr="00E722DA" w:rsidRDefault="00642EC7"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r>
    </w:p>
    <w:p w14:paraId="61E2D56A" w14:textId="77777777" w:rsidR="00642EC7" w:rsidRPr="00E722DA" w:rsidRDefault="00642EC7"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r>
      <w:proofErr w:type="gramStart"/>
      <w:r w:rsidRPr="00E722DA">
        <w:rPr>
          <w:rFonts w:ascii="Times New Roman" w:hAnsi="Times New Roman" w:cs="Times New Roman"/>
          <w:sz w:val="24"/>
          <w:szCs w:val="24"/>
        </w:rPr>
        <w:t>initial</w:t>
      </w:r>
      <w:proofErr w:type="gramEnd"/>
      <w:r w:rsidRPr="00E722DA">
        <w:rPr>
          <w:rFonts w:ascii="Times New Roman" w:hAnsi="Times New Roman" w:cs="Times New Roman"/>
          <w:sz w:val="24"/>
          <w:szCs w:val="24"/>
        </w:rPr>
        <w:t xml:space="preserve"> begin</w:t>
      </w:r>
    </w:p>
    <w:p w14:paraId="56222A29" w14:textId="77777777" w:rsidR="00642EC7" w:rsidRPr="00E722DA" w:rsidRDefault="00642EC7"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t>a0 = 1'b1;</w:t>
      </w:r>
    </w:p>
    <w:p w14:paraId="77B83AE3" w14:textId="77777777" w:rsidR="00642EC7" w:rsidRPr="00E722DA" w:rsidRDefault="00642EC7"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t>a1 = 1'b1;</w:t>
      </w:r>
    </w:p>
    <w:p w14:paraId="71B8080E" w14:textId="77777777" w:rsidR="00642EC7" w:rsidRPr="00E722DA" w:rsidRDefault="00642EC7"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t>a2 = 1'b1;</w:t>
      </w:r>
    </w:p>
    <w:p w14:paraId="3C19E903" w14:textId="77777777" w:rsidR="00642EC7" w:rsidRPr="00E722DA" w:rsidRDefault="00642EC7"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r>
    </w:p>
    <w:p w14:paraId="490CEF88" w14:textId="77777777" w:rsidR="00642EC7" w:rsidRPr="00E722DA" w:rsidRDefault="00642EC7"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t>b0 = 1'b1;</w:t>
      </w:r>
    </w:p>
    <w:p w14:paraId="104E0D46" w14:textId="77777777" w:rsidR="00642EC7" w:rsidRPr="00E722DA" w:rsidRDefault="00642EC7"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t>b1 = 1'b1;</w:t>
      </w:r>
    </w:p>
    <w:p w14:paraId="1D5FFA3E" w14:textId="77777777" w:rsidR="00642EC7" w:rsidRPr="00E722DA" w:rsidRDefault="00642EC7"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t>b2 = 1'b1;</w:t>
      </w:r>
    </w:p>
    <w:p w14:paraId="060FDEC4" w14:textId="77777777" w:rsidR="00642EC7" w:rsidRPr="00E722DA" w:rsidRDefault="00642EC7"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r>
    </w:p>
    <w:p w14:paraId="29E1A832" w14:textId="77777777" w:rsidR="00642EC7" w:rsidRPr="00E722DA" w:rsidRDefault="00642EC7"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t>#20;</w:t>
      </w:r>
    </w:p>
    <w:p w14:paraId="50FE5955" w14:textId="77777777" w:rsidR="00642EC7" w:rsidRPr="00E722DA" w:rsidRDefault="00642EC7"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t>a0 = 1'b0;</w:t>
      </w:r>
    </w:p>
    <w:p w14:paraId="48B6038B" w14:textId="77777777" w:rsidR="00642EC7" w:rsidRPr="00E722DA" w:rsidRDefault="00642EC7"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t>a1 = 1'b0;</w:t>
      </w:r>
    </w:p>
    <w:p w14:paraId="09B2DA65" w14:textId="77777777" w:rsidR="00642EC7" w:rsidRPr="00E722DA" w:rsidRDefault="00642EC7"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t>a2 = 1'b0;</w:t>
      </w:r>
    </w:p>
    <w:p w14:paraId="2D710193" w14:textId="77777777" w:rsidR="00642EC7" w:rsidRPr="00E722DA" w:rsidRDefault="00642EC7"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r>
    </w:p>
    <w:p w14:paraId="635636AC" w14:textId="77777777" w:rsidR="00642EC7" w:rsidRPr="00E722DA" w:rsidRDefault="00642EC7"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t>b0 = 1'b0;</w:t>
      </w:r>
    </w:p>
    <w:p w14:paraId="7D7C4F41" w14:textId="77777777" w:rsidR="00642EC7" w:rsidRPr="00E722DA" w:rsidRDefault="00642EC7"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t>b1 = 1'b0;</w:t>
      </w:r>
    </w:p>
    <w:p w14:paraId="24F96A99" w14:textId="77777777" w:rsidR="00642EC7" w:rsidRPr="00E722DA" w:rsidRDefault="00642EC7"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t>b2 = 1'b0;</w:t>
      </w:r>
    </w:p>
    <w:p w14:paraId="0F7B3E56" w14:textId="77777777" w:rsidR="00642EC7" w:rsidRPr="00E722DA" w:rsidRDefault="00642EC7"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r>
    </w:p>
    <w:p w14:paraId="0613190D" w14:textId="77777777" w:rsidR="00642EC7" w:rsidRPr="00E722DA" w:rsidRDefault="00642EC7"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t>#20;</w:t>
      </w:r>
    </w:p>
    <w:p w14:paraId="25B4B6DB" w14:textId="77777777" w:rsidR="00642EC7" w:rsidRPr="00E722DA" w:rsidRDefault="00642EC7"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t>a0 = 1'b1;</w:t>
      </w:r>
    </w:p>
    <w:p w14:paraId="20D7ACB4" w14:textId="77777777" w:rsidR="00642EC7" w:rsidRPr="00E722DA" w:rsidRDefault="00642EC7"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t>a1 = 1'b1;</w:t>
      </w:r>
    </w:p>
    <w:p w14:paraId="0D093143" w14:textId="77777777" w:rsidR="00642EC7" w:rsidRPr="00E722DA" w:rsidRDefault="00642EC7"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lastRenderedPageBreak/>
        <w:tab/>
        <w:t>a2 = 1'b0;</w:t>
      </w:r>
    </w:p>
    <w:p w14:paraId="34B38FD6" w14:textId="77777777" w:rsidR="00642EC7" w:rsidRPr="00E722DA" w:rsidRDefault="00642EC7"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r>
    </w:p>
    <w:p w14:paraId="67A1DCEE" w14:textId="77777777" w:rsidR="00642EC7" w:rsidRPr="00E722DA" w:rsidRDefault="00642EC7"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t>b0 = 1'b0;</w:t>
      </w:r>
    </w:p>
    <w:p w14:paraId="47A58EA5" w14:textId="77777777" w:rsidR="00642EC7" w:rsidRPr="00E722DA" w:rsidRDefault="00642EC7"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t>b1 = 1'b0;</w:t>
      </w:r>
    </w:p>
    <w:p w14:paraId="355E3745" w14:textId="77777777" w:rsidR="00642EC7" w:rsidRPr="00E722DA" w:rsidRDefault="00642EC7"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t>b2 = 1'b1;</w:t>
      </w:r>
    </w:p>
    <w:p w14:paraId="7A7B180C" w14:textId="77777777" w:rsidR="00642EC7" w:rsidRPr="00E722DA" w:rsidRDefault="00642EC7"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r>
    </w:p>
    <w:p w14:paraId="5F567739" w14:textId="77777777" w:rsidR="00642EC7" w:rsidRPr="00E722DA" w:rsidRDefault="00642EC7"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t>#20;</w:t>
      </w:r>
    </w:p>
    <w:p w14:paraId="1328B115" w14:textId="77777777" w:rsidR="00642EC7" w:rsidRPr="00E722DA" w:rsidRDefault="00642EC7"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t>a0 = 1'b1;</w:t>
      </w:r>
    </w:p>
    <w:p w14:paraId="1B1E3146" w14:textId="77777777" w:rsidR="00642EC7" w:rsidRPr="00E722DA" w:rsidRDefault="00642EC7"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t>a1 = 1'b0;</w:t>
      </w:r>
    </w:p>
    <w:p w14:paraId="7054F835" w14:textId="77777777" w:rsidR="00642EC7" w:rsidRPr="00E722DA" w:rsidRDefault="00642EC7"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t>a2 = 1'b0;</w:t>
      </w:r>
    </w:p>
    <w:p w14:paraId="06C308C9" w14:textId="77777777" w:rsidR="00642EC7" w:rsidRPr="00E722DA" w:rsidRDefault="00642EC7"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r>
    </w:p>
    <w:p w14:paraId="0334C07E" w14:textId="77777777" w:rsidR="00642EC7" w:rsidRPr="00E722DA" w:rsidRDefault="00642EC7"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t>b0 = 1'b1;</w:t>
      </w:r>
    </w:p>
    <w:p w14:paraId="19C96177" w14:textId="77777777" w:rsidR="00642EC7" w:rsidRPr="00E722DA" w:rsidRDefault="00642EC7"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t>b1 = 1'b1;</w:t>
      </w:r>
    </w:p>
    <w:p w14:paraId="5DACD4D8" w14:textId="77777777" w:rsidR="00642EC7" w:rsidRPr="00E722DA" w:rsidRDefault="00642EC7"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t>b2 = 1'b1;</w:t>
      </w:r>
    </w:p>
    <w:p w14:paraId="4A6E3F4E" w14:textId="77777777" w:rsidR="00642EC7" w:rsidRPr="00E722DA" w:rsidRDefault="00642EC7"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r>
    </w:p>
    <w:p w14:paraId="027F6F34" w14:textId="77777777" w:rsidR="00642EC7" w:rsidRPr="00E722DA" w:rsidRDefault="00642EC7"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t>#20;</w:t>
      </w:r>
    </w:p>
    <w:p w14:paraId="6DD9C586" w14:textId="77777777" w:rsidR="00642EC7" w:rsidRPr="00E722DA" w:rsidRDefault="00642EC7"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t>a0 = 1'b0;</w:t>
      </w:r>
    </w:p>
    <w:p w14:paraId="567BA941" w14:textId="77777777" w:rsidR="00642EC7" w:rsidRPr="00E722DA" w:rsidRDefault="00642EC7"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t>a1 = 1'b0;</w:t>
      </w:r>
    </w:p>
    <w:p w14:paraId="61191208" w14:textId="77777777" w:rsidR="00642EC7" w:rsidRPr="00E722DA" w:rsidRDefault="00642EC7"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t>a2 = 1'b0;</w:t>
      </w:r>
    </w:p>
    <w:p w14:paraId="19D59A92" w14:textId="77777777" w:rsidR="00642EC7" w:rsidRPr="00E722DA" w:rsidRDefault="00642EC7"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r>
    </w:p>
    <w:p w14:paraId="32978877" w14:textId="77777777" w:rsidR="00642EC7" w:rsidRPr="00E722DA" w:rsidRDefault="00642EC7"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t>b0 = 1'b1;</w:t>
      </w:r>
    </w:p>
    <w:p w14:paraId="7A5B0442" w14:textId="77777777" w:rsidR="00642EC7" w:rsidRPr="00E722DA" w:rsidRDefault="00642EC7"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t>b1 = 1'b1;</w:t>
      </w:r>
    </w:p>
    <w:p w14:paraId="10BF5FAD" w14:textId="77777777" w:rsidR="00642EC7" w:rsidRPr="00E722DA" w:rsidRDefault="00642EC7"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t>b2 = 1'b1;</w:t>
      </w:r>
    </w:p>
    <w:p w14:paraId="18C62187" w14:textId="77777777" w:rsidR="00642EC7" w:rsidRPr="00E722DA" w:rsidRDefault="00642EC7"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r>
    </w:p>
    <w:p w14:paraId="0400FBEF" w14:textId="77777777" w:rsidR="00642EC7" w:rsidRPr="00E722DA" w:rsidRDefault="00642EC7"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t>#20;</w:t>
      </w:r>
    </w:p>
    <w:p w14:paraId="34CDA2AB" w14:textId="77777777" w:rsidR="00642EC7" w:rsidRPr="00E722DA" w:rsidRDefault="00642EC7"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t>a0 = 1'b1;</w:t>
      </w:r>
    </w:p>
    <w:p w14:paraId="4FE63F5B" w14:textId="77777777" w:rsidR="00642EC7" w:rsidRPr="00E722DA" w:rsidRDefault="00642EC7"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t>a1 = 1'b1;</w:t>
      </w:r>
    </w:p>
    <w:p w14:paraId="4F19599A" w14:textId="77777777" w:rsidR="00642EC7" w:rsidRPr="00E722DA" w:rsidRDefault="00642EC7"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t>a2 = 1'b1;</w:t>
      </w:r>
    </w:p>
    <w:p w14:paraId="1A8F5718" w14:textId="77777777" w:rsidR="00642EC7" w:rsidRPr="00E722DA" w:rsidRDefault="00642EC7"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r>
    </w:p>
    <w:p w14:paraId="080CE7A6" w14:textId="77777777" w:rsidR="00642EC7" w:rsidRPr="00E722DA" w:rsidRDefault="00642EC7"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t>b0 = 1'b0;</w:t>
      </w:r>
    </w:p>
    <w:p w14:paraId="721F7A0F" w14:textId="77777777" w:rsidR="00642EC7" w:rsidRPr="00E722DA" w:rsidRDefault="00642EC7"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t>b1 = 1'b1;</w:t>
      </w:r>
    </w:p>
    <w:p w14:paraId="3C9A787A" w14:textId="77777777" w:rsidR="00642EC7" w:rsidRPr="00E722DA" w:rsidRDefault="00642EC7"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t>b2 = 1'b1;</w:t>
      </w:r>
    </w:p>
    <w:p w14:paraId="0D0CB0DF" w14:textId="77777777" w:rsidR="00642EC7" w:rsidRPr="00E722DA" w:rsidRDefault="00642EC7"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r>
    </w:p>
    <w:p w14:paraId="3AEA189A" w14:textId="77777777" w:rsidR="00642EC7" w:rsidRPr="00E722DA" w:rsidRDefault="00642EC7"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t>#20;</w:t>
      </w:r>
    </w:p>
    <w:p w14:paraId="41BEB1A0" w14:textId="77777777" w:rsidR="00642EC7" w:rsidRPr="00E722DA" w:rsidRDefault="00642EC7"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t>a0 = 1'b1;</w:t>
      </w:r>
    </w:p>
    <w:p w14:paraId="4BB10D42" w14:textId="77777777" w:rsidR="00642EC7" w:rsidRPr="00E722DA" w:rsidRDefault="00642EC7"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t>a1 = 1'b1;</w:t>
      </w:r>
    </w:p>
    <w:p w14:paraId="6256776A" w14:textId="77777777" w:rsidR="00642EC7" w:rsidRPr="00E722DA" w:rsidRDefault="00642EC7"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t>a2 = 1'b1;</w:t>
      </w:r>
    </w:p>
    <w:p w14:paraId="2A300091" w14:textId="77777777" w:rsidR="00642EC7" w:rsidRPr="00E722DA" w:rsidRDefault="00642EC7"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r>
    </w:p>
    <w:p w14:paraId="0E92731A" w14:textId="77777777" w:rsidR="00642EC7" w:rsidRPr="00E722DA" w:rsidRDefault="00642EC7"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t>b0 = 1'b1;</w:t>
      </w:r>
    </w:p>
    <w:p w14:paraId="2356574E" w14:textId="77777777" w:rsidR="00642EC7" w:rsidRPr="00E722DA" w:rsidRDefault="00642EC7"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t>b1 = 1'b1;</w:t>
      </w:r>
    </w:p>
    <w:p w14:paraId="42602147" w14:textId="77777777" w:rsidR="00642EC7" w:rsidRPr="00E722DA" w:rsidRDefault="00642EC7"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t>b2 = 1'b1;</w:t>
      </w:r>
    </w:p>
    <w:p w14:paraId="7CE987BE" w14:textId="77777777" w:rsidR="00642EC7" w:rsidRPr="00E722DA" w:rsidRDefault="00642EC7"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r>
    </w:p>
    <w:p w14:paraId="260973E5" w14:textId="77777777" w:rsidR="00642EC7" w:rsidRPr="00E722DA" w:rsidRDefault="00642EC7"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t>#20;</w:t>
      </w:r>
    </w:p>
    <w:p w14:paraId="53AFD302" w14:textId="77777777" w:rsidR="00642EC7" w:rsidRPr="00E722DA" w:rsidRDefault="00642EC7"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t>a0 = 1'b0;</w:t>
      </w:r>
    </w:p>
    <w:p w14:paraId="1B3EE41F" w14:textId="77777777" w:rsidR="00642EC7" w:rsidRPr="00E722DA" w:rsidRDefault="00642EC7"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t>a1 = 1'b0;</w:t>
      </w:r>
    </w:p>
    <w:p w14:paraId="56C23E6B" w14:textId="77777777" w:rsidR="00642EC7" w:rsidRPr="00E722DA" w:rsidRDefault="00642EC7"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t>a2 = 1'b1;</w:t>
      </w:r>
    </w:p>
    <w:p w14:paraId="74E181CF" w14:textId="77777777" w:rsidR="00642EC7" w:rsidRPr="00E722DA" w:rsidRDefault="00642EC7"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lastRenderedPageBreak/>
        <w:tab/>
      </w:r>
    </w:p>
    <w:p w14:paraId="0A3DD478" w14:textId="77777777" w:rsidR="00642EC7" w:rsidRPr="00E722DA" w:rsidRDefault="00642EC7"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t>b0 = 1'b1;</w:t>
      </w:r>
    </w:p>
    <w:p w14:paraId="010CB339" w14:textId="77777777" w:rsidR="00642EC7" w:rsidRPr="00E722DA" w:rsidRDefault="00642EC7"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t>b1 = 1'b0;</w:t>
      </w:r>
    </w:p>
    <w:p w14:paraId="5F444AF3" w14:textId="77777777" w:rsidR="00642EC7" w:rsidRPr="00E722DA" w:rsidRDefault="00642EC7"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t>b2 = 1'b0;</w:t>
      </w:r>
    </w:p>
    <w:p w14:paraId="59FC43CA" w14:textId="77777777" w:rsidR="00642EC7" w:rsidRPr="00E722DA" w:rsidRDefault="00642EC7"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r>
    </w:p>
    <w:p w14:paraId="3DC176D2" w14:textId="77777777" w:rsidR="00642EC7" w:rsidRPr="00E722DA" w:rsidRDefault="00642EC7"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t>#20;</w:t>
      </w:r>
    </w:p>
    <w:p w14:paraId="41F83958" w14:textId="77777777" w:rsidR="00642EC7" w:rsidRPr="00E722DA" w:rsidRDefault="00642EC7"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t>a0 = 1'b1;</w:t>
      </w:r>
    </w:p>
    <w:p w14:paraId="6ABCC3C0" w14:textId="77777777" w:rsidR="00642EC7" w:rsidRPr="00E722DA" w:rsidRDefault="00642EC7"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t>a1 = 1'b1;</w:t>
      </w:r>
    </w:p>
    <w:p w14:paraId="66AE9455" w14:textId="77777777" w:rsidR="00642EC7" w:rsidRPr="00E722DA" w:rsidRDefault="00642EC7"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t>a2 = 1'b1;</w:t>
      </w:r>
    </w:p>
    <w:p w14:paraId="527D7D2F" w14:textId="77777777" w:rsidR="00642EC7" w:rsidRPr="00E722DA" w:rsidRDefault="00642EC7"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r>
    </w:p>
    <w:p w14:paraId="33385B07" w14:textId="77777777" w:rsidR="00642EC7" w:rsidRPr="00E722DA" w:rsidRDefault="00642EC7"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t>b0 = 1'b1;</w:t>
      </w:r>
    </w:p>
    <w:p w14:paraId="1408E50D" w14:textId="77777777" w:rsidR="00642EC7" w:rsidRPr="00E722DA" w:rsidRDefault="00642EC7"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t>b1 = 1'b1;</w:t>
      </w:r>
    </w:p>
    <w:p w14:paraId="3447DE78" w14:textId="77777777" w:rsidR="00642EC7" w:rsidRPr="00E722DA" w:rsidRDefault="00642EC7"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t>b2 = 1'b0;</w:t>
      </w:r>
    </w:p>
    <w:p w14:paraId="442E64A8" w14:textId="77777777" w:rsidR="00642EC7" w:rsidRPr="00E722DA" w:rsidRDefault="00642EC7"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r>
    </w:p>
    <w:p w14:paraId="42D84A50" w14:textId="77777777" w:rsidR="00642EC7" w:rsidRPr="00E722DA" w:rsidRDefault="00642EC7"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t>#20;</w:t>
      </w:r>
    </w:p>
    <w:p w14:paraId="7EA7AB43" w14:textId="77777777" w:rsidR="00642EC7" w:rsidRPr="00E722DA" w:rsidRDefault="00642EC7"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t>$stop;</w:t>
      </w:r>
    </w:p>
    <w:p w14:paraId="01621F22" w14:textId="77777777" w:rsidR="00642EC7" w:rsidRPr="00E722DA" w:rsidRDefault="00642EC7"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r>
    </w:p>
    <w:p w14:paraId="2C50FD25" w14:textId="77777777" w:rsidR="00642EC7" w:rsidRPr="00E722DA" w:rsidRDefault="00642EC7"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r>
      <w:proofErr w:type="gramStart"/>
      <w:r w:rsidRPr="00E722DA">
        <w:rPr>
          <w:rFonts w:ascii="Times New Roman" w:hAnsi="Times New Roman" w:cs="Times New Roman"/>
          <w:sz w:val="24"/>
          <w:szCs w:val="24"/>
        </w:rPr>
        <w:t>end</w:t>
      </w:r>
      <w:proofErr w:type="gramEnd"/>
    </w:p>
    <w:p w14:paraId="3A0C4B36" w14:textId="77777777" w:rsidR="00642EC7" w:rsidRPr="00E722DA" w:rsidRDefault="00642EC7"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r>
    </w:p>
    <w:p w14:paraId="707589E7" w14:textId="1BB046A5" w:rsidR="00642EC7" w:rsidRPr="00E722DA" w:rsidRDefault="005700BC"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r>
      <w:proofErr w:type="spellStart"/>
      <w:proofErr w:type="gramStart"/>
      <w:r w:rsidRPr="00E722DA">
        <w:rPr>
          <w:rFonts w:ascii="Times New Roman" w:hAnsi="Times New Roman" w:cs="Times New Roman"/>
          <w:sz w:val="24"/>
          <w:szCs w:val="24"/>
        </w:rPr>
        <w:t>endmodule</w:t>
      </w:r>
      <w:proofErr w:type="spellEnd"/>
      <w:proofErr w:type="gramEnd"/>
    </w:p>
    <w:p w14:paraId="539829FD" w14:textId="0F8FB51E" w:rsidR="00B92DF6" w:rsidRPr="00E722DA" w:rsidRDefault="00B92DF6" w:rsidP="00E722DA">
      <w:pPr>
        <w:spacing w:after="0" w:line="240" w:lineRule="auto"/>
        <w:rPr>
          <w:rFonts w:ascii="Times New Roman" w:hAnsi="Times New Roman" w:cs="Times New Roman"/>
          <w:sz w:val="24"/>
          <w:szCs w:val="24"/>
        </w:rPr>
      </w:pPr>
    </w:p>
    <w:p w14:paraId="414B7761" w14:textId="072F9218" w:rsidR="00B92DF6" w:rsidRPr="00E722DA" w:rsidRDefault="00B92DF6"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Signed Wave Form:</w:t>
      </w:r>
    </w:p>
    <w:p w14:paraId="4DF00348" w14:textId="0BBABA06" w:rsidR="003A2FC6" w:rsidRPr="00E722DA" w:rsidRDefault="003A2FC6" w:rsidP="00E722DA">
      <w:pPr>
        <w:spacing w:after="0" w:line="240" w:lineRule="auto"/>
        <w:rPr>
          <w:rFonts w:ascii="Times New Roman" w:hAnsi="Times New Roman" w:cs="Times New Roman"/>
          <w:sz w:val="24"/>
          <w:szCs w:val="24"/>
        </w:rPr>
      </w:pPr>
      <w:r w:rsidRPr="00E722DA">
        <w:rPr>
          <w:rFonts w:ascii="Times New Roman" w:hAnsi="Times New Roman" w:cs="Times New Roman"/>
          <w:noProof/>
          <w:sz w:val="24"/>
          <w:szCs w:val="24"/>
        </w:rPr>
        <w:lastRenderedPageBreak/>
        <w:drawing>
          <wp:inline distT="0" distB="0" distL="0" distR="0" wp14:anchorId="46BF8451" wp14:editId="7BEB4EBC">
            <wp:extent cx="7924800" cy="5943600"/>
            <wp:effectExtent l="0" t="0" r="0" b="0"/>
            <wp:docPr id="8" name="Picture 8" descr="A close up of a door&#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art5Waveform2.JPG"/>
                    <pic:cNvPicPr/>
                  </pic:nvPicPr>
                  <pic:blipFill>
                    <a:blip r:embed="rId11" cstate="print">
                      <a:extLst>
                        <a:ext uri="{28A0092B-C50C-407E-A947-70E740481C1C}">
                          <a14:useLocalDpi xmlns:a14="http://schemas.microsoft.com/office/drawing/2010/main" val="0"/>
                        </a:ext>
                      </a:extLst>
                    </a:blip>
                    <a:stretch>
                      <a:fillRect/>
                    </a:stretch>
                  </pic:blipFill>
                  <pic:spPr>
                    <a:xfrm rot="5400000">
                      <a:off x="0" y="0"/>
                      <a:ext cx="7924800" cy="5943600"/>
                    </a:xfrm>
                    <a:prstGeom prst="rect">
                      <a:avLst/>
                    </a:prstGeom>
                  </pic:spPr>
                </pic:pic>
              </a:graphicData>
            </a:graphic>
          </wp:inline>
        </w:drawing>
      </w:r>
    </w:p>
    <w:p w14:paraId="10B9E041" w14:textId="48FFF25E" w:rsidR="003A2FC6" w:rsidRPr="00E722DA" w:rsidRDefault="003A2FC6"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*Input 0</w:t>
      </w:r>
      <w:proofErr w:type="gramStart"/>
      <w:r w:rsidRPr="00E722DA">
        <w:rPr>
          <w:rFonts w:ascii="Times New Roman" w:hAnsi="Times New Roman" w:cs="Times New Roman"/>
          <w:sz w:val="24"/>
          <w:szCs w:val="24"/>
        </w:rPr>
        <w:t>,0,0,1,1,1</w:t>
      </w:r>
      <w:proofErr w:type="gramEnd"/>
      <w:r w:rsidRPr="00E722DA">
        <w:rPr>
          <w:rFonts w:ascii="Times New Roman" w:hAnsi="Times New Roman" w:cs="Times New Roman"/>
          <w:sz w:val="24"/>
          <w:szCs w:val="24"/>
        </w:rPr>
        <w:t xml:space="preserve"> and Output 0,0,1</w:t>
      </w:r>
    </w:p>
    <w:p w14:paraId="7A0986AB" w14:textId="46E0259D" w:rsidR="001E761B" w:rsidRPr="00E722DA" w:rsidRDefault="001E761B"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lastRenderedPageBreak/>
        <w:t>Part 6:</w:t>
      </w:r>
    </w:p>
    <w:p w14:paraId="5DA4965A" w14:textId="5BB9E80D" w:rsidR="007E7B31" w:rsidRPr="00E722DA" w:rsidRDefault="007E7B31" w:rsidP="00E722DA">
      <w:pPr>
        <w:spacing w:line="240" w:lineRule="auto"/>
        <w:rPr>
          <w:rFonts w:ascii="Times New Roman" w:hAnsi="Times New Roman" w:cs="Times New Roman"/>
          <w:sz w:val="24"/>
          <w:szCs w:val="24"/>
        </w:rPr>
      </w:pPr>
      <w:r w:rsidRPr="00E722DA">
        <w:rPr>
          <w:rFonts w:ascii="Times New Roman" w:hAnsi="Times New Roman" w:cs="Times New Roman"/>
          <w:sz w:val="24"/>
          <w:szCs w:val="24"/>
        </w:rPr>
        <w:t xml:space="preserve">For this part of the lab, I had to create a 3-bit comparator which compares both signed and unsigned numbers and displays if variable A was (G) greater than, (L) less than, or (E) equal to variable B. The comparator would have 6 inputs in total and 3 outputs the inputs are split by the variable so 3 bits are designated for variable A while the other 3 bits are for variable B. however there will also be variable called signed bit which dictates whether the variable is signed or unsigned and compares them properly. Signed bits have both positive and negative numbers while unsigned bits only have positive numbers. When writing the Verilog code for this comparator I had to use $signed (“variable A or B”) when comparing variables, A and B. This notation makes sure that the variables are being compared as signed numbers because the signed bit is one. When the signed bit is zero this means that the numbers are unsigned therefore their only positive. To test my code, I had to create a test bench that will assign the bits to variables A and B properly. After I had crated my test bench and made sure it compiled I was ready to generate the waveform. From the waveform results I was able to see if was working properly by comparing its results for E, L, or G to mine that had done by hand. </w:t>
      </w:r>
    </w:p>
    <w:p w14:paraId="15EC66B0" w14:textId="63961B62" w:rsidR="002B4795" w:rsidRPr="00E722DA" w:rsidRDefault="002B4795"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Verilog Code:</w:t>
      </w:r>
    </w:p>
    <w:p w14:paraId="7C19E42D" w14:textId="77777777" w:rsidR="00AC3BAC" w:rsidRPr="00E722DA" w:rsidRDefault="00AC3BAC"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module Part6(a0,a1,a2,b0,b1,b2,us,G,E,L);</w:t>
      </w:r>
    </w:p>
    <w:p w14:paraId="08537ACD" w14:textId="77777777" w:rsidR="00AC3BAC" w:rsidRPr="00E722DA" w:rsidRDefault="00AC3BAC"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r>
      <w:proofErr w:type="gramStart"/>
      <w:r w:rsidRPr="00E722DA">
        <w:rPr>
          <w:rFonts w:ascii="Times New Roman" w:hAnsi="Times New Roman" w:cs="Times New Roman"/>
          <w:sz w:val="24"/>
          <w:szCs w:val="24"/>
        </w:rPr>
        <w:t>input</w:t>
      </w:r>
      <w:proofErr w:type="gramEnd"/>
      <w:r w:rsidRPr="00E722DA">
        <w:rPr>
          <w:rFonts w:ascii="Times New Roman" w:hAnsi="Times New Roman" w:cs="Times New Roman"/>
          <w:sz w:val="24"/>
          <w:szCs w:val="24"/>
        </w:rPr>
        <w:t xml:space="preserve"> a0,a1,a2,b0,b1,b2;</w:t>
      </w:r>
    </w:p>
    <w:p w14:paraId="059AC60B" w14:textId="77777777" w:rsidR="00AC3BAC" w:rsidRPr="00E722DA" w:rsidRDefault="00AC3BAC"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r>
      <w:proofErr w:type="gramStart"/>
      <w:r w:rsidRPr="00E722DA">
        <w:rPr>
          <w:rFonts w:ascii="Times New Roman" w:hAnsi="Times New Roman" w:cs="Times New Roman"/>
          <w:sz w:val="24"/>
          <w:szCs w:val="24"/>
        </w:rPr>
        <w:t>input</w:t>
      </w:r>
      <w:proofErr w:type="gramEnd"/>
      <w:r w:rsidRPr="00E722DA">
        <w:rPr>
          <w:rFonts w:ascii="Times New Roman" w:hAnsi="Times New Roman" w:cs="Times New Roman"/>
          <w:sz w:val="24"/>
          <w:szCs w:val="24"/>
        </w:rPr>
        <w:t xml:space="preserve"> us;</w:t>
      </w:r>
    </w:p>
    <w:p w14:paraId="1DAC56FC" w14:textId="77777777" w:rsidR="00AC3BAC" w:rsidRPr="00E722DA" w:rsidRDefault="00AC3BAC"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r>
      <w:proofErr w:type="gramStart"/>
      <w:r w:rsidRPr="00E722DA">
        <w:rPr>
          <w:rFonts w:ascii="Times New Roman" w:hAnsi="Times New Roman" w:cs="Times New Roman"/>
          <w:sz w:val="24"/>
          <w:szCs w:val="24"/>
        </w:rPr>
        <w:t>output</w:t>
      </w:r>
      <w:proofErr w:type="gramEnd"/>
      <w:r w:rsidRPr="00E722DA">
        <w:rPr>
          <w:rFonts w:ascii="Times New Roman" w:hAnsi="Times New Roman" w:cs="Times New Roman"/>
          <w:sz w:val="24"/>
          <w:szCs w:val="24"/>
        </w:rPr>
        <w:t xml:space="preserve"> G,E,L;</w:t>
      </w:r>
    </w:p>
    <w:p w14:paraId="7791C3DB" w14:textId="77777777" w:rsidR="00AC3BAC" w:rsidRPr="00E722DA" w:rsidRDefault="00AC3BAC"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r>
      <w:proofErr w:type="spellStart"/>
      <w:proofErr w:type="gramStart"/>
      <w:r w:rsidRPr="00E722DA">
        <w:rPr>
          <w:rFonts w:ascii="Times New Roman" w:hAnsi="Times New Roman" w:cs="Times New Roman"/>
          <w:sz w:val="24"/>
          <w:szCs w:val="24"/>
        </w:rPr>
        <w:t>reg</w:t>
      </w:r>
      <w:proofErr w:type="spellEnd"/>
      <w:proofErr w:type="gramEnd"/>
      <w:r w:rsidRPr="00E722DA">
        <w:rPr>
          <w:rFonts w:ascii="Times New Roman" w:hAnsi="Times New Roman" w:cs="Times New Roman"/>
          <w:sz w:val="24"/>
          <w:szCs w:val="24"/>
        </w:rPr>
        <w:t xml:space="preserve"> G,E,L;</w:t>
      </w:r>
    </w:p>
    <w:p w14:paraId="2E139F3F" w14:textId="77777777" w:rsidR="00AC3BAC" w:rsidRPr="00E722DA" w:rsidRDefault="00AC3BAC"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r>
      <w:proofErr w:type="gramStart"/>
      <w:r w:rsidRPr="00E722DA">
        <w:rPr>
          <w:rFonts w:ascii="Times New Roman" w:hAnsi="Times New Roman" w:cs="Times New Roman"/>
          <w:sz w:val="24"/>
          <w:szCs w:val="24"/>
        </w:rPr>
        <w:t>wire</w:t>
      </w:r>
      <w:proofErr w:type="gramEnd"/>
      <w:r w:rsidRPr="00E722DA">
        <w:rPr>
          <w:rFonts w:ascii="Times New Roman" w:hAnsi="Times New Roman" w:cs="Times New Roman"/>
          <w:sz w:val="24"/>
          <w:szCs w:val="24"/>
        </w:rPr>
        <w:t xml:space="preserve"> a0,a1,a2,b0,b1,b2;</w:t>
      </w:r>
    </w:p>
    <w:p w14:paraId="41D102F0" w14:textId="77777777" w:rsidR="00AC3BAC" w:rsidRPr="00E722DA" w:rsidRDefault="00AC3BAC"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r>
      <w:proofErr w:type="gramStart"/>
      <w:r w:rsidRPr="00E722DA">
        <w:rPr>
          <w:rFonts w:ascii="Times New Roman" w:hAnsi="Times New Roman" w:cs="Times New Roman"/>
          <w:sz w:val="24"/>
          <w:szCs w:val="24"/>
        </w:rPr>
        <w:t>always</w:t>
      </w:r>
      <w:proofErr w:type="gramEnd"/>
      <w:r w:rsidRPr="00E722DA">
        <w:rPr>
          <w:rFonts w:ascii="Times New Roman" w:hAnsi="Times New Roman" w:cs="Times New Roman"/>
          <w:sz w:val="24"/>
          <w:szCs w:val="24"/>
        </w:rPr>
        <w:t>@(a0 or a1 or a2 or b0 or b1 or b2)</w:t>
      </w:r>
    </w:p>
    <w:p w14:paraId="0A6A7CDE" w14:textId="77777777" w:rsidR="00AC3BAC" w:rsidRPr="00E722DA" w:rsidRDefault="00AC3BAC"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r>
      <w:r w:rsidRPr="00E722DA">
        <w:rPr>
          <w:rFonts w:ascii="Times New Roman" w:hAnsi="Times New Roman" w:cs="Times New Roman"/>
          <w:sz w:val="24"/>
          <w:szCs w:val="24"/>
        </w:rPr>
        <w:tab/>
      </w:r>
      <w:proofErr w:type="gramStart"/>
      <w:r w:rsidRPr="00E722DA">
        <w:rPr>
          <w:rFonts w:ascii="Times New Roman" w:hAnsi="Times New Roman" w:cs="Times New Roman"/>
          <w:sz w:val="24"/>
          <w:szCs w:val="24"/>
        </w:rPr>
        <w:t>if</w:t>
      </w:r>
      <w:proofErr w:type="gramEnd"/>
      <w:r w:rsidRPr="00E722DA">
        <w:rPr>
          <w:rFonts w:ascii="Times New Roman" w:hAnsi="Times New Roman" w:cs="Times New Roman"/>
          <w:sz w:val="24"/>
          <w:szCs w:val="24"/>
        </w:rPr>
        <w:t xml:space="preserve"> (us==1) //unsigned mode</w:t>
      </w:r>
    </w:p>
    <w:p w14:paraId="324515A9" w14:textId="77777777" w:rsidR="00AC3BAC" w:rsidRPr="00E722DA" w:rsidRDefault="00AC3BAC"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r>
      <w:r w:rsidRPr="00E722DA">
        <w:rPr>
          <w:rFonts w:ascii="Times New Roman" w:hAnsi="Times New Roman" w:cs="Times New Roman"/>
          <w:sz w:val="24"/>
          <w:szCs w:val="24"/>
        </w:rPr>
        <w:tab/>
      </w:r>
      <w:proofErr w:type="gramStart"/>
      <w:r w:rsidRPr="00E722DA">
        <w:rPr>
          <w:rFonts w:ascii="Times New Roman" w:hAnsi="Times New Roman" w:cs="Times New Roman"/>
          <w:sz w:val="24"/>
          <w:szCs w:val="24"/>
        </w:rPr>
        <w:t>begin</w:t>
      </w:r>
      <w:proofErr w:type="gramEnd"/>
    </w:p>
    <w:p w14:paraId="1F5CB309" w14:textId="77777777" w:rsidR="00AC3BAC" w:rsidRPr="00E722DA" w:rsidRDefault="00AC3BAC"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r>
      <w:r w:rsidRPr="00E722DA">
        <w:rPr>
          <w:rFonts w:ascii="Times New Roman" w:hAnsi="Times New Roman" w:cs="Times New Roman"/>
          <w:sz w:val="24"/>
          <w:szCs w:val="24"/>
        </w:rPr>
        <w:tab/>
        <w:t>G&lt;</w:t>
      </w:r>
      <w:proofErr w:type="gramStart"/>
      <w:r w:rsidRPr="00E722DA">
        <w:rPr>
          <w:rFonts w:ascii="Times New Roman" w:hAnsi="Times New Roman" w:cs="Times New Roman"/>
          <w:sz w:val="24"/>
          <w:szCs w:val="24"/>
        </w:rPr>
        <w:t>={</w:t>
      </w:r>
      <w:proofErr w:type="gramEnd"/>
      <w:r w:rsidRPr="00E722DA">
        <w:rPr>
          <w:rFonts w:ascii="Times New Roman" w:hAnsi="Times New Roman" w:cs="Times New Roman"/>
          <w:sz w:val="24"/>
          <w:szCs w:val="24"/>
        </w:rPr>
        <w:t>a0,a1,a2}&gt;{b0,b1,b2}; //B is less</w:t>
      </w:r>
    </w:p>
    <w:p w14:paraId="424D346A" w14:textId="77777777" w:rsidR="00AC3BAC" w:rsidRPr="00E722DA" w:rsidRDefault="00AC3BAC"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r>
      <w:r w:rsidRPr="00E722DA">
        <w:rPr>
          <w:rFonts w:ascii="Times New Roman" w:hAnsi="Times New Roman" w:cs="Times New Roman"/>
          <w:sz w:val="24"/>
          <w:szCs w:val="24"/>
        </w:rPr>
        <w:tab/>
        <w:t>E&lt;</w:t>
      </w:r>
      <w:proofErr w:type="gramStart"/>
      <w:r w:rsidRPr="00E722DA">
        <w:rPr>
          <w:rFonts w:ascii="Times New Roman" w:hAnsi="Times New Roman" w:cs="Times New Roman"/>
          <w:sz w:val="24"/>
          <w:szCs w:val="24"/>
        </w:rPr>
        <w:t>={</w:t>
      </w:r>
      <w:proofErr w:type="gramEnd"/>
      <w:r w:rsidRPr="00E722DA">
        <w:rPr>
          <w:rFonts w:ascii="Times New Roman" w:hAnsi="Times New Roman" w:cs="Times New Roman"/>
          <w:sz w:val="24"/>
          <w:szCs w:val="24"/>
        </w:rPr>
        <w:t>a0,a1,a2}=={b0,b1,b2}; //logical equality</w:t>
      </w:r>
    </w:p>
    <w:p w14:paraId="26E09FAD" w14:textId="77777777" w:rsidR="00AC3BAC" w:rsidRPr="00E722DA" w:rsidRDefault="00AC3BAC"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r>
      <w:r w:rsidRPr="00E722DA">
        <w:rPr>
          <w:rFonts w:ascii="Times New Roman" w:hAnsi="Times New Roman" w:cs="Times New Roman"/>
          <w:sz w:val="24"/>
          <w:szCs w:val="24"/>
        </w:rPr>
        <w:tab/>
        <w:t>L&lt;</w:t>
      </w:r>
      <w:proofErr w:type="gramStart"/>
      <w:r w:rsidRPr="00E722DA">
        <w:rPr>
          <w:rFonts w:ascii="Times New Roman" w:hAnsi="Times New Roman" w:cs="Times New Roman"/>
          <w:sz w:val="24"/>
          <w:szCs w:val="24"/>
        </w:rPr>
        <w:t>={</w:t>
      </w:r>
      <w:proofErr w:type="gramEnd"/>
      <w:r w:rsidRPr="00E722DA">
        <w:rPr>
          <w:rFonts w:ascii="Times New Roman" w:hAnsi="Times New Roman" w:cs="Times New Roman"/>
          <w:sz w:val="24"/>
          <w:szCs w:val="24"/>
        </w:rPr>
        <w:t>a0,a1,a2}&lt;{b0,b1,b2}; //A is less</w:t>
      </w:r>
    </w:p>
    <w:p w14:paraId="125A692C" w14:textId="77777777" w:rsidR="00AC3BAC" w:rsidRPr="00E722DA" w:rsidRDefault="00AC3BAC"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r>
      <w:r w:rsidRPr="00E722DA">
        <w:rPr>
          <w:rFonts w:ascii="Times New Roman" w:hAnsi="Times New Roman" w:cs="Times New Roman"/>
          <w:sz w:val="24"/>
          <w:szCs w:val="24"/>
        </w:rPr>
        <w:tab/>
      </w:r>
      <w:proofErr w:type="gramStart"/>
      <w:r w:rsidRPr="00E722DA">
        <w:rPr>
          <w:rFonts w:ascii="Times New Roman" w:hAnsi="Times New Roman" w:cs="Times New Roman"/>
          <w:sz w:val="24"/>
          <w:szCs w:val="24"/>
        </w:rPr>
        <w:t>end</w:t>
      </w:r>
      <w:proofErr w:type="gramEnd"/>
    </w:p>
    <w:p w14:paraId="31816EBD" w14:textId="77777777" w:rsidR="00AC3BAC" w:rsidRPr="00E722DA" w:rsidRDefault="00AC3BAC"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r>
      <w:r w:rsidRPr="00E722DA">
        <w:rPr>
          <w:rFonts w:ascii="Times New Roman" w:hAnsi="Times New Roman" w:cs="Times New Roman"/>
          <w:sz w:val="24"/>
          <w:szCs w:val="24"/>
        </w:rPr>
        <w:tab/>
      </w:r>
      <w:proofErr w:type="gramStart"/>
      <w:r w:rsidRPr="00E722DA">
        <w:rPr>
          <w:rFonts w:ascii="Times New Roman" w:hAnsi="Times New Roman" w:cs="Times New Roman"/>
          <w:sz w:val="24"/>
          <w:szCs w:val="24"/>
        </w:rPr>
        <w:t>else</w:t>
      </w:r>
      <w:proofErr w:type="gramEnd"/>
      <w:r w:rsidRPr="00E722DA">
        <w:rPr>
          <w:rFonts w:ascii="Times New Roman" w:hAnsi="Times New Roman" w:cs="Times New Roman"/>
          <w:sz w:val="24"/>
          <w:szCs w:val="24"/>
        </w:rPr>
        <w:t xml:space="preserve"> //signed mode</w:t>
      </w:r>
    </w:p>
    <w:p w14:paraId="4D821383" w14:textId="77777777" w:rsidR="00AC3BAC" w:rsidRPr="00E722DA" w:rsidRDefault="00AC3BAC"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r>
      <w:r w:rsidRPr="00E722DA">
        <w:rPr>
          <w:rFonts w:ascii="Times New Roman" w:hAnsi="Times New Roman" w:cs="Times New Roman"/>
          <w:sz w:val="24"/>
          <w:szCs w:val="24"/>
        </w:rPr>
        <w:tab/>
      </w:r>
      <w:proofErr w:type="gramStart"/>
      <w:r w:rsidRPr="00E722DA">
        <w:rPr>
          <w:rFonts w:ascii="Times New Roman" w:hAnsi="Times New Roman" w:cs="Times New Roman"/>
          <w:sz w:val="24"/>
          <w:szCs w:val="24"/>
        </w:rPr>
        <w:t>begin</w:t>
      </w:r>
      <w:proofErr w:type="gramEnd"/>
    </w:p>
    <w:p w14:paraId="1233740A" w14:textId="77777777" w:rsidR="00AC3BAC" w:rsidRPr="00E722DA" w:rsidRDefault="00AC3BAC"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r>
      <w:r w:rsidRPr="00E722DA">
        <w:rPr>
          <w:rFonts w:ascii="Times New Roman" w:hAnsi="Times New Roman" w:cs="Times New Roman"/>
          <w:sz w:val="24"/>
          <w:szCs w:val="24"/>
        </w:rPr>
        <w:tab/>
        <w:t>G&lt;=$</w:t>
      </w:r>
      <w:proofErr w:type="gramStart"/>
      <w:r w:rsidRPr="00E722DA">
        <w:rPr>
          <w:rFonts w:ascii="Times New Roman" w:hAnsi="Times New Roman" w:cs="Times New Roman"/>
          <w:sz w:val="24"/>
          <w:szCs w:val="24"/>
        </w:rPr>
        <w:t>signed(</w:t>
      </w:r>
      <w:proofErr w:type="gramEnd"/>
      <w:r w:rsidRPr="00E722DA">
        <w:rPr>
          <w:rFonts w:ascii="Times New Roman" w:hAnsi="Times New Roman" w:cs="Times New Roman"/>
          <w:sz w:val="24"/>
          <w:szCs w:val="24"/>
        </w:rPr>
        <w:t>{a0,a1,a2})&gt;$signed({b0,b1,b2}); //B is less</w:t>
      </w:r>
    </w:p>
    <w:p w14:paraId="5AF7693D" w14:textId="77777777" w:rsidR="00AC3BAC" w:rsidRPr="00E722DA" w:rsidRDefault="00AC3BAC"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r>
      <w:r w:rsidRPr="00E722DA">
        <w:rPr>
          <w:rFonts w:ascii="Times New Roman" w:hAnsi="Times New Roman" w:cs="Times New Roman"/>
          <w:sz w:val="24"/>
          <w:szCs w:val="24"/>
        </w:rPr>
        <w:tab/>
        <w:t>E&lt;=$</w:t>
      </w:r>
      <w:proofErr w:type="gramStart"/>
      <w:r w:rsidRPr="00E722DA">
        <w:rPr>
          <w:rFonts w:ascii="Times New Roman" w:hAnsi="Times New Roman" w:cs="Times New Roman"/>
          <w:sz w:val="24"/>
          <w:szCs w:val="24"/>
        </w:rPr>
        <w:t>signed(</w:t>
      </w:r>
      <w:proofErr w:type="gramEnd"/>
      <w:r w:rsidRPr="00E722DA">
        <w:rPr>
          <w:rFonts w:ascii="Times New Roman" w:hAnsi="Times New Roman" w:cs="Times New Roman"/>
          <w:sz w:val="24"/>
          <w:szCs w:val="24"/>
        </w:rPr>
        <w:t>{a0,a1,a2})==$signed({b0,b1,b2}); //logical equality</w:t>
      </w:r>
    </w:p>
    <w:p w14:paraId="608D3F8C" w14:textId="77777777" w:rsidR="00AC3BAC" w:rsidRPr="00E722DA" w:rsidRDefault="00AC3BAC"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r>
      <w:r w:rsidRPr="00E722DA">
        <w:rPr>
          <w:rFonts w:ascii="Times New Roman" w:hAnsi="Times New Roman" w:cs="Times New Roman"/>
          <w:sz w:val="24"/>
          <w:szCs w:val="24"/>
        </w:rPr>
        <w:tab/>
        <w:t>L&lt;=$</w:t>
      </w:r>
      <w:proofErr w:type="gramStart"/>
      <w:r w:rsidRPr="00E722DA">
        <w:rPr>
          <w:rFonts w:ascii="Times New Roman" w:hAnsi="Times New Roman" w:cs="Times New Roman"/>
          <w:sz w:val="24"/>
          <w:szCs w:val="24"/>
        </w:rPr>
        <w:t>signed(</w:t>
      </w:r>
      <w:proofErr w:type="gramEnd"/>
      <w:r w:rsidRPr="00E722DA">
        <w:rPr>
          <w:rFonts w:ascii="Times New Roman" w:hAnsi="Times New Roman" w:cs="Times New Roman"/>
          <w:sz w:val="24"/>
          <w:szCs w:val="24"/>
        </w:rPr>
        <w:t>{a0,a1,a2})&lt;$signed({b0,b1,b2}); //A is less</w:t>
      </w:r>
    </w:p>
    <w:p w14:paraId="25CBB767" w14:textId="77777777" w:rsidR="00AC3BAC" w:rsidRPr="00E722DA" w:rsidRDefault="00AC3BAC"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r>
      <w:proofErr w:type="gramStart"/>
      <w:r w:rsidRPr="00E722DA">
        <w:rPr>
          <w:rFonts w:ascii="Times New Roman" w:hAnsi="Times New Roman" w:cs="Times New Roman"/>
          <w:sz w:val="24"/>
          <w:szCs w:val="24"/>
        </w:rPr>
        <w:t>end</w:t>
      </w:r>
      <w:proofErr w:type="gramEnd"/>
    </w:p>
    <w:p w14:paraId="10A55991" w14:textId="3DDA47DB" w:rsidR="002B4795" w:rsidRPr="00E722DA" w:rsidRDefault="00AC3BAC"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r>
      <w:proofErr w:type="spellStart"/>
      <w:proofErr w:type="gramStart"/>
      <w:r w:rsidRPr="00E722DA">
        <w:rPr>
          <w:rFonts w:ascii="Times New Roman" w:hAnsi="Times New Roman" w:cs="Times New Roman"/>
          <w:sz w:val="24"/>
          <w:szCs w:val="24"/>
        </w:rPr>
        <w:t>endmodule</w:t>
      </w:r>
      <w:proofErr w:type="spellEnd"/>
      <w:proofErr w:type="gramEnd"/>
    </w:p>
    <w:p w14:paraId="7A036948" w14:textId="77777777" w:rsidR="00AC3BAC" w:rsidRPr="00E722DA" w:rsidRDefault="00AC3BAC" w:rsidP="00E722DA">
      <w:pPr>
        <w:spacing w:after="0" w:line="240" w:lineRule="auto"/>
        <w:rPr>
          <w:rFonts w:ascii="Times New Roman" w:hAnsi="Times New Roman" w:cs="Times New Roman"/>
          <w:sz w:val="24"/>
          <w:szCs w:val="24"/>
        </w:rPr>
      </w:pPr>
    </w:p>
    <w:p w14:paraId="304B2C86" w14:textId="2266056B" w:rsidR="002B4795" w:rsidRPr="00E722DA" w:rsidRDefault="002B4795"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Test Bench</w:t>
      </w:r>
      <w:r w:rsidR="00662998">
        <w:rPr>
          <w:rFonts w:ascii="Times New Roman" w:hAnsi="Times New Roman" w:cs="Times New Roman"/>
          <w:sz w:val="24"/>
          <w:szCs w:val="24"/>
        </w:rPr>
        <w:t xml:space="preserve"> </w:t>
      </w:r>
      <w:proofErr w:type="gramStart"/>
      <w:r w:rsidR="00662998">
        <w:rPr>
          <w:rFonts w:ascii="Times New Roman" w:hAnsi="Times New Roman" w:cs="Times New Roman"/>
          <w:sz w:val="24"/>
          <w:szCs w:val="24"/>
        </w:rPr>
        <w:t>For</w:t>
      </w:r>
      <w:proofErr w:type="gramEnd"/>
      <w:r w:rsidR="00662998">
        <w:rPr>
          <w:rFonts w:ascii="Times New Roman" w:hAnsi="Times New Roman" w:cs="Times New Roman"/>
          <w:sz w:val="24"/>
          <w:szCs w:val="24"/>
        </w:rPr>
        <w:t xml:space="preserve"> Unsigned and Signed</w:t>
      </w:r>
      <w:r w:rsidRPr="00E722DA">
        <w:rPr>
          <w:rFonts w:ascii="Times New Roman" w:hAnsi="Times New Roman" w:cs="Times New Roman"/>
          <w:sz w:val="24"/>
          <w:szCs w:val="24"/>
        </w:rPr>
        <w:t>:</w:t>
      </w:r>
    </w:p>
    <w:p w14:paraId="1482DA5E" w14:textId="77777777" w:rsidR="00AC3BAC" w:rsidRPr="00E722DA" w:rsidRDefault="00AC3BAC"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w:t>
      </w:r>
      <w:proofErr w:type="gramStart"/>
      <w:r w:rsidRPr="00E722DA">
        <w:rPr>
          <w:rFonts w:ascii="Times New Roman" w:hAnsi="Times New Roman" w:cs="Times New Roman"/>
          <w:sz w:val="24"/>
          <w:szCs w:val="24"/>
        </w:rPr>
        <w:t>timescale</w:t>
      </w:r>
      <w:proofErr w:type="gramEnd"/>
      <w:r w:rsidRPr="00E722DA">
        <w:rPr>
          <w:rFonts w:ascii="Times New Roman" w:hAnsi="Times New Roman" w:cs="Times New Roman"/>
          <w:sz w:val="24"/>
          <w:szCs w:val="24"/>
        </w:rPr>
        <w:t xml:space="preserve"> 1ns</w:t>
      </w:r>
      <w:r w:rsidRPr="00E722DA">
        <w:rPr>
          <w:rFonts w:ascii="Times New Roman" w:hAnsi="Times New Roman" w:cs="Times New Roman"/>
          <w:sz w:val="24"/>
          <w:szCs w:val="24"/>
        </w:rPr>
        <w:tab/>
        <w:t>/ 1ps</w:t>
      </w:r>
    </w:p>
    <w:p w14:paraId="7AFFFDA5" w14:textId="77777777" w:rsidR="00AC3BAC" w:rsidRPr="00E722DA" w:rsidRDefault="00AC3BAC" w:rsidP="00E722DA">
      <w:pPr>
        <w:spacing w:after="0" w:line="240" w:lineRule="auto"/>
        <w:rPr>
          <w:rFonts w:ascii="Times New Roman" w:hAnsi="Times New Roman" w:cs="Times New Roman"/>
          <w:sz w:val="24"/>
          <w:szCs w:val="24"/>
        </w:rPr>
      </w:pPr>
      <w:proofErr w:type="gramStart"/>
      <w:r w:rsidRPr="00E722DA">
        <w:rPr>
          <w:rFonts w:ascii="Times New Roman" w:hAnsi="Times New Roman" w:cs="Times New Roman"/>
          <w:sz w:val="24"/>
          <w:szCs w:val="24"/>
        </w:rPr>
        <w:t>module</w:t>
      </w:r>
      <w:proofErr w:type="gramEnd"/>
      <w:r w:rsidRPr="00E722DA">
        <w:rPr>
          <w:rFonts w:ascii="Times New Roman" w:hAnsi="Times New Roman" w:cs="Times New Roman"/>
          <w:sz w:val="24"/>
          <w:szCs w:val="24"/>
        </w:rPr>
        <w:t xml:space="preserve"> Part6TB();</w:t>
      </w:r>
    </w:p>
    <w:p w14:paraId="49B2974E" w14:textId="77777777" w:rsidR="00AC3BAC" w:rsidRPr="00E722DA" w:rsidRDefault="00AC3BAC"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r>
      <w:proofErr w:type="spellStart"/>
      <w:proofErr w:type="gramStart"/>
      <w:r w:rsidRPr="00E722DA">
        <w:rPr>
          <w:rFonts w:ascii="Times New Roman" w:hAnsi="Times New Roman" w:cs="Times New Roman"/>
          <w:sz w:val="24"/>
          <w:szCs w:val="24"/>
        </w:rPr>
        <w:t>reg</w:t>
      </w:r>
      <w:proofErr w:type="spellEnd"/>
      <w:proofErr w:type="gramEnd"/>
      <w:r w:rsidRPr="00E722DA">
        <w:rPr>
          <w:rFonts w:ascii="Times New Roman" w:hAnsi="Times New Roman" w:cs="Times New Roman"/>
          <w:sz w:val="24"/>
          <w:szCs w:val="24"/>
        </w:rPr>
        <w:t xml:space="preserve"> a0, a1, a2, b0, b1, b2;</w:t>
      </w:r>
    </w:p>
    <w:p w14:paraId="6363689F" w14:textId="77777777" w:rsidR="00AC3BAC" w:rsidRPr="00E722DA" w:rsidRDefault="00AC3BAC"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r>
      <w:proofErr w:type="gramStart"/>
      <w:r w:rsidRPr="00E722DA">
        <w:rPr>
          <w:rFonts w:ascii="Times New Roman" w:hAnsi="Times New Roman" w:cs="Times New Roman"/>
          <w:sz w:val="24"/>
          <w:szCs w:val="24"/>
        </w:rPr>
        <w:t>wire</w:t>
      </w:r>
      <w:proofErr w:type="gramEnd"/>
      <w:r w:rsidRPr="00E722DA">
        <w:rPr>
          <w:rFonts w:ascii="Times New Roman" w:hAnsi="Times New Roman" w:cs="Times New Roman"/>
          <w:sz w:val="24"/>
          <w:szCs w:val="24"/>
        </w:rPr>
        <w:t xml:space="preserve"> G,E,L;</w:t>
      </w:r>
    </w:p>
    <w:p w14:paraId="77B17B11" w14:textId="77777777" w:rsidR="00AC3BAC" w:rsidRPr="00E722DA" w:rsidRDefault="00AC3BAC"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r>
    </w:p>
    <w:p w14:paraId="6ECB3D2D" w14:textId="77777777" w:rsidR="00AC3BAC" w:rsidRPr="00E722DA" w:rsidRDefault="00AC3BAC"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t xml:space="preserve">Part6 </w:t>
      </w:r>
      <w:proofErr w:type="spellStart"/>
      <w:r w:rsidRPr="00E722DA">
        <w:rPr>
          <w:rFonts w:ascii="Times New Roman" w:hAnsi="Times New Roman" w:cs="Times New Roman"/>
          <w:sz w:val="24"/>
          <w:szCs w:val="24"/>
        </w:rPr>
        <w:t>uut</w:t>
      </w:r>
      <w:proofErr w:type="spellEnd"/>
      <w:r w:rsidRPr="00E722DA">
        <w:rPr>
          <w:rFonts w:ascii="Times New Roman" w:hAnsi="Times New Roman" w:cs="Times New Roman"/>
          <w:sz w:val="24"/>
          <w:szCs w:val="24"/>
        </w:rPr>
        <w:t xml:space="preserve"> (.</w:t>
      </w:r>
      <w:proofErr w:type="gramStart"/>
      <w:r w:rsidRPr="00E722DA">
        <w:rPr>
          <w:rFonts w:ascii="Times New Roman" w:hAnsi="Times New Roman" w:cs="Times New Roman"/>
          <w:sz w:val="24"/>
          <w:szCs w:val="24"/>
        </w:rPr>
        <w:t>a0(</w:t>
      </w:r>
      <w:proofErr w:type="gramEnd"/>
      <w:r w:rsidRPr="00E722DA">
        <w:rPr>
          <w:rFonts w:ascii="Times New Roman" w:hAnsi="Times New Roman" w:cs="Times New Roman"/>
          <w:sz w:val="24"/>
          <w:szCs w:val="24"/>
        </w:rPr>
        <w:t>a0), .a1(a1), .a2(a2), .b0(b0), .b1(b1), .b2(b2), .G(G), .E(E), .L(L));</w:t>
      </w:r>
    </w:p>
    <w:p w14:paraId="05F6C6E3" w14:textId="77777777" w:rsidR="00AC3BAC" w:rsidRPr="00E722DA" w:rsidRDefault="00AC3BAC"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r>
    </w:p>
    <w:p w14:paraId="6738965A" w14:textId="77777777" w:rsidR="00AC3BAC" w:rsidRPr="00E722DA" w:rsidRDefault="00AC3BAC"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r>
      <w:proofErr w:type="gramStart"/>
      <w:r w:rsidRPr="00E722DA">
        <w:rPr>
          <w:rFonts w:ascii="Times New Roman" w:hAnsi="Times New Roman" w:cs="Times New Roman"/>
          <w:sz w:val="24"/>
          <w:szCs w:val="24"/>
        </w:rPr>
        <w:t>initial</w:t>
      </w:r>
      <w:proofErr w:type="gramEnd"/>
      <w:r w:rsidRPr="00E722DA">
        <w:rPr>
          <w:rFonts w:ascii="Times New Roman" w:hAnsi="Times New Roman" w:cs="Times New Roman"/>
          <w:sz w:val="24"/>
          <w:szCs w:val="24"/>
        </w:rPr>
        <w:t xml:space="preserve"> begin</w:t>
      </w:r>
    </w:p>
    <w:p w14:paraId="00ECFB20" w14:textId="77777777" w:rsidR="00AC3BAC" w:rsidRPr="00E722DA" w:rsidRDefault="00AC3BAC"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lastRenderedPageBreak/>
        <w:tab/>
        <w:t>a0 = 1'b1;</w:t>
      </w:r>
    </w:p>
    <w:p w14:paraId="1E6ABAD7" w14:textId="77777777" w:rsidR="00AC3BAC" w:rsidRPr="00E722DA" w:rsidRDefault="00AC3BAC"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t>a1 = 1'b0;</w:t>
      </w:r>
    </w:p>
    <w:p w14:paraId="7F8E9721" w14:textId="77777777" w:rsidR="00AC3BAC" w:rsidRPr="00E722DA" w:rsidRDefault="00AC3BAC"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t>a2 = 1'b1;</w:t>
      </w:r>
    </w:p>
    <w:p w14:paraId="1C48CE34" w14:textId="77777777" w:rsidR="00AC3BAC" w:rsidRPr="00E722DA" w:rsidRDefault="00AC3BAC"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r>
    </w:p>
    <w:p w14:paraId="301B70D7" w14:textId="77777777" w:rsidR="00AC3BAC" w:rsidRPr="00E722DA" w:rsidRDefault="00AC3BAC"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t>b0 = 1'b0;</w:t>
      </w:r>
    </w:p>
    <w:p w14:paraId="27C4BAAE" w14:textId="77777777" w:rsidR="00AC3BAC" w:rsidRPr="00E722DA" w:rsidRDefault="00AC3BAC"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t>b1 = 1'b0;</w:t>
      </w:r>
    </w:p>
    <w:p w14:paraId="413A5F21" w14:textId="77777777" w:rsidR="00AC3BAC" w:rsidRPr="00E722DA" w:rsidRDefault="00AC3BAC"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t>b2 = 1'b0;</w:t>
      </w:r>
    </w:p>
    <w:p w14:paraId="77605E7C" w14:textId="77777777" w:rsidR="00AC3BAC" w:rsidRPr="00E722DA" w:rsidRDefault="00AC3BAC"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r>
    </w:p>
    <w:p w14:paraId="4715B1A9" w14:textId="77777777" w:rsidR="00AC3BAC" w:rsidRPr="00E722DA" w:rsidRDefault="00AC3BAC"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t>#20;</w:t>
      </w:r>
    </w:p>
    <w:p w14:paraId="264D688D" w14:textId="77777777" w:rsidR="00AC3BAC" w:rsidRPr="00E722DA" w:rsidRDefault="00AC3BAC"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t>a0 = 1'b1;</w:t>
      </w:r>
    </w:p>
    <w:p w14:paraId="02B0BFFE" w14:textId="77777777" w:rsidR="00AC3BAC" w:rsidRPr="00E722DA" w:rsidRDefault="00AC3BAC"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t>a1 = 1'b0;</w:t>
      </w:r>
    </w:p>
    <w:p w14:paraId="51C233C9" w14:textId="77777777" w:rsidR="00AC3BAC" w:rsidRPr="00E722DA" w:rsidRDefault="00AC3BAC"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t>a2 = 1'b1;</w:t>
      </w:r>
    </w:p>
    <w:p w14:paraId="22498EEC" w14:textId="77777777" w:rsidR="00AC3BAC" w:rsidRPr="00E722DA" w:rsidRDefault="00AC3BAC"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r>
    </w:p>
    <w:p w14:paraId="7AFCC999" w14:textId="77777777" w:rsidR="00AC3BAC" w:rsidRPr="00E722DA" w:rsidRDefault="00AC3BAC"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t>b0 = 1'b1;</w:t>
      </w:r>
    </w:p>
    <w:p w14:paraId="4ECEF8EE" w14:textId="77777777" w:rsidR="00AC3BAC" w:rsidRPr="00E722DA" w:rsidRDefault="00AC3BAC"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t>b1 = 1'b0;</w:t>
      </w:r>
    </w:p>
    <w:p w14:paraId="75309029" w14:textId="77777777" w:rsidR="00AC3BAC" w:rsidRPr="00E722DA" w:rsidRDefault="00AC3BAC"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t>b2 = 1'b0;</w:t>
      </w:r>
    </w:p>
    <w:p w14:paraId="63175C98" w14:textId="77777777" w:rsidR="00AC3BAC" w:rsidRPr="00E722DA" w:rsidRDefault="00AC3BAC"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r>
    </w:p>
    <w:p w14:paraId="12481C0C" w14:textId="77777777" w:rsidR="00AC3BAC" w:rsidRPr="00E722DA" w:rsidRDefault="00AC3BAC"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t>#20;</w:t>
      </w:r>
    </w:p>
    <w:p w14:paraId="7368B041" w14:textId="77777777" w:rsidR="00AC3BAC" w:rsidRPr="00E722DA" w:rsidRDefault="00AC3BAC"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t>a0 = 1'b1;</w:t>
      </w:r>
    </w:p>
    <w:p w14:paraId="123E9AC9" w14:textId="77777777" w:rsidR="00AC3BAC" w:rsidRPr="00E722DA" w:rsidRDefault="00AC3BAC"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t>a1 = 1'b0;</w:t>
      </w:r>
    </w:p>
    <w:p w14:paraId="06C4DD86" w14:textId="77777777" w:rsidR="00AC3BAC" w:rsidRPr="00E722DA" w:rsidRDefault="00AC3BAC"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t>a2 = 1'b1;</w:t>
      </w:r>
    </w:p>
    <w:p w14:paraId="4973229D" w14:textId="77777777" w:rsidR="00AC3BAC" w:rsidRPr="00E722DA" w:rsidRDefault="00AC3BAC"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r>
    </w:p>
    <w:p w14:paraId="6103BF12" w14:textId="77777777" w:rsidR="00AC3BAC" w:rsidRPr="00E722DA" w:rsidRDefault="00AC3BAC"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t>b0 = 1'b0;</w:t>
      </w:r>
    </w:p>
    <w:p w14:paraId="67C5EDCD" w14:textId="77777777" w:rsidR="00AC3BAC" w:rsidRPr="00E722DA" w:rsidRDefault="00AC3BAC"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t>b1 = 1'b1;</w:t>
      </w:r>
    </w:p>
    <w:p w14:paraId="2F40D0A1" w14:textId="77777777" w:rsidR="00AC3BAC" w:rsidRPr="00E722DA" w:rsidRDefault="00AC3BAC"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t>b2 = 1'b0;</w:t>
      </w:r>
    </w:p>
    <w:p w14:paraId="64906D54" w14:textId="77777777" w:rsidR="00AC3BAC" w:rsidRPr="00E722DA" w:rsidRDefault="00AC3BAC"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r>
    </w:p>
    <w:p w14:paraId="13BF1C3D" w14:textId="77777777" w:rsidR="00AC3BAC" w:rsidRPr="00E722DA" w:rsidRDefault="00AC3BAC"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t>#20;</w:t>
      </w:r>
    </w:p>
    <w:p w14:paraId="25AB1924" w14:textId="77777777" w:rsidR="00AC3BAC" w:rsidRPr="00E722DA" w:rsidRDefault="00AC3BAC"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t>a0 = 1'b1;</w:t>
      </w:r>
    </w:p>
    <w:p w14:paraId="2FF050C5" w14:textId="77777777" w:rsidR="00AC3BAC" w:rsidRPr="00E722DA" w:rsidRDefault="00AC3BAC"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t>a1 = 1'b0;</w:t>
      </w:r>
    </w:p>
    <w:p w14:paraId="3157757A" w14:textId="77777777" w:rsidR="00AC3BAC" w:rsidRPr="00E722DA" w:rsidRDefault="00AC3BAC"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t>a2 = 1'b1;</w:t>
      </w:r>
    </w:p>
    <w:p w14:paraId="03428FFB" w14:textId="77777777" w:rsidR="00AC3BAC" w:rsidRPr="00E722DA" w:rsidRDefault="00AC3BAC"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r>
    </w:p>
    <w:p w14:paraId="2B9A4EAD" w14:textId="77777777" w:rsidR="00AC3BAC" w:rsidRPr="00E722DA" w:rsidRDefault="00AC3BAC"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t>b0 = 1'b1;</w:t>
      </w:r>
    </w:p>
    <w:p w14:paraId="59C9090E" w14:textId="77777777" w:rsidR="00AC3BAC" w:rsidRPr="00E722DA" w:rsidRDefault="00AC3BAC"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t>b1 = 1'b1;</w:t>
      </w:r>
    </w:p>
    <w:p w14:paraId="106D5680" w14:textId="77777777" w:rsidR="00AC3BAC" w:rsidRPr="00E722DA" w:rsidRDefault="00AC3BAC"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t>b2 = 1'b0;</w:t>
      </w:r>
    </w:p>
    <w:p w14:paraId="4D9C1C01" w14:textId="77777777" w:rsidR="00AC3BAC" w:rsidRPr="00E722DA" w:rsidRDefault="00AC3BAC"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r>
    </w:p>
    <w:p w14:paraId="78EB3258" w14:textId="77777777" w:rsidR="00AC3BAC" w:rsidRPr="00E722DA" w:rsidRDefault="00AC3BAC"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t>#20;</w:t>
      </w:r>
    </w:p>
    <w:p w14:paraId="71F74DF4" w14:textId="77777777" w:rsidR="00AC3BAC" w:rsidRPr="00E722DA" w:rsidRDefault="00AC3BAC"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t>a0 = 1'b1;</w:t>
      </w:r>
    </w:p>
    <w:p w14:paraId="377690BD" w14:textId="77777777" w:rsidR="00AC3BAC" w:rsidRPr="00E722DA" w:rsidRDefault="00AC3BAC"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t>a1 = 1'b0;</w:t>
      </w:r>
    </w:p>
    <w:p w14:paraId="5A9B6951" w14:textId="77777777" w:rsidR="00AC3BAC" w:rsidRPr="00E722DA" w:rsidRDefault="00AC3BAC"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t>a2 = 1'b1;</w:t>
      </w:r>
    </w:p>
    <w:p w14:paraId="17242D48" w14:textId="77777777" w:rsidR="00AC3BAC" w:rsidRPr="00E722DA" w:rsidRDefault="00AC3BAC"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r>
    </w:p>
    <w:p w14:paraId="61E9E95D" w14:textId="36DCD013" w:rsidR="00AC3BAC" w:rsidRPr="00E722DA" w:rsidRDefault="00AC3BAC" w:rsidP="00D26F42">
      <w:pPr>
        <w:tabs>
          <w:tab w:val="left" w:pos="720"/>
          <w:tab w:val="left" w:pos="1440"/>
          <w:tab w:val="left" w:pos="7890"/>
        </w:tabs>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t>b0 = 1'b0;</w:t>
      </w:r>
      <w:r w:rsidR="00D26F42">
        <w:rPr>
          <w:rFonts w:ascii="Times New Roman" w:hAnsi="Times New Roman" w:cs="Times New Roman"/>
          <w:sz w:val="24"/>
          <w:szCs w:val="24"/>
        </w:rPr>
        <w:tab/>
      </w:r>
      <w:bookmarkStart w:id="0" w:name="_GoBack"/>
      <w:bookmarkEnd w:id="0"/>
    </w:p>
    <w:p w14:paraId="65AA7631" w14:textId="77777777" w:rsidR="00AC3BAC" w:rsidRPr="00E722DA" w:rsidRDefault="00AC3BAC"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t>b1 = 1'b0;</w:t>
      </w:r>
    </w:p>
    <w:p w14:paraId="578514BC" w14:textId="77777777" w:rsidR="00AC3BAC" w:rsidRPr="00E722DA" w:rsidRDefault="00AC3BAC"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t>b2 = 1'b1;</w:t>
      </w:r>
    </w:p>
    <w:p w14:paraId="27794F75" w14:textId="77777777" w:rsidR="00AC3BAC" w:rsidRPr="00E722DA" w:rsidRDefault="00AC3BAC"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r>
    </w:p>
    <w:p w14:paraId="73EA0934" w14:textId="77777777" w:rsidR="00AC3BAC" w:rsidRPr="00E722DA" w:rsidRDefault="00AC3BAC"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t>#20;</w:t>
      </w:r>
    </w:p>
    <w:p w14:paraId="746FF797" w14:textId="77777777" w:rsidR="00AC3BAC" w:rsidRPr="00E722DA" w:rsidRDefault="00AC3BAC"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t>a0 = 1'b1;</w:t>
      </w:r>
    </w:p>
    <w:p w14:paraId="067A44AF" w14:textId="77777777" w:rsidR="00AC3BAC" w:rsidRPr="00E722DA" w:rsidRDefault="00AC3BAC"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lastRenderedPageBreak/>
        <w:tab/>
        <w:t>a1 = 1'b0;</w:t>
      </w:r>
    </w:p>
    <w:p w14:paraId="1BA9A58C" w14:textId="77777777" w:rsidR="00AC3BAC" w:rsidRPr="00E722DA" w:rsidRDefault="00AC3BAC"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t>a2 = 1'b1;</w:t>
      </w:r>
    </w:p>
    <w:p w14:paraId="5640B9A2" w14:textId="77777777" w:rsidR="00AC3BAC" w:rsidRPr="00E722DA" w:rsidRDefault="00AC3BAC"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r>
    </w:p>
    <w:p w14:paraId="0C1E6A86" w14:textId="77777777" w:rsidR="00AC3BAC" w:rsidRPr="00E722DA" w:rsidRDefault="00AC3BAC"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t>b0 = 1'b1;</w:t>
      </w:r>
    </w:p>
    <w:p w14:paraId="05E95506" w14:textId="77777777" w:rsidR="00AC3BAC" w:rsidRPr="00E722DA" w:rsidRDefault="00AC3BAC"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t>b1 = 1'b0;</w:t>
      </w:r>
    </w:p>
    <w:p w14:paraId="636F7F73" w14:textId="77777777" w:rsidR="00AC3BAC" w:rsidRPr="00E722DA" w:rsidRDefault="00AC3BAC"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t>b2 = 1'b1;</w:t>
      </w:r>
    </w:p>
    <w:p w14:paraId="4779486D" w14:textId="77777777" w:rsidR="00AC3BAC" w:rsidRPr="00E722DA" w:rsidRDefault="00AC3BAC"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r>
    </w:p>
    <w:p w14:paraId="12DC5BC9" w14:textId="77777777" w:rsidR="00AC3BAC" w:rsidRPr="00E722DA" w:rsidRDefault="00AC3BAC"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t>#20;</w:t>
      </w:r>
    </w:p>
    <w:p w14:paraId="2AB9EDDC" w14:textId="77777777" w:rsidR="00AC3BAC" w:rsidRPr="00E722DA" w:rsidRDefault="00AC3BAC"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t>a0 = 1'b1;</w:t>
      </w:r>
    </w:p>
    <w:p w14:paraId="39E6E178" w14:textId="77777777" w:rsidR="00AC3BAC" w:rsidRPr="00E722DA" w:rsidRDefault="00AC3BAC"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t>a1 = 1'b0;</w:t>
      </w:r>
    </w:p>
    <w:p w14:paraId="69649C8C" w14:textId="77777777" w:rsidR="00AC3BAC" w:rsidRPr="00E722DA" w:rsidRDefault="00AC3BAC"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t>a2 = 1'b1;</w:t>
      </w:r>
    </w:p>
    <w:p w14:paraId="53D68C89" w14:textId="77777777" w:rsidR="00AC3BAC" w:rsidRPr="00E722DA" w:rsidRDefault="00AC3BAC"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r>
    </w:p>
    <w:p w14:paraId="68DA5043" w14:textId="77777777" w:rsidR="00AC3BAC" w:rsidRPr="00E722DA" w:rsidRDefault="00AC3BAC"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t>b0 = 1'b0;</w:t>
      </w:r>
    </w:p>
    <w:p w14:paraId="1A461B25" w14:textId="77777777" w:rsidR="00AC3BAC" w:rsidRPr="00E722DA" w:rsidRDefault="00AC3BAC"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t>b1 = 1'b1;</w:t>
      </w:r>
    </w:p>
    <w:p w14:paraId="0E8C1723" w14:textId="77777777" w:rsidR="00AC3BAC" w:rsidRPr="00E722DA" w:rsidRDefault="00AC3BAC"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t>b2 = 1'b1;</w:t>
      </w:r>
    </w:p>
    <w:p w14:paraId="2F605223" w14:textId="77777777" w:rsidR="00AC3BAC" w:rsidRPr="00E722DA" w:rsidRDefault="00AC3BAC"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r>
    </w:p>
    <w:p w14:paraId="1D3BD9F1" w14:textId="77777777" w:rsidR="00AC3BAC" w:rsidRPr="00E722DA" w:rsidRDefault="00AC3BAC"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t>#20;</w:t>
      </w:r>
    </w:p>
    <w:p w14:paraId="1C24A222" w14:textId="77777777" w:rsidR="00AC3BAC" w:rsidRPr="00E722DA" w:rsidRDefault="00AC3BAC"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t>a0 = 1'b1;</w:t>
      </w:r>
    </w:p>
    <w:p w14:paraId="446CB2F1" w14:textId="77777777" w:rsidR="00AC3BAC" w:rsidRPr="00E722DA" w:rsidRDefault="00AC3BAC"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t>a1 = 1'b0;</w:t>
      </w:r>
    </w:p>
    <w:p w14:paraId="1919910F" w14:textId="77777777" w:rsidR="00AC3BAC" w:rsidRPr="00E722DA" w:rsidRDefault="00AC3BAC"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t>a2 = 1'b1;</w:t>
      </w:r>
    </w:p>
    <w:p w14:paraId="04DEA732" w14:textId="77777777" w:rsidR="00AC3BAC" w:rsidRPr="00E722DA" w:rsidRDefault="00AC3BAC"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r>
    </w:p>
    <w:p w14:paraId="6CC0EC39" w14:textId="77777777" w:rsidR="00AC3BAC" w:rsidRPr="00E722DA" w:rsidRDefault="00AC3BAC"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t>b0 = 1'b1;</w:t>
      </w:r>
    </w:p>
    <w:p w14:paraId="4033365A" w14:textId="77777777" w:rsidR="00AC3BAC" w:rsidRPr="00E722DA" w:rsidRDefault="00AC3BAC"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t>b1 = 1'b1;</w:t>
      </w:r>
    </w:p>
    <w:p w14:paraId="07B8E70D" w14:textId="77777777" w:rsidR="00AC3BAC" w:rsidRPr="00E722DA" w:rsidRDefault="00AC3BAC"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t>b2 = 1'b1;</w:t>
      </w:r>
    </w:p>
    <w:p w14:paraId="5B8494B8" w14:textId="77777777" w:rsidR="00AC3BAC" w:rsidRPr="00E722DA" w:rsidRDefault="00AC3BAC"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r>
    </w:p>
    <w:p w14:paraId="084A3D20" w14:textId="77777777" w:rsidR="00AC3BAC" w:rsidRPr="00E722DA" w:rsidRDefault="00AC3BAC"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t>#20;</w:t>
      </w:r>
    </w:p>
    <w:p w14:paraId="2317A5C8" w14:textId="77777777" w:rsidR="00AC3BAC" w:rsidRPr="00E722DA" w:rsidRDefault="00AC3BAC"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t>$stop;</w:t>
      </w:r>
    </w:p>
    <w:p w14:paraId="5D3FA320" w14:textId="77777777" w:rsidR="00AC3BAC" w:rsidRPr="00E722DA" w:rsidRDefault="00AC3BAC"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r>
    </w:p>
    <w:p w14:paraId="6D61E8AD" w14:textId="77777777" w:rsidR="00AC3BAC" w:rsidRPr="00E722DA" w:rsidRDefault="00AC3BAC"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r>
      <w:proofErr w:type="gramStart"/>
      <w:r w:rsidRPr="00E722DA">
        <w:rPr>
          <w:rFonts w:ascii="Times New Roman" w:hAnsi="Times New Roman" w:cs="Times New Roman"/>
          <w:sz w:val="24"/>
          <w:szCs w:val="24"/>
        </w:rPr>
        <w:t>end</w:t>
      </w:r>
      <w:proofErr w:type="gramEnd"/>
    </w:p>
    <w:p w14:paraId="60281DD2" w14:textId="77777777" w:rsidR="00AC3BAC" w:rsidRPr="00E722DA" w:rsidRDefault="00AC3BAC"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r>
    </w:p>
    <w:p w14:paraId="14382CAB" w14:textId="510272D8" w:rsidR="002B4795" w:rsidRPr="00E722DA" w:rsidRDefault="00AC3BAC"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r>
      <w:proofErr w:type="spellStart"/>
      <w:proofErr w:type="gramStart"/>
      <w:r w:rsidRPr="00E722DA">
        <w:rPr>
          <w:rFonts w:ascii="Times New Roman" w:hAnsi="Times New Roman" w:cs="Times New Roman"/>
          <w:sz w:val="24"/>
          <w:szCs w:val="24"/>
        </w:rPr>
        <w:t>endmodule</w:t>
      </w:r>
      <w:proofErr w:type="spellEnd"/>
      <w:proofErr w:type="gramEnd"/>
    </w:p>
    <w:p w14:paraId="65FCB7E3" w14:textId="77777777" w:rsidR="00AC3BAC" w:rsidRPr="00E722DA" w:rsidRDefault="00AC3BAC" w:rsidP="00E722DA">
      <w:pPr>
        <w:spacing w:after="0" w:line="240" w:lineRule="auto"/>
        <w:rPr>
          <w:rFonts w:ascii="Times New Roman" w:hAnsi="Times New Roman" w:cs="Times New Roman"/>
          <w:sz w:val="24"/>
          <w:szCs w:val="24"/>
        </w:rPr>
      </w:pPr>
    </w:p>
    <w:p w14:paraId="21619EF5" w14:textId="69A67323" w:rsidR="002B4795" w:rsidRPr="00E722DA" w:rsidRDefault="002B4795"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Wave Form</w:t>
      </w:r>
      <w:r w:rsidR="00AC3BAC" w:rsidRPr="00E722DA">
        <w:rPr>
          <w:rFonts w:ascii="Times New Roman" w:hAnsi="Times New Roman" w:cs="Times New Roman"/>
          <w:sz w:val="24"/>
          <w:szCs w:val="24"/>
        </w:rPr>
        <w:t xml:space="preserve"> Unsigned</w:t>
      </w:r>
      <w:r w:rsidRPr="00E722DA">
        <w:rPr>
          <w:rFonts w:ascii="Times New Roman" w:hAnsi="Times New Roman" w:cs="Times New Roman"/>
          <w:sz w:val="24"/>
          <w:szCs w:val="24"/>
        </w:rPr>
        <w:t>:</w:t>
      </w:r>
    </w:p>
    <w:p w14:paraId="319BFC41" w14:textId="3486AC59" w:rsidR="00815EC3" w:rsidRPr="00E722DA" w:rsidRDefault="005B6425" w:rsidP="00E722DA">
      <w:pPr>
        <w:spacing w:after="0" w:line="240" w:lineRule="auto"/>
        <w:rPr>
          <w:rFonts w:ascii="Times New Roman" w:hAnsi="Times New Roman" w:cs="Times New Roman"/>
          <w:sz w:val="24"/>
          <w:szCs w:val="24"/>
        </w:rPr>
      </w:pPr>
      <w:r w:rsidRPr="00E722DA">
        <w:rPr>
          <w:rFonts w:ascii="Times New Roman" w:hAnsi="Times New Roman" w:cs="Times New Roman"/>
          <w:noProof/>
          <w:sz w:val="24"/>
          <w:szCs w:val="24"/>
        </w:rPr>
        <w:lastRenderedPageBreak/>
        <w:drawing>
          <wp:inline distT="0" distB="0" distL="0" distR="0" wp14:anchorId="33F6CB64" wp14:editId="4607CE6B">
            <wp:extent cx="7924800" cy="5943600"/>
            <wp:effectExtent l="0" t="0" r="0" b="0"/>
            <wp:docPr id="10" name="Picture 10" descr="A picture containing indoor&#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art6Unsigned.JPG"/>
                    <pic:cNvPicPr/>
                  </pic:nvPicPr>
                  <pic:blipFill>
                    <a:blip r:embed="rId12" cstate="print">
                      <a:extLst>
                        <a:ext uri="{28A0092B-C50C-407E-A947-70E740481C1C}">
                          <a14:useLocalDpi xmlns:a14="http://schemas.microsoft.com/office/drawing/2010/main" val="0"/>
                        </a:ext>
                      </a:extLst>
                    </a:blip>
                    <a:stretch>
                      <a:fillRect/>
                    </a:stretch>
                  </pic:blipFill>
                  <pic:spPr>
                    <a:xfrm rot="5400000">
                      <a:off x="0" y="0"/>
                      <a:ext cx="7924800" cy="5943600"/>
                    </a:xfrm>
                    <a:prstGeom prst="rect">
                      <a:avLst/>
                    </a:prstGeom>
                  </pic:spPr>
                </pic:pic>
              </a:graphicData>
            </a:graphic>
          </wp:inline>
        </w:drawing>
      </w:r>
    </w:p>
    <w:p w14:paraId="2D8EA521" w14:textId="414D4272" w:rsidR="005B6425" w:rsidRPr="00E722DA" w:rsidRDefault="005B6425"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*Input 1</w:t>
      </w:r>
      <w:proofErr w:type="gramStart"/>
      <w:r w:rsidRPr="00E722DA">
        <w:rPr>
          <w:rFonts w:ascii="Times New Roman" w:hAnsi="Times New Roman" w:cs="Times New Roman"/>
          <w:sz w:val="24"/>
          <w:szCs w:val="24"/>
        </w:rPr>
        <w:t>,0,1,1,1,0</w:t>
      </w:r>
      <w:proofErr w:type="gramEnd"/>
      <w:r w:rsidRPr="00E722DA">
        <w:rPr>
          <w:rFonts w:ascii="Times New Roman" w:hAnsi="Times New Roman" w:cs="Times New Roman"/>
          <w:sz w:val="24"/>
          <w:szCs w:val="24"/>
        </w:rPr>
        <w:t xml:space="preserve"> and Output 0,0,1</w:t>
      </w:r>
    </w:p>
    <w:p w14:paraId="6F5D1B08" w14:textId="61E2E915" w:rsidR="00AC3BAC" w:rsidRPr="00E722DA" w:rsidRDefault="00AC3BAC" w:rsidP="00E722DA">
      <w:pPr>
        <w:spacing w:after="0" w:line="240" w:lineRule="auto"/>
        <w:rPr>
          <w:rFonts w:ascii="Times New Roman" w:hAnsi="Times New Roman" w:cs="Times New Roman"/>
          <w:sz w:val="24"/>
          <w:szCs w:val="24"/>
        </w:rPr>
      </w:pPr>
    </w:p>
    <w:p w14:paraId="5914A91D" w14:textId="48290ABA" w:rsidR="00AC3BAC" w:rsidRPr="00E722DA" w:rsidRDefault="00AC3BAC"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Wave Form Signed:</w:t>
      </w:r>
    </w:p>
    <w:p w14:paraId="698D557D" w14:textId="0B232407" w:rsidR="00815EC3" w:rsidRPr="00E722DA" w:rsidRDefault="001F5890" w:rsidP="00E722DA">
      <w:pPr>
        <w:spacing w:after="0" w:line="240" w:lineRule="auto"/>
        <w:rPr>
          <w:rFonts w:ascii="Times New Roman" w:hAnsi="Times New Roman" w:cs="Times New Roman"/>
          <w:sz w:val="24"/>
          <w:szCs w:val="24"/>
        </w:rPr>
      </w:pPr>
      <w:r w:rsidRPr="00E722DA">
        <w:rPr>
          <w:rFonts w:ascii="Times New Roman" w:hAnsi="Times New Roman" w:cs="Times New Roman"/>
          <w:noProof/>
          <w:sz w:val="24"/>
          <w:szCs w:val="24"/>
        </w:rPr>
        <w:lastRenderedPageBreak/>
        <w:drawing>
          <wp:inline distT="0" distB="0" distL="0" distR="0" wp14:anchorId="5E29C841" wp14:editId="3F4454D9">
            <wp:extent cx="7924800" cy="5943600"/>
            <wp:effectExtent l="0" t="0" r="0" b="0"/>
            <wp:docPr id="11" name="Picture 11" descr="A picture containing building&#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art6Signed.JPG"/>
                    <pic:cNvPicPr/>
                  </pic:nvPicPr>
                  <pic:blipFill>
                    <a:blip r:embed="rId13" cstate="print">
                      <a:extLst>
                        <a:ext uri="{28A0092B-C50C-407E-A947-70E740481C1C}">
                          <a14:useLocalDpi xmlns:a14="http://schemas.microsoft.com/office/drawing/2010/main" val="0"/>
                        </a:ext>
                      </a:extLst>
                    </a:blip>
                    <a:stretch>
                      <a:fillRect/>
                    </a:stretch>
                  </pic:blipFill>
                  <pic:spPr>
                    <a:xfrm rot="5400000">
                      <a:off x="0" y="0"/>
                      <a:ext cx="7924800" cy="5943600"/>
                    </a:xfrm>
                    <a:prstGeom prst="rect">
                      <a:avLst/>
                    </a:prstGeom>
                  </pic:spPr>
                </pic:pic>
              </a:graphicData>
            </a:graphic>
          </wp:inline>
        </w:drawing>
      </w:r>
    </w:p>
    <w:p w14:paraId="486DAA42" w14:textId="0B016193" w:rsidR="00350A04" w:rsidRPr="00E722DA" w:rsidRDefault="001F5890"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Input 1</w:t>
      </w:r>
      <w:proofErr w:type="gramStart"/>
      <w:r w:rsidRPr="00E722DA">
        <w:rPr>
          <w:rFonts w:ascii="Times New Roman" w:hAnsi="Times New Roman" w:cs="Times New Roman"/>
          <w:sz w:val="24"/>
          <w:szCs w:val="24"/>
        </w:rPr>
        <w:t>,0,1,0,0,0</w:t>
      </w:r>
      <w:proofErr w:type="gramEnd"/>
      <w:r w:rsidRPr="00E722DA">
        <w:rPr>
          <w:rFonts w:ascii="Times New Roman" w:hAnsi="Times New Roman" w:cs="Times New Roman"/>
          <w:sz w:val="24"/>
          <w:szCs w:val="24"/>
        </w:rPr>
        <w:t xml:space="preserve"> and Output 0,0,1</w:t>
      </w:r>
    </w:p>
    <w:p w14:paraId="7ECE32F0" w14:textId="742DF123" w:rsidR="00350A04" w:rsidRPr="00E722DA" w:rsidRDefault="00350A04"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lastRenderedPageBreak/>
        <w:t>Part 7:</w:t>
      </w:r>
    </w:p>
    <w:p w14:paraId="2188AE8C" w14:textId="240A1960" w:rsidR="00280577" w:rsidRPr="00E722DA" w:rsidRDefault="00280577" w:rsidP="00E722DA">
      <w:pPr>
        <w:spacing w:line="240" w:lineRule="auto"/>
        <w:rPr>
          <w:rFonts w:ascii="Times New Roman" w:hAnsi="Times New Roman" w:cs="Times New Roman"/>
          <w:sz w:val="24"/>
          <w:szCs w:val="24"/>
        </w:rPr>
      </w:pPr>
      <w:r w:rsidRPr="00E722DA">
        <w:rPr>
          <w:rFonts w:ascii="Times New Roman" w:hAnsi="Times New Roman" w:cs="Times New Roman"/>
          <w:sz w:val="24"/>
          <w:szCs w:val="24"/>
        </w:rPr>
        <w:t xml:space="preserve">In this part of the lab, I had to design a logic system that has eight inputs and two LED outputs based on the conditions I was given. LED #1 is on when two switches are LOW next to each other while LED #2 is ON whenever the least significant switch is not HIGH, AND there are groups of 3 switches in a row that are set HIGH. I was given four examples of each specific outcome and from this I had to create the Verilog code and </w:t>
      </w:r>
      <w:proofErr w:type="spellStart"/>
      <w:r w:rsidRPr="00E722DA">
        <w:rPr>
          <w:rFonts w:ascii="Times New Roman" w:hAnsi="Times New Roman" w:cs="Times New Roman"/>
          <w:sz w:val="24"/>
          <w:szCs w:val="24"/>
        </w:rPr>
        <w:t>testbench</w:t>
      </w:r>
      <w:proofErr w:type="spellEnd"/>
      <w:r w:rsidRPr="00E722DA">
        <w:rPr>
          <w:rFonts w:ascii="Times New Roman" w:hAnsi="Times New Roman" w:cs="Times New Roman"/>
          <w:sz w:val="24"/>
          <w:szCs w:val="24"/>
        </w:rPr>
        <w:t>. From the information given to me I was able to deduce that LED 1 would have all combinations of inputs with NOTs on them for instance (~a&amp;~b)</w:t>
      </w:r>
      <w:proofErr w:type="gramStart"/>
      <w:r w:rsidRPr="00E722DA">
        <w:rPr>
          <w:rFonts w:ascii="Times New Roman" w:hAnsi="Times New Roman" w:cs="Times New Roman"/>
          <w:sz w:val="24"/>
          <w:szCs w:val="24"/>
        </w:rPr>
        <w:t>|(</w:t>
      </w:r>
      <w:proofErr w:type="gramEnd"/>
      <w:r w:rsidRPr="00E722DA">
        <w:rPr>
          <w:rFonts w:ascii="Times New Roman" w:hAnsi="Times New Roman" w:cs="Times New Roman"/>
          <w:sz w:val="24"/>
          <w:szCs w:val="24"/>
        </w:rPr>
        <w:t>~b&amp;~C)|… as this would follow its condition. For LED 2 I had to have combination of 3 inputs ANDED then ORED with other combinations for instance ((</w:t>
      </w:r>
      <w:proofErr w:type="spellStart"/>
      <w:r w:rsidRPr="00E722DA">
        <w:rPr>
          <w:rFonts w:ascii="Times New Roman" w:hAnsi="Times New Roman" w:cs="Times New Roman"/>
          <w:sz w:val="24"/>
          <w:szCs w:val="24"/>
        </w:rPr>
        <w:t>a&amp;b&amp;c</w:t>
      </w:r>
      <w:proofErr w:type="spellEnd"/>
      <w:r w:rsidRPr="00E722DA">
        <w:rPr>
          <w:rFonts w:ascii="Times New Roman" w:hAnsi="Times New Roman" w:cs="Times New Roman"/>
          <w:sz w:val="24"/>
          <w:szCs w:val="24"/>
        </w:rPr>
        <w:t>)</w:t>
      </w:r>
      <w:proofErr w:type="gramStart"/>
      <w:r w:rsidRPr="00E722DA">
        <w:rPr>
          <w:rFonts w:ascii="Times New Roman" w:hAnsi="Times New Roman" w:cs="Times New Roman"/>
          <w:sz w:val="24"/>
          <w:szCs w:val="24"/>
        </w:rPr>
        <w:t>|(</w:t>
      </w:r>
      <w:proofErr w:type="spellStart"/>
      <w:proofErr w:type="gramEnd"/>
      <w:r w:rsidRPr="00E722DA">
        <w:rPr>
          <w:rFonts w:ascii="Times New Roman" w:hAnsi="Times New Roman" w:cs="Times New Roman"/>
          <w:sz w:val="24"/>
          <w:szCs w:val="24"/>
        </w:rPr>
        <w:t>b&amp;c&amp;d</w:t>
      </w:r>
      <w:proofErr w:type="spellEnd"/>
      <w:r w:rsidRPr="00E722DA">
        <w:rPr>
          <w:rFonts w:ascii="Times New Roman" w:hAnsi="Times New Roman" w:cs="Times New Roman"/>
          <w:sz w:val="24"/>
          <w:szCs w:val="24"/>
        </w:rPr>
        <w:t xml:space="preserve">)|…)&amp;~h. however the least significant bit had to be low therefore it received a NOT at the end. </w:t>
      </w:r>
    </w:p>
    <w:p w14:paraId="0E3D478D" w14:textId="070D5B9E" w:rsidR="00350A04" w:rsidRPr="00E722DA" w:rsidRDefault="00350A04"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Verilog Code:</w:t>
      </w:r>
    </w:p>
    <w:p w14:paraId="1564E8FF" w14:textId="77777777" w:rsidR="006632FA" w:rsidRPr="00E722DA" w:rsidRDefault="006632FA"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module Part7(a,b,c,d,e,f,g,h,led1,led2);</w:t>
      </w:r>
    </w:p>
    <w:p w14:paraId="5B4B351C" w14:textId="77777777" w:rsidR="006632FA" w:rsidRPr="00E722DA" w:rsidRDefault="006632FA"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t xml:space="preserve">input </w:t>
      </w:r>
      <w:proofErr w:type="spellStart"/>
      <w:r w:rsidRPr="00E722DA">
        <w:rPr>
          <w:rFonts w:ascii="Times New Roman" w:hAnsi="Times New Roman" w:cs="Times New Roman"/>
          <w:sz w:val="24"/>
          <w:szCs w:val="24"/>
        </w:rPr>
        <w:t>a,b,c,d,e,f,g,h</w:t>
      </w:r>
      <w:proofErr w:type="spellEnd"/>
      <w:r w:rsidRPr="00E722DA">
        <w:rPr>
          <w:rFonts w:ascii="Times New Roman" w:hAnsi="Times New Roman" w:cs="Times New Roman"/>
          <w:sz w:val="24"/>
          <w:szCs w:val="24"/>
        </w:rPr>
        <w:t>;</w:t>
      </w:r>
    </w:p>
    <w:p w14:paraId="6F414F08" w14:textId="77777777" w:rsidR="006632FA" w:rsidRPr="00E722DA" w:rsidRDefault="006632FA"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r>
      <w:proofErr w:type="gramStart"/>
      <w:r w:rsidRPr="00E722DA">
        <w:rPr>
          <w:rFonts w:ascii="Times New Roman" w:hAnsi="Times New Roman" w:cs="Times New Roman"/>
          <w:sz w:val="24"/>
          <w:szCs w:val="24"/>
        </w:rPr>
        <w:t>output</w:t>
      </w:r>
      <w:proofErr w:type="gramEnd"/>
      <w:r w:rsidRPr="00E722DA">
        <w:rPr>
          <w:rFonts w:ascii="Times New Roman" w:hAnsi="Times New Roman" w:cs="Times New Roman"/>
          <w:sz w:val="24"/>
          <w:szCs w:val="24"/>
        </w:rPr>
        <w:t xml:space="preserve"> led1,led2;</w:t>
      </w:r>
    </w:p>
    <w:p w14:paraId="3781DA45" w14:textId="77777777" w:rsidR="006632FA" w:rsidRPr="00E722DA" w:rsidRDefault="006632FA"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r>
      <w:proofErr w:type="spellStart"/>
      <w:proofErr w:type="gramStart"/>
      <w:r w:rsidRPr="00E722DA">
        <w:rPr>
          <w:rFonts w:ascii="Times New Roman" w:hAnsi="Times New Roman" w:cs="Times New Roman"/>
          <w:sz w:val="24"/>
          <w:szCs w:val="24"/>
        </w:rPr>
        <w:t>reg</w:t>
      </w:r>
      <w:proofErr w:type="spellEnd"/>
      <w:proofErr w:type="gramEnd"/>
      <w:r w:rsidRPr="00E722DA">
        <w:rPr>
          <w:rFonts w:ascii="Times New Roman" w:hAnsi="Times New Roman" w:cs="Times New Roman"/>
          <w:sz w:val="24"/>
          <w:szCs w:val="24"/>
        </w:rPr>
        <w:t xml:space="preserve"> led1,led2;</w:t>
      </w:r>
    </w:p>
    <w:p w14:paraId="0B9F665B" w14:textId="77777777" w:rsidR="006632FA" w:rsidRPr="00E722DA" w:rsidRDefault="006632FA"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r>
      <w:r w:rsidRPr="00E722DA">
        <w:rPr>
          <w:rFonts w:ascii="Times New Roman" w:hAnsi="Times New Roman" w:cs="Times New Roman"/>
          <w:sz w:val="24"/>
          <w:szCs w:val="24"/>
        </w:rPr>
        <w:tab/>
      </w:r>
      <w:proofErr w:type="gramStart"/>
      <w:r w:rsidRPr="00E722DA">
        <w:rPr>
          <w:rFonts w:ascii="Times New Roman" w:hAnsi="Times New Roman" w:cs="Times New Roman"/>
          <w:sz w:val="24"/>
          <w:szCs w:val="24"/>
        </w:rPr>
        <w:t>always</w:t>
      </w:r>
      <w:proofErr w:type="gramEnd"/>
      <w:r w:rsidRPr="00E722DA">
        <w:rPr>
          <w:rFonts w:ascii="Times New Roman" w:hAnsi="Times New Roman" w:cs="Times New Roman"/>
          <w:sz w:val="24"/>
          <w:szCs w:val="24"/>
        </w:rPr>
        <w:t>@(a or b or c or d or e or f or g or h)</w:t>
      </w:r>
    </w:p>
    <w:p w14:paraId="7D266A00" w14:textId="77777777" w:rsidR="006632FA" w:rsidRPr="00E722DA" w:rsidRDefault="006632FA"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r>
      <w:r w:rsidRPr="00E722DA">
        <w:rPr>
          <w:rFonts w:ascii="Times New Roman" w:hAnsi="Times New Roman" w:cs="Times New Roman"/>
          <w:sz w:val="24"/>
          <w:szCs w:val="24"/>
        </w:rPr>
        <w:tab/>
      </w:r>
      <w:r w:rsidRPr="00E722DA">
        <w:rPr>
          <w:rFonts w:ascii="Times New Roman" w:hAnsi="Times New Roman" w:cs="Times New Roman"/>
          <w:sz w:val="24"/>
          <w:szCs w:val="24"/>
        </w:rPr>
        <w:tab/>
      </w:r>
      <w:proofErr w:type="gramStart"/>
      <w:r w:rsidRPr="00E722DA">
        <w:rPr>
          <w:rFonts w:ascii="Times New Roman" w:hAnsi="Times New Roman" w:cs="Times New Roman"/>
          <w:sz w:val="24"/>
          <w:szCs w:val="24"/>
        </w:rPr>
        <w:t>begin</w:t>
      </w:r>
      <w:proofErr w:type="gramEnd"/>
    </w:p>
    <w:p w14:paraId="45BD8400" w14:textId="77777777" w:rsidR="006632FA" w:rsidRPr="00E722DA" w:rsidRDefault="006632FA"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r>
      <w:r w:rsidRPr="00E722DA">
        <w:rPr>
          <w:rFonts w:ascii="Times New Roman" w:hAnsi="Times New Roman" w:cs="Times New Roman"/>
          <w:sz w:val="24"/>
          <w:szCs w:val="24"/>
        </w:rPr>
        <w:tab/>
      </w:r>
      <w:r w:rsidRPr="00E722DA">
        <w:rPr>
          <w:rFonts w:ascii="Times New Roman" w:hAnsi="Times New Roman" w:cs="Times New Roman"/>
          <w:sz w:val="24"/>
          <w:szCs w:val="24"/>
        </w:rPr>
        <w:tab/>
      </w:r>
      <w:proofErr w:type="gramStart"/>
      <w:r w:rsidRPr="00E722DA">
        <w:rPr>
          <w:rFonts w:ascii="Times New Roman" w:hAnsi="Times New Roman" w:cs="Times New Roman"/>
          <w:sz w:val="24"/>
          <w:szCs w:val="24"/>
        </w:rPr>
        <w:t>if</w:t>
      </w:r>
      <w:proofErr w:type="gramEnd"/>
      <w:r w:rsidRPr="00E722DA">
        <w:rPr>
          <w:rFonts w:ascii="Times New Roman" w:hAnsi="Times New Roman" w:cs="Times New Roman"/>
          <w:sz w:val="24"/>
          <w:szCs w:val="24"/>
        </w:rPr>
        <w:t xml:space="preserve"> (a==0 &amp;&amp; b==0 || b==0 &amp;&amp; c==0 || c==0 &amp;&amp; d==0</w:t>
      </w:r>
    </w:p>
    <w:p w14:paraId="127DD389" w14:textId="77777777" w:rsidR="006632FA" w:rsidRPr="00E722DA" w:rsidRDefault="006632FA"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r>
      <w:r w:rsidRPr="00E722DA">
        <w:rPr>
          <w:rFonts w:ascii="Times New Roman" w:hAnsi="Times New Roman" w:cs="Times New Roman"/>
          <w:sz w:val="24"/>
          <w:szCs w:val="24"/>
        </w:rPr>
        <w:tab/>
      </w:r>
      <w:r w:rsidRPr="00E722DA">
        <w:rPr>
          <w:rFonts w:ascii="Times New Roman" w:hAnsi="Times New Roman" w:cs="Times New Roman"/>
          <w:sz w:val="24"/>
          <w:szCs w:val="24"/>
        </w:rPr>
        <w:tab/>
        <w:t>|| d==0 &amp;&amp; e==0 || e==0 &amp;&amp; f==0 || f==0 &amp;&amp;</w:t>
      </w:r>
    </w:p>
    <w:p w14:paraId="0028F8F4" w14:textId="77777777" w:rsidR="006632FA" w:rsidRPr="00E722DA" w:rsidRDefault="006632FA"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r>
      <w:r w:rsidRPr="00E722DA">
        <w:rPr>
          <w:rFonts w:ascii="Times New Roman" w:hAnsi="Times New Roman" w:cs="Times New Roman"/>
          <w:sz w:val="24"/>
          <w:szCs w:val="24"/>
        </w:rPr>
        <w:tab/>
      </w:r>
      <w:r w:rsidRPr="00E722DA">
        <w:rPr>
          <w:rFonts w:ascii="Times New Roman" w:hAnsi="Times New Roman" w:cs="Times New Roman"/>
          <w:sz w:val="24"/>
          <w:szCs w:val="24"/>
        </w:rPr>
        <w:tab/>
      </w:r>
      <w:proofErr w:type="gramStart"/>
      <w:r w:rsidRPr="00E722DA">
        <w:rPr>
          <w:rFonts w:ascii="Times New Roman" w:hAnsi="Times New Roman" w:cs="Times New Roman"/>
          <w:sz w:val="24"/>
          <w:szCs w:val="24"/>
        </w:rPr>
        <w:t>g</w:t>
      </w:r>
      <w:proofErr w:type="gramEnd"/>
      <w:r w:rsidRPr="00E722DA">
        <w:rPr>
          <w:rFonts w:ascii="Times New Roman" w:hAnsi="Times New Roman" w:cs="Times New Roman"/>
          <w:sz w:val="24"/>
          <w:szCs w:val="24"/>
        </w:rPr>
        <w:t>==0</w:t>
      </w:r>
    </w:p>
    <w:p w14:paraId="3EE35560" w14:textId="77777777" w:rsidR="006632FA" w:rsidRPr="00E722DA" w:rsidRDefault="006632FA"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r>
      <w:r w:rsidRPr="00E722DA">
        <w:rPr>
          <w:rFonts w:ascii="Times New Roman" w:hAnsi="Times New Roman" w:cs="Times New Roman"/>
          <w:sz w:val="24"/>
          <w:szCs w:val="24"/>
        </w:rPr>
        <w:tab/>
      </w:r>
      <w:r w:rsidRPr="00E722DA">
        <w:rPr>
          <w:rFonts w:ascii="Times New Roman" w:hAnsi="Times New Roman" w:cs="Times New Roman"/>
          <w:sz w:val="24"/>
          <w:szCs w:val="24"/>
        </w:rPr>
        <w:tab/>
        <w:t xml:space="preserve">|| </w:t>
      </w:r>
      <w:proofErr w:type="gramStart"/>
      <w:r w:rsidRPr="00E722DA">
        <w:rPr>
          <w:rFonts w:ascii="Times New Roman" w:hAnsi="Times New Roman" w:cs="Times New Roman"/>
          <w:sz w:val="24"/>
          <w:szCs w:val="24"/>
        </w:rPr>
        <w:t>g</w:t>
      </w:r>
      <w:proofErr w:type="gramEnd"/>
      <w:r w:rsidRPr="00E722DA">
        <w:rPr>
          <w:rFonts w:ascii="Times New Roman" w:hAnsi="Times New Roman" w:cs="Times New Roman"/>
          <w:sz w:val="24"/>
          <w:szCs w:val="24"/>
        </w:rPr>
        <w:t>==0 &amp;&amp; h==0) //any 2 switches next to each other are LOW</w:t>
      </w:r>
    </w:p>
    <w:p w14:paraId="324F0836" w14:textId="77777777" w:rsidR="006632FA" w:rsidRPr="00E722DA" w:rsidRDefault="006632FA"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r>
      <w:r w:rsidRPr="00E722DA">
        <w:rPr>
          <w:rFonts w:ascii="Times New Roman" w:hAnsi="Times New Roman" w:cs="Times New Roman"/>
          <w:sz w:val="24"/>
          <w:szCs w:val="24"/>
        </w:rPr>
        <w:tab/>
      </w:r>
      <w:r w:rsidRPr="00E722DA">
        <w:rPr>
          <w:rFonts w:ascii="Times New Roman" w:hAnsi="Times New Roman" w:cs="Times New Roman"/>
          <w:sz w:val="24"/>
          <w:szCs w:val="24"/>
        </w:rPr>
        <w:tab/>
      </w:r>
      <w:proofErr w:type="gramStart"/>
      <w:r w:rsidRPr="00E722DA">
        <w:rPr>
          <w:rFonts w:ascii="Times New Roman" w:hAnsi="Times New Roman" w:cs="Times New Roman"/>
          <w:sz w:val="24"/>
          <w:szCs w:val="24"/>
        </w:rPr>
        <w:t>begin</w:t>
      </w:r>
      <w:proofErr w:type="gramEnd"/>
    </w:p>
    <w:p w14:paraId="1CFADAA8" w14:textId="77777777" w:rsidR="006632FA" w:rsidRPr="00E722DA" w:rsidRDefault="006632FA"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r>
      <w:r w:rsidRPr="00E722DA">
        <w:rPr>
          <w:rFonts w:ascii="Times New Roman" w:hAnsi="Times New Roman" w:cs="Times New Roman"/>
          <w:sz w:val="24"/>
          <w:szCs w:val="24"/>
        </w:rPr>
        <w:tab/>
      </w:r>
      <w:r w:rsidRPr="00E722DA">
        <w:rPr>
          <w:rFonts w:ascii="Times New Roman" w:hAnsi="Times New Roman" w:cs="Times New Roman"/>
          <w:sz w:val="24"/>
          <w:szCs w:val="24"/>
        </w:rPr>
        <w:tab/>
        <w:t>led1&lt;=1;</w:t>
      </w:r>
    </w:p>
    <w:p w14:paraId="5EA32D1B" w14:textId="77777777" w:rsidR="006632FA" w:rsidRPr="00E722DA" w:rsidRDefault="006632FA"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r>
      <w:r w:rsidRPr="00E722DA">
        <w:rPr>
          <w:rFonts w:ascii="Times New Roman" w:hAnsi="Times New Roman" w:cs="Times New Roman"/>
          <w:sz w:val="24"/>
          <w:szCs w:val="24"/>
        </w:rPr>
        <w:tab/>
      </w:r>
      <w:r w:rsidRPr="00E722DA">
        <w:rPr>
          <w:rFonts w:ascii="Times New Roman" w:hAnsi="Times New Roman" w:cs="Times New Roman"/>
          <w:sz w:val="24"/>
          <w:szCs w:val="24"/>
        </w:rPr>
        <w:tab/>
      </w:r>
      <w:proofErr w:type="gramStart"/>
      <w:r w:rsidRPr="00E722DA">
        <w:rPr>
          <w:rFonts w:ascii="Times New Roman" w:hAnsi="Times New Roman" w:cs="Times New Roman"/>
          <w:sz w:val="24"/>
          <w:szCs w:val="24"/>
        </w:rPr>
        <w:t>end</w:t>
      </w:r>
      <w:proofErr w:type="gramEnd"/>
    </w:p>
    <w:p w14:paraId="350648FD" w14:textId="77777777" w:rsidR="006632FA" w:rsidRPr="00E722DA" w:rsidRDefault="006632FA"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r>
      <w:r w:rsidRPr="00E722DA">
        <w:rPr>
          <w:rFonts w:ascii="Times New Roman" w:hAnsi="Times New Roman" w:cs="Times New Roman"/>
          <w:sz w:val="24"/>
          <w:szCs w:val="24"/>
        </w:rPr>
        <w:tab/>
      </w:r>
      <w:r w:rsidRPr="00E722DA">
        <w:rPr>
          <w:rFonts w:ascii="Times New Roman" w:hAnsi="Times New Roman" w:cs="Times New Roman"/>
          <w:sz w:val="24"/>
          <w:szCs w:val="24"/>
        </w:rPr>
        <w:tab/>
      </w:r>
      <w:proofErr w:type="gramStart"/>
      <w:r w:rsidRPr="00E722DA">
        <w:rPr>
          <w:rFonts w:ascii="Times New Roman" w:hAnsi="Times New Roman" w:cs="Times New Roman"/>
          <w:sz w:val="24"/>
          <w:szCs w:val="24"/>
        </w:rPr>
        <w:t>else</w:t>
      </w:r>
      <w:proofErr w:type="gramEnd"/>
      <w:r w:rsidRPr="00E722DA">
        <w:rPr>
          <w:rFonts w:ascii="Times New Roman" w:hAnsi="Times New Roman" w:cs="Times New Roman"/>
          <w:sz w:val="24"/>
          <w:szCs w:val="24"/>
        </w:rPr>
        <w:t xml:space="preserve"> //least significant</w:t>
      </w:r>
    </w:p>
    <w:p w14:paraId="4D2AE621" w14:textId="77777777" w:rsidR="006632FA" w:rsidRPr="00E722DA" w:rsidRDefault="006632FA"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r>
      <w:r w:rsidRPr="00E722DA">
        <w:rPr>
          <w:rFonts w:ascii="Times New Roman" w:hAnsi="Times New Roman" w:cs="Times New Roman"/>
          <w:sz w:val="24"/>
          <w:szCs w:val="24"/>
        </w:rPr>
        <w:tab/>
      </w:r>
      <w:r w:rsidRPr="00E722DA">
        <w:rPr>
          <w:rFonts w:ascii="Times New Roman" w:hAnsi="Times New Roman" w:cs="Times New Roman"/>
          <w:sz w:val="24"/>
          <w:szCs w:val="24"/>
        </w:rPr>
        <w:tab/>
        <w:t>//switch is HIGH</w:t>
      </w:r>
    </w:p>
    <w:p w14:paraId="01CB6020" w14:textId="77777777" w:rsidR="006632FA" w:rsidRPr="00E722DA" w:rsidRDefault="006632FA"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r>
      <w:r w:rsidRPr="00E722DA">
        <w:rPr>
          <w:rFonts w:ascii="Times New Roman" w:hAnsi="Times New Roman" w:cs="Times New Roman"/>
          <w:sz w:val="24"/>
          <w:szCs w:val="24"/>
        </w:rPr>
        <w:tab/>
      </w:r>
      <w:r w:rsidRPr="00E722DA">
        <w:rPr>
          <w:rFonts w:ascii="Times New Roman" w:hAnsi="Times New Roman" w:cs="Times New Roman"/>
          <w:sz w:val="24"/>
          <w:szCs w:val="24"/>
        </w:rPr>
        <w:tab/>
      </w:r>
      <w:proofErr w:type="gramStart"/>
      <w:r w:rsidRPr="00E722DA">
        <w:rPr>
          <w:rFonts w:ascii="Times New Roman" w:hAnsi="Times New Roman" w:cs="Times New Roman"/>
          <w:sz w:val="24"/>
          <w:szCs w:val="24"/>
        </w:rPr>
        <w:t>begin</w:t>
      </w:r>
      <w:proofErr w:type="gramEnd"/>
    </w:p>
    <w:p w14:paraId="723360D2" w14:textId="77777777" w:rsidR="006632FA" w:rsidRPr="00E722DA" w:rsidRDefault="006632FA"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r>
      <w:r w:rsidRPr="00E722DA">
        <w:rPr>
          <w:rFonts w:ascii="Times New Roman" w:hAnsi="Times New Roman" w:cs="Times New Roman"/>
          <w:sz w:val="24"/>
          <w:szCs w:val="24"/>
        </w:rPr>
        <w:tab/>
      </w:r>
      <w:r w:rsidRPr="00E722DA">
        <w:rPr>
          <w:rFonts w:ascii="Times New Roman" w:hAnsi="Times New Roman" w:cs="Times New Roman"/>
          <w:sz w:val="24"/>
          <w:szCs w:val="24"/>
        </w:rPr>
        <w:tab/>
        <w:t>led1&lt;=0;</w:t>
      </w:r>
    </w:p>
    <w:p w14:paraId="38165725" w14:textId="77777777" w:rsidR="006632FA" w:rsidRPr="00E722DA" w:rsidRDefault="006632FA"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r>
      <w:r w:rsidRPr="00E722DA">
        <w:rPr>
          <w:rFonts w:ascii="Times New Roman" w:hAnsi="Times New Roman" w:cs="Times New Roman"/>
          <w:sz w:val="24"/>
          <w:szCs w:val="24"/>
        </w:rPr>
        <w:tab/>
      </w:r>
      <w:r w:rsidRPr="00E722DA">
        <w:rPr>
          <w:rFonts w:ascii="Times New Roman" w:hAnsi="Times New Roman" w:cs="Times New Roman"/>
          <w:sz w:val="24"/>
          <w:szCs w:val="24"/>
        </w:rPr>
        <w:tab/>
      </w:r>
      <w:proofErr w:type="gramStart"/>
      <w:r w:rsidRPr="00E722DA">
        <w:rPr>
          <w:rFonts w:ascii="Times New Roman" w:hAnsi="Times New Roman" w:cs="Times New Roman"/>
          <w:sz w:val="24"/>
          <w:szCs w:val="24"/>
        </w:rPr>
        <w:t>end</w:t>
      </w:r>
      <w:proofErr w:type="gramEnd"/>
    </w:p>
    <w:p w14:paraId="4C1A04C7" w14:textId="77777777" w:rsidR="006632FA" w:rsidRPr="00E722DA" w:rsidRDefault="006632FA"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r>
      <w:r w:rsidRPr="00E722DA">
        <w:rPr>
          <w:rFonts w:ascii="Times New Roman" w:hAnsi="Times New Roman" w:cs="Times New Roman"/>
          <w:sz w:val="24"/>
          <w:szCs w:val="24"/>
        </w:rPr>
        <w:tab/>
      </w:r>
      <w:r w:rsidRPr="00E722DA">
        <w:rPr>
          <w:rFonts w:ascii="Times New Roman" w:hAnsi="Times New Roman" w:cs="Times New Roman"/>
          <w:sz w:val="24"/>
          <w:szCs w:val="24"/>
        </w:rPr>
        <w:tab/>
        <w:t xml:space="preserve">//least </w:t>
      </w:r>
      <w:proofErr w:type="spellStart"/>
      <w:r w:rsidRPr="00E722DA">
        <w:rPr>
          <w:rFonts w:ascii="Times New Roman" w:hAnsi="Times New Roman" w:cs="Times New Roman"/>
          <w:sz w:val="24"/>
          <w:szCs w:val="24"/>
        </w:rPr>
        <w:t>signigicant</w:t>
      </w:r>
      <w:proofErr w:type="spellEnd"/>
      <w:r w:rsidRPr="00E722DA">
        <w:rPr>
          <w:rFonts w:ascii="Times New Roman" w:hAnsi="Times New Roman" w:cs="Times New Roman"/>
          <w:sz w:val="24"/>
          <w:szCs w:val="24"/>
        </w:rPr>
        <w:t xml:space="preserve"> switch is not HIGH &amp;&amp;</w:t>
      </w:r>
    </w:p>
    <w:p w14:paraId="1D361412" w14:textId="77777777" w:rsidR="006632FA" w:rsidRPr="00E722DA" w:rsidRDefault="006632FA"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r>
      <w:r w:rsidRPr="00E722DA">
        <w:rPr>
          <w:rFonts w:ascii="Times New Roman" w:hAnsi="Times New Roman" w:cs="Times New Roman"/>
          <w:sz w:val="24"/>
          <w:szCs w:val="24"/>
        </w:rPr>
        <w:tab/>
      </w:r>
      <w:r w:rsidRPr="00E722DA">
        <w:rPr>
          <w:rFonts w:ascii="Times New Roman" w:hAnsi="Times New Roman" w:cs="Times New Roman"/>
          <w:sz w:val="24"/>
          <w:szCs w:val="24"/>
        </w:rPr>
        <w:tab/>
        <w:t>//any 3 switches in a row are low</w:t>
      </w:r>
    </w:p>
    <w:p w14:paraId="3EACBED8" w14:textId="77777777" w:rsidR="006632FA" w:rsidRPr="00E722DA" w:rsidRDefault="006632FA"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r>
      <w:r w:rsidRPr="00E722DA">
        <w:rPr>
          <w:rFonts w:ascii="Times New Roman" w:hAnsi="Times New Roman" w:cs="Times New Roman"/>
          <w:sz w:val="24"/>
          <w:szCs w:val="24"/>
        </w:rPr>
        <w:tab/>
      </w:r>
      <w:r w:rsidRPr="00E722DA">
        <w:rPr>
          <w:rFonts w:ascii="Times New Roman" w:hAnsi="Times New Roman" w:cs="Times New Roman"/>
          <w:sz w:val="24"/>
          <w:szCs w:val="24"/>
        </w:rPr>
        <w:tab/>
      </w:r>
      <w:proofErr w:type="gramStart"/>
      <w:r w:rsidRPr="00E722DA">
        <w:rPr>
          <w:rFonts w:ascii="Times New Roman" w:hAnsi="Times New Roman" w:cs="Times New Roman"/>
          <w:sz w:val="24"/>
          <w:szCs w:val="24"/>
        </w:rPr>
        <w:t>if</w:t>
      </w:r>
      <w:proofErr w:type="gramEnd"/>
      <w:r w:rsidRPr="00E722DA">
        <w:rPr>
          <w:rFonts w:ascii="Times New Roman" w:hAnsi="Times New Roman" w:cs="Times New Roman"/>
          <w:sz w:val="24"/>
          <w:szCs w:val="24"/>
        </w:rPr>
        <w:t xml:space="preserve"> (h==0 &amp;&amp; (a==1 &amp;&amp; b==1 &amp;&amp; c==1 || b==1 &amp;&amp;</w:t>
      </w:r>
    </w:p>
    <w:p w14:paraId="0422492D" w14:textId="77777777" w:rsidR="006632FA" w:rsidRPr="00E722DA" w:rsidRDefault="006632FA"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r>
      <w:r w:rsidRPr="00E722DA">
        <w:rPr>
          <w:rFonts w:ascii="Times New Roman" w:hAnsi="Times New Roman" w:cs="Times New Roman"/>
          <w:sz w:val="24"/>
          <w:szCs w:val="24"/>
        </w:rPr>
        <w:tab/>
      </w:r>
      <w:r w:rsidRPr="00E722DA">
        <w:rPr>
          <w:rFonts w:ascii="Times New Roman" w:hAnsi="Times New Roman" w:cs="Times New Roman"/>
          <w:sz w:val="24"/>
          <w:szCs w:val="24"/>
        </w:rPr>
        <w:tab/>
      </w:r>
      <w:proofErr w:type="gramStart"/>
      <w:r w:rsidRPr="00E722DA">
        <w:rPr>
          <w:rFonts w:ascii="Times New Roman" w:hAnsi="Times New Roman" w:cs="Times New Roman"/>
          <w:sz w:val="24"/>
          <w:szCs w:val="24"/>
        </w:rPr>
        <w:t>c</w:t>
      </w:r>
      <w:proofErr w:type="gramEnd"/>
      <w:r w:rsidRPr="00E722DA">
        <w:rPr>
          <w:rFonts w:ascii="Times New Roman" w:hAnsi="Times New Roman" w:cs="Times New Roman"/>
          <w:sz w:val="24"/>
          <w:szCs w:val="24"/>
        </w:rPr>
        <w:t>==1 &amp;&amp; d==1</w:t>
      </w:r>
    </w:p>
    <w:p w14:paraId="325DFB9F" w14:textId="77777777" w:rsidR="006632FA" w:rsidRPr="00E722DA" w:rsidRDefault="006632FA"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r>
      <w:r w:rsidRPr="00E722DA">
        <w:rPr>
          <w:rFonts w:ascii="Times New Roman" w:hAnsi="Times New Roman" w:cs="Times New Roman"/>
          <w:sz w:val="24"/>
          <w:szCs w:val="24"/>
        </w:rPr>
        <w:tab/>
      </w:r>
      <w:r w:rsidRPr="00E722DA">
        <w:rPr>
          <w:rFonts w:ascii="Times New Roman" w:hAnsi="Times New Roman" w:cs="Times New Roman"/>
          <w:sz w:val="24"/>
          <w:szCs w:val="24"/>
        </w:rPr>
        <w:tab/>
        <w:t xml:space="preserve">|| </w:t>
      </w:r>
      <w:proofErr w:type="gramStart"/>
      <w:r w:rsidRPr="00E722DA">
        <w:rPr>
          <w:rFonts w:ascii="Times New Roman" w:hAnsi="Times New Roman" w:cs="Times New Roman"/>
          <w:sz w:val="24"/>
          <w:szCs w:val="24"/>
        </w:rPr>
        <w:t>c</w:t>
      </w:r>
      <w:proofErr w:type="gramEnd"/>
      <w:r w:rsidRPr="00E722DA">
        <w:rPr>
          <w:rFonts w:ascii="Times New Roman" w:hAnsi="Times New Roman" w:cs="Times New Roman"/>
          <w:sz w:val="24"/>
          <w:szCs w:val="24"/>
        </w:rPr>
        <w:t>==1 &amp;&amp; d==1 &amp;&amp; e==1 || d==1 &amp;&amp; e==1</w:t>
      </w:r>
    </w:p>
    <w:p w14:paraId="5A8AC60C" w14:textId="77777777" w:rsidR="006632FA" w:rsidRPr="00E722DA" w:rsidRDefault="006632FA"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r>
      <w:r w:rsidRPr="00E722DA">
        <w:rPr>
          <w:rFonts w:ascii="Times New Roman" w:hAnsi="Times New Roman" w:cs="Times New Roman"/>
          <w:sz w:val="24"/>
          <w:szCs w:val="24"/>
        </w:rPr>
        <w:tab/>
      </w:r>
      <w:r w:rsidRPr="00E722DA">
        <w:rPr>
          <w:rFonts w:ascii="Times New Roman" w:hAnsi="Times New Roman" w:cs="Times New Roman"/>
          <w:sz w:val="24"/>
          <w:szCs w:val="24"/>
        </w:rPr>
        <w:tab/>
        <w:t>&amp;&amp; f==1</w:t>
      </w:r>
    </w:p>
    <w:p w14:paraId="18DC988C" w14:textId="77777777" w:rsidR="006632FA" w:rsidRPr="00E722DA" w:rsidRDefault="006632FA"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r>
      <w:r w:rsidRPr="00E722DA">
        <w:rPr>
          <w:rFonts w:ascii="Times New Roman" w:hAnsi="Times New Roman" w:cs="Times New Roman"/>
          <w:sz w:val="24"/>
          <w:szCs w:val="24"/>
        </w:rPr>
        <w:tab/>
      </w:r>
      <w:r w:rsidRPr="00E722DA">
        <w:rPr>
          <w:rFonts w:ascii="Times New Roman" w:hAnsi="Times New Roman" w:cs="Times New Roman"/>
          <w:sz w:val="24"/>
          <w:szCs w:val="24"/>
        </w:rPr>
        <w:tab/>
        <w:t xml:space="preserve">|| </w:t>
      </w:r>
      <w:proofErr w:type="gramStart"/>
      <w:r w:rsidRPr="00E722DA">
        <w:rPr>
          <w:rFonts w:ascii="Times New Roman" w:hAnsi="Times New Roman" w:cs="Times New Roman"/>
          <w:sz w:val="24"/>
          <w:szCs w:val="24"/>
        </w:rPr>
        <w:t>e</w:t>
      </w:r>
      <w:proofErr w:type="gramEnd"/>
      <w:r w:rsidRPr="00E722DA">
        <w:rPr>
          <w:rFonts w:ascii="Times New Roman" w:hAnsi="Times New Roman" w:cs="Times New Roman"/>
          <w:sz w:val="24"/>
          <w:szCs w:val="24"/>
        </w:rPr>
        <w:t>==1 &amp;&amp; f==1 &amp;&amp; g==1 || f==1 &amp;&amp; g==1</w:t>
      </w:r>
    </w:p>
    <w:p w14:paraId="61D4F2B2" w14:textId="77777777" w:rsidR="006632FA" w:rsidRPr="00E722DA" w:rsidRDefault="006632FA"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r>
      <w:r w:rsidRPr="00E722DA">
        <w:rPr>
          <w:rFonts w:ascii="Times New Roman" w:hAnsi="Times New Roman" w:cs="Times New Roman"/>
          <w:sz w:val="24"/>
          <w:szCs w:val="24"/>
        </w:rPr>
        <w:tab/>
      </w:r>
      <w:r w:rsidRPr="00E722DA">
        <w:rPr>
          <w:rFonts w:ascii="Times New Roman" w:hAnsi="Times New Roman" w:cs="Times New Roman"/>
          <w:sz w:val="24"/>
          <w:szCs w:val="24"/>
        </w:rPr>
        <w:tab/>
        <w:t>&amp;&amp; h==1))</w:t>
      </w:r>
    </w:p>
    <w:p w14:paraId="416F8D93" w14:textId="77777777" w:rsidR="006632FA" w:rsidRPr="00E722DA" w:rsidRDefault="006632FA"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r>
      <w:r w:rsidRPr="00E722DA">
        <w:rPr>
          <w:rFonts w:ascii="Times New Roman" w:hAnsi="Times New Roman" w:cs="Times New Roman"/>
          <w:sz w:val="24"/>
          <w:szCs w:val="24"/>
        </w:rPr>
        <w:tab/>
      </w:r>
      <w:r w:rsidRPr="00E722DA">
        <w:rPr>
          <w:rFonts w:ascii="Times New Roman" w:hAnsi="Times New Roman" w:cs="Times New Roman"/>
          <w:sz w:val="24"/>
          <w:szCs w:val="24"/>
        </w:rPr>
        <w:tab/>
      </w:r>
      <w:proofErr w:type="gramStart"/>
      <w:r w:rsidRPr="00E722DA">
        <w:rPr>
          <w:rFonts w:ascii="Times New Roman" w:hAnsi="Times New Roman" w:cs="Times New Roman"/>
          <w:sz w:val="24"/>
          <w:szCs w:val="24"/>
        </w:rPr>
        <w:t>begin</w:t>
      </w:r>
      <w:proofErr w:type="gramEnd"/>
    </w:p>
    <w:p w14:paraId="6F97245B" w14:textId="77777777" w:rsidR="006632FA" w:rsidRPr="00E722DA" w:rsidRDefault="006632FA"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r>
      <w:r w:rsidRPr="00E722DA">
        <w:rPr>
          <w:rFonts w:ascii="Times New Roman" w:hAnsi="Times New Roman" w:cs="Times New Roman"/>
          <w:sz w:val="24"/>
          <w:szCs w:val="24"/>
        </w:rPr>
        <w:tab/>
      </w:r>
      <w:r w:rsidRPr="00E722DA">
        <w:rPr>
          <w:rFonts w:ascii="Times New Roman" w:hAnsi="Times New Roman" w:cs="Times New Roman"/>
          <w:sz w:val="24"/>
          <w:szCs w:val="24"/>
        </w:rPr>
        <w:tab/>
        <w:t>led2&lt;=1;</w:t>
      </w:r>
    </w:p>
    <w:p w14:paraId="145A9CBD" w14:textId="77777777" w:rsidR="006632FA" w:rsidRPr="00E722DA" w:rsidRDefault="006632FA"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r>
      <w:r w:rsidRPr="00E722DA">
        <w:rPr>
          <w:rFonts w:ascii="Times New Roman" w:hAnsi="Times New Roman" w:cs="Times New Roman"/>
          <w:sz w:val="24"/>
          <w:szCs w:val="24"/>
        </w:rPr>
        <w:tab/>
      </w:r>
      <w:r w:rsidRPr="00E722DA">
        <w:rPr>
          <w:rFonts w:ascii="Times New Roman" w:hAnsi="Times New Roman" w:cs="Times New Roman"/>
          <w:sz w:val="24"/>
          <w:szCs w:val="24"/>
        </w:rPr>
        <w:tab/>
      </w:r>
      <w:proofErr w:type="gramStart"/>
      <w:r w:rsidRPr="00E722DA">
        <w:rPr>
          <w:rFonts w:ascii="Times New Roman" w:hAnsi="Times New Roman" w:cs="Times New Roman"/>
          <w:sz w:val="24"/>
          <w:szCs w:val="24"/>
        </w:rPr>
        <w:t>end</w:t>
      </w:r>
      <w:proofErr w:type="gramEnd"/>
    </w:p>
    <w:p w14:paraId="733BC4DD" w14:textId="77777777" w:rsidR="006632FA" w:rsidRPr="00E722DA" w:rsidRDefault="006632FA"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r>
      <w:r w:rsidRPr="00E722DA">
        <w:rPr>
          <w:rFonts w:ascii="Times New Roman" w:hAnsi="Times New Roman" w:cs="Times New Roman"/>
          <w:sz w:val="24"/>
          <w:szCs w:val="24"/>
        </w:rPr>
        <w:tab/>
      </w:r>
      <w:r w:rsidRPr="00E722DA">
        <w:rPr>
          <w:rFonts w:ascii="Times New Roman" w:hAnsi="Times New Roman" w:cs="Times New Roman"/>
          <w:sz w:val="24"/>
          <w:szCs w:val="24"/>
        </w:rPr>
        <w:tab/>
      </w:r>
      <w:proofErr w:type="gramStart"/>
      <w:r w:rsidRPr="00E722DA">
        <w:rPr>
          <w:rFonts w:ascii="Times New Roman" w:hAnsi="Times New Roman" w:cs="Times New Roman"/>
          <w:sz w:val="24"/>
          <w:szCs w:val="24"/>
        </w:rPr>
        <w:t>else</w:t>
      </w:r>
      <w:proofErr w:type="gramEnd"/>
    </w:p>
    <w:p w14:paraId="56FC5A0E" w14:textId="77777777" w:rsidR="006632FA" w:rsidRPr="00E722DA" w:rsidRDefault="006632FA"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r>
      <w:r w:rsidRPr="00E722DA">
        <w:rPr>
          <w:rFonts w:ascii="Times New Roman" w:hAnsi="Times New Roman" w:cs="Times New Roman"/>
          <w:sz w:val="24"/>
          <w:szCs w:val="24"/>
        </w:rPr>
        <w:tab/>
      </w:r>
      <w:r w:rsidRPr="00E722DA">
        <w:rPr>
          <w:rFonts w:ascii="Times New Roman" w:hAnsi="Times New Roman" w:cs="Times New Roman"/>
          <w:sz w:val="24"/>
          <w:szCs w:val="24"/>
        </w:rPr>
        <w:tab/>
      </w:r>
      <w:proofErr w:type="gramStart"/>
      <w:r w:rsidRPr="00E722DA">
        <w:rPr>
          <w:rFonts w:ascii="Times New Roman" w:hAnsi="Times New Roman" w:cs="Times New Roman"/>
          <w:sz w:val="24"/>
          <w:szCs w:val="24"/>
        </w:rPr>
        <w:t>begin</w:t>
      </w:r>
      <w:proofErr w:type="gramEnd"/>
    </w:p>
    <w:p w14:paraId="2A17AA06" w14:textId="77777777" w:rsidR="006632FA" w:rsidRPr="00E722DA" w:rsidRDefault="006632FA"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r>
      <w:r w:rsidRPr="00E722DA">
        <w:rPr>
          <w:rFonts w:ascii="Times New Roman" w:hAnsi="Times New Roman" w:cs="Times New Roman"/>
          <w:sz w:val="24"/>
          <w:szCs w:val="24"/>
        </w:rPr>
        <w:tab/>
      </w:r>
      <w:r w:rsidRPr="00E722DA">
        <w:rPr>
          <w:rFonts w:ascii="Times New Roman" w:hAnsi="Times New Roman" w:cs="Times New Roman"/>
          <w:sz w:val="24"/>
          <w:szCs w:val="24"/>
        </w:rPr>
        <w:tab/>
        <w:t>led2&lt;=0;</w:t>
      </w:r>
    </w:p>
    <w:p w14:paraId="68E260F9" w14:textId="77777777" w:rsidR="006632FA" w:rsidRPr="00E722DA" w:rsidRDefault="006632FA"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r>
      <w:r w:rsidRPr="00E722DA">
        <w:rPr>
          <w:rFonts w:ascii="Times New Roman" w:hAnsi="Times New Roman" w:cs="Times New Roman"/>
          <w:sz w:val="24"/>
          <w:szCs w:val="24"/>
        </w:rPr>
        <w:tab/>
      </w:r>
      <w:r w:rsidRPr="00E722DA">
        <w:rPr>
          <w:rFonts w:ascii="Times New Roman" w:hAnsi="Times New Roman" w:cs="Times New Roman"/>
          <w:sz w:val="24"/>
          <w:szCs w:val="24"/>
        </w:rPr>
        <w:tab/>
      </w:r>
      <w:proofErr w:type="gramStart"/>
      <w:r w:rsidRPr="00E722DA">
        <w:rPr>
          <w:rFonts w:ascii="Times New Roman" w:hAnsi="Times New Roman" w:cs="Times New Roman"/>
          <w:sz w:val="24"/>
          <w:szCs w:val="24"/>
        </w:rPr>
        <w:t>end</w:t>
      </w:r>
      <w:proofErr w:type="gramEnd"/>
    </w:p>
    <w:p w14:paraId="4FAF2485" w14:textId="77777777" w:rsidR="006632FA" w:rsidRPr="00E722DA" w:rsidRDefault="006632FA"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r>
      <w:r w:rsidRPr="00E722DA">
        <w:rPr>
          <w:rFonts w:ascii="Times New Roman" w:hAnsi="Times New Roman" w:cs="Times New Roman"/>
          <w:sz w:val="24"/>
          <w:szCs w:val="24"/>
        </w:rPr>
        <w:tab/>
      </w:r>
      <w:r w:rsidRPr="00E722DA">
        <w:rPr>
          <w:rFonts w:ascii="Times New Roman" w:hAnsi="Times New Roman" w:cs="Times New Roman"/>
          <w:sz w:val="24"/>
          <w:szCs w:val="24"/>
        </w:rPr>
        <w:tab/>
      </w:r>
      <w:proofErr w:type="gramStart"/>
      <w:r w:rsidRPr="00E722DA">
        <w:rPr>
          <w:rFonts w:ascii="Times New Roman" w:hAnsi="Times New Roman" w:cs="Times New Roman"/>
          <w:sz w:val="24"/>
          <w:szCs w:val="24"/>
        </w:rPr>
        <w:t>end</w:t>
      </w:r>
      <w:proofErr w:type="gramEnd"/>
    </w:p>
    <w:p w14:paraId="26806D7A" w14:textId="5C237FBA" w:rsidR="00350A04" w:rsidRPr="00E722DA" w:rsidRDefault="006632FA"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lastRenderedPageBreak/>
        <w:tab/>
      </w:r>
      <w:r w:rsidRPr="00E722DA">
        <w:rPr>
          <w:rFonts w:ascii="Times New Roman" w:hAnsi="Times New Roman" w:cs="Times New Roman"/>
          <w:sz w:val="24"/>
          <w:szCs w:val="24"/>
        </w:rPr>
        <w:tab/>
      </w:r>
      <w:proofErr w:type="spellStart"/>
      <w:proofErr w:type="gramStart"/>
      <w:r w:rsidRPr="00E722DA">
        <w:rPr>
          <w:rFonts w:ascii="Times New Roman" w:hAnsi="Times New Roman" w:cs="Times New Roman"/>
          <w:sz w:val="24"/>
          <w:szCs w:val="24"/>
        </w:rPr>
        <w:t>endmodule</w:t>
      </w:r>
      <w:r w:rsidR="00C6756E" w:rsidRPr="00E722DA">
        <w:rPr>
          <w:rFonts w:ascii="Times New Roman" w:hAnsi="Times New Roman" w:cs="Times New Roman"/>
          <w:sz w:val="24"/>
          <w:szCs w:val="24"/>
        </w:rPr>
        <w:t>s</w:t>
      </w:r>
      <w:proofErr w:type="spellEnd"/>
      <w:proofErr w:type="gramEnd"/>
    </w:p>
    <w:p w14:paraId="01AA5EE4" w14:textId="77777777" w:rsidR="006632FA" w:rsidRPr="00E722DA" w:rsidRDefault="006632FA" w:rsidP="00E722DA">
      <w:pPr>
        <w:spacing w:after="0" w:line="240" w:lineRule="auto"/>
        <w:rPr>
          <w:rFonts w:ascii="Times New Roman" w:hAnsi="Times New Roman" w:cs="Times New Roman"/>
          <w:sz w:val="24"/>
          <w:szCs w:val="24"/>
        </w:rPr>
      </w:pPr>
    </w:p>
    <w:p w14:paraId="7297873F" w14:textId="27FDC759" w:rsidR="00350A04" w:rsidRPr="00E722DA" w:rsidRDefault="00350A04"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Test Bench:</w:t>
      </w:r>
    </w:p>
    <w:p w14:paraId="6929F907" w14:textId="77777777" w:rsidR="006632FA" w:rsidRPr="00E722DA" w:rsidRDefault="006632FA"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w:t>
      </w:r>
      <w:proofErr w:type="gramStart"/>
      <w:r w:rsidRPr="00E722DA">
        <w:rPr>
          <w:rFonts w:ascii="Times New Roman" w:hAnsi="Times New Roman" w:cs="Times New Roman"/>
          <w:sz w:val="24"/>
          <w:szCs w:val="24"/>
        </w:rPr>
        <w:t>timescale</w:t>
      </w:r>
      <w:proofErr w:type="gramEnd"/>
      <w:r w:rsidRPr="00E722DA">
        <w:rPr>
          <w:rFonts w:ascii="Times New Roman" w:hAnsi="Times New Roman" w:cs="Times New Roman"/>
          <w:sz w:val="24"/>
          <w:szCs w:val="24"/>
        </w:rPr>
        <w:t xml:space="preserve"> 1ns</w:t>
      </w:r>
      <w:r w:rsidRPr="00E722DA">
        <w:rPr>
          <w:rFonts w:ascii="Times New Roman" w:hAnsi="Times New Roman" w:cs="Times New Roman"/>
          <w:sz w:val="24"/>
          <w:szCs w:val="24"/>
        </w:rPr>
        <w:tab/>
        <w:t>/ 1ps</w:t>
      </w:r>
    </w:p>
    <w:p w14:paraId="0A436846" w14:textId="77777777" w:rsidR="006632FA" w:rsidRPr="00E722DA" w:rsidRDefault="006632FA" w:rsidP="00E722DA">
      <w:pPr>
        <w:spacing w:after="0" w:line="240" w:lineRule="auto"/>
        <w:rPr>
          <w:rFonts w:ascii="Times New Roman" w:hAnsi="Times New Roman" w:cs="Times New Roman"/>
          <w:sz w:val="24"/>
          <w:szCs w:val="24"/>
        </w:rPr>
      </w:pPr>
      <w:proofErr w:type="gramStart"/>
      <w:r w:rsidRPr="00E722DA">
        <w:rPr>
          <w:rFonts w:ascii="Times New Roman" w:hAnsi="Times New Roman" w:cs="Times New Roman"/>
          <w:sz w:val="24"/>
          <w:szCs w:val="24"/>
        </w:rPr>
        <w:t>module</w:t>
      </w:r>
      <w:proofErr w:type="gramEnd"/>
      <w:r w:rsidRPr="00E722DA">
        <w:rPr>
          <w:rFonts w:ascii="Times New Roman" w:hAnsi="Times New Roman" w:cs="Times New Roman"/>
          <w:sz w:val="24"/>
          <w:szCs w:val="24"/>
        </w:rPr>
        <w:t xml:space="preserve"> Part7TB();</w:t>
      </w:r>
    </w:p>
    <w:p w14:paraId="5703FA07" w14:textId="77777777" w:rsidR="006632FA" w:rsidRPr="00E722DA" w:rsidRDefault="006632FA"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r>
      <w:proofErr w:type="spellStart"/>
      <w:proofErr w:type="gramStart"/>
      <w:r w:rsidRPr="00E722DA">
        <w:rPr>
          <w:rFonts w:ascii="Times New Roman" w:hAnsi="Times New Roman" w:cs="Times New Roman"/>
          <w:sz w:val="24"/>
          <w:szCs w:val="24"/>
        </w:rPr>
        <w:t>reg</w:t>
      </w:r>
      <w:proofErr w:type="spellEnd"/>
      <w:proofErr w:type="gramEnd"/>
      <w:r w:rsidRPr="00E722DA">
        <w:rPr>
          <w:rFonts w:ascii="Times New Roman" w:hAnsi="Times New Roman" w:cs="Times New Roman"/>
          <w:sz w:val="24"/>
          <w:szCs w:val="24"/>
        </w:rPr>
        <w:t xml:space="preserve"> a, b, c, d, e, f, g, h;</w:t>
      </w:r>
    </w:p>
    <w:p w14:paraId="4E9BCC03" w14:textId="77777777" w:rsidR="006632FA" w:rsidRPr="00E722DA" w:rsidRDefault="006632FA"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r>
      <w:proofErr w:type="gramStart"/>
      <w:r w:rsidRPr="00E722DA">
        <w:rPr>
          <w:rFonts w:ascii="Times New Roman" w:hAnsi="Times New Roman" w:cs="Times New Roman"/>
          <w:sz w:val="24"/>
          <w:szCs w:val="24"/>
        </w:rPr>
        <w:t>wire</w:t>
      </w:r>
      <w:proofErr w:type="gramEnd"/>
      <w:r w:rsidRPr="00E722DA">
        <w:rPr>
          <w:rFonts w:ascii="Times New Roman" w:hAnsi="Times New Roman" w:cs="Times New Roman"/>
          <w:sz w:val="24"/>
          <w:szCs w:val="24"/>
        </w:rPr>
        <w:t xml:space="preserve"> led1, led2;</w:t>
      </w:r>
    </w:p>
    <w:p w14:paraId="49EE7764" w14:textId="77777777" w:rsidR="006632FA" w:rsidRPr="00E722DA" w:rsidRDefault="006632FA"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r>
    </w:p>
    <w:p w14:paraId="5C670B2C" w14:textId="77777777" w:rsidR="006632FA" w:rsidRPr="00E722DA" w:rsidRDefault="006632FA"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t xml:space="preserve">Part7 </w:t>
      </w:r>
      <w:proofErr w:type="spellStart"/>
      <w:r w:rsidRPr="00E722DA">
        <w:rPr>
          <w:rFonts w:ascii="Times New Roman" w:hAnsi="Times New Roman" w:cs="Times New Roman"/>
          <w:sz w:val="24"/>
          <w:szCs w:val="24"/>
        </w:rPr>
        <w:t>uut</w:t>
      </w:r>
      <w:proofErr w:type="spellEnd"/>
      <w:r w:rsidRPr="00E722DA">
        <w:rPr>
          <w:rFonts w:ascii="Times New Roman" w:hAnsi="Times New Roman" w:cs="Times New Roman"/>
          <w:sz w:val="24"/>
          <w:szCs w:val="24"/>
        </w:rPr>
        <w:t xml:space="preserve"> (.a(a), .b(b), .c(c), .d(d), .e(e), .f(f), .g(g), .h(h), .led1(led1), .led2(led2));</w:t>
      </w:r>
    </w:p>
    <w:p w14:paraId="78247AA3" w14:textId="77777777" w:rsidR="006632FA" w:rsidRPr="00E722DA" w:rsidRDefault="006632FA"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r>
    </w:p>
    <w:p w14:paraId="2A81AF62" w14:textId="77777777" w:rsidR="006632FA" w:rsidRPr="00E722DA" w:rsidRDefault="006632FA"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r>
      <w:proofErr w:type="gramStart"/>
      <w:r w:rsidRPr="00E722DA">
        <w:rPr>
          <w:rFonts w:ascii="Times New Roman" w:hAnsi="Times New Roman" w:cs="Times New Roman"/>
          <w:sz w:val="24"/>
          <w:szCs w:val="24"/>
        </w:rPr>
        <w:t>initial</w:t>
      </w:r>
      <w:proofErr w:type="gramEnd"/>
      <w:r w:rsidRPr="00E722DA">
        <w:rPr>
          <w:rFonts w:ascii="Times New Roman" w:hAnsi="Times New Roman" w:cs="Times New Roman"/>
          <w:sz w:val="24"/>
          <w:szCs w:val="24"/>
        </w:rPr>
        <w:t xml:space="preserve"> begin</w:t>
      </w:r>
    </w:p>
    <w:p w14:paraId="4C32194B" w14:textId="77777777" w:rsidR="006632FA" w:rsidRPr="00E722DA" w:rsidRDefault="006632FA"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t>a = 1'b0;</w:t>
      </w:r>
    </w:p>
    <w:p w14:paraId="39013228" w14:textId="77777777" w:rsidR="006632FA" w:rsidRPr="00E722DA" w:rsidRDefault="006632FA"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t>b = 1'b1;</w:t>
      </w:r>
    </w:p>
    <w:p w14:paraId="7DEDEF2F" w14:textId="77777777" w:rsidR="006632FA" w:rsidRPr="00E722DA" w:rsidRDefault="006632FA"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t>c = 1'b0;</w:t>
      </w:r>
    </w:p>
    <w:p w14:paraId="2BFDE94B" w14:textId="77777777" w:rsidR="006632FA" w:rsidRPr="00E722DA" w:rsidRDefault="006632FA"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t>d = 1'b1;</w:t>
      </w:r>
    </w:p>
    <w:p w14:paraId="46EBA89B" w14:textId="77777777" w:rsidR="006632FA" w:rsidRPr="00E722DA" w:rsidRDefault="006632FA"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r>
    </w:p>
    <w:p w14:paraId="59B00B4A" w14:textId="77777777" w:rsidR="006632FA" w:rsidRPr="00E722DA" w:rsidRDefault="006632FA"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t>e = 1'b0;</w:t>
      </w:r>
    </w:p>
    <w:p w14:paraId="51ADEC93" w14:textId="77777777" w:rsidR="006632FA" w:rsidRPr="00E722DA" w:rsidRDefault="006632FA"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t>f = 1'b1;</w:t>
      </w:r>
    </w:p>
    <w:p w14:paraId="1859A350" w14:textId="77777777" w:rsidR="006632FA" w:rsidRPr="00E722DA" w:rsidRDefault="006632FA"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t>g = 1'b0;</w:t>
      </w:r>
    </w:p>
    <w:p w14:paraId="41DAFAB8" w14:textId="77777777" w:rsidR="006632FA" w:rsidRPr="00E722DA" w:rsidRDefault="006632FA"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t>h = 1'b1;</w:t>
      </w:r>
    </w:p>
    <w:p w14:paraId="08D149B3" w14:textId="77777777" w:rsidR="006632FA" w:rsidRPr="00E722DA" w:rsidRDefault="006632FA"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r>
    </w:p>
    <w:p w14:paraId="60051E3C" w14:textId="77777777" w:rsidR="006632FA" w:rsidRPr="00E722DA" w:rsidRDefault="006632FA"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t>#20;</w:t>
      </w:r>
    </w:p>
    <w:p w14:paraId="3F65C534" w14:textId="77777777" w:rsidR="006632FA" w:rsidRPr="00E722DA" w:rsidRDefault="006632FA"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t>a = 1'b0;</w:t>
      </w:r>
    </w:p>
    <w:p w14:paraId="3E4B3AD3" w14:textId="77777777" w:rsidR="006632FA" w:rsidRPr="00E722DA" w:rsidRDefault="006632FA"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t>b = 1'b1;</w:t>
      </w:r>
    </w:p>
    <w:p w14:paraId="671C8FCF" w14:textId="77777777" w:rsidR="006632FA" w:rsidRPr="00E722DA" w:rsidRDefault="006632FA"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t>c = 1'b1;</w:t>
      </w:r>
    </w:p>
    <w:p w14:paraId="4DC5EC43" w14:textId="77777777" w:rsidR="006632FA" w:rsidRPr="00E722DA" w:rsidRDefault="006632FA"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t>d = 1'b1;</w:t>
      </w:r>
    </w:p>
    <w:p w14:paraId="3D05AE0B" w14:textId="77777777" w:rsidR="006632FA" w:rsidRPr="00E722DA" w:rsidRDefault="006632FA"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r>
    </w:p>
    <w:p w14:paraId="1DF29E76" w14:textId="77777777" w:rsidR="006632FA" w:rsidRPr="00E722DA" w:rsidRDefault="006632FA"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t>e = 1'b0;</w:t>
      </w:r>
    </w:p>
    <w:p w14:paraId="7FB5CCC3" w14:textId="77777777" w:rsidR="006632FA" w:rsidRPr="00E722DA" w:rsidRDefault="006632FA"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t>f = 1'b0;</w:t>
      </w:r>
    </w:p>
    <w:p w14:paraId="7C7D4202" w14:textId="77777777" w:rsidR="006632FA" w:rsidRPr="00E722DA" w:rsidRDefault="006632FA"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t>g = 1'b0;</w:t>
      </w:r>
    </w:p>
    <w:p w14:paraId="6C5A3997" w14:textId="77777777" w:rsidR="006632FA" w:rsidRPr="00E722DA" w:rsidRDefault="006632FA"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t>h = 1'b0;</w:t>
      </w:r>
    </w:p>
    <w:p w14:paraId="5C60413A" w14:textId="77777777" w:rsidR="006632FA" w:rsidRPr="00E722DA" w:rsidRDefault="006632FA"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r>
    </w:p>
    <w:p w14:paraId="73B33325" w14:textId="77777777" w:rsidR="006632FA" w:rsidRPr="00E722DA" w:rsidRDefault="006632FA"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t>#20;</w:t>
      </w:r>
    </w:p>
    <w:p w14:paraId="3CBE13EB" w14:textId="77777777" w:rsidR="006632FA" w:rsidRPr="00E722DA" w:rsidRDefault="006632FA"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t>a = 1'b0;</w:t>
      </w:r>
    </w:p>
    <w:p w14:paraId="630EF36A" w14:textId="77777777" w:rsidR="006632FA" w:rsidRPr="00E722DA" w:rsidRDefault="006632FA"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t>b = 1'b1;</w:t>
      </w:r>
    </w:p>
    <w:p w14:paraId="4F9D0991" w14:textId="77777777" w:rsidR="006632FA" w:rsidRPr="00E722DA" w:rsidRDefault="006632FA"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t>c = 1'b1;</w:t>
      </w:r>
    </w:p>
    <w:p w14:paraId="5684D445" w14:textId="77777777" w:rsidR="006632FA" w:rsidRPr="00E722DA" w:rsidRDefault="006632FA"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t>d = 1'b0;</w:t>
      </w:r>
    </w:p>
    <w:p w14:paraId="40D037AE" w14:textId="77777777" w:rsidR="006632FA" w:rsidRPr="00E722DA" w:rsidRDefault="006632FA"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r>
    </w:p>
    <w:p w14:paraId="0EF4D52C" w14:textId="77777777" w:rsidR="006632FA" w:rsidRPr="00E722DA" w:rsidRDefault="006632FA"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t>e = 1'b1;</w:t>
      </w:r>
    </w:p>
    <w:p w14:paraId="61A2ACFC" w14:textId="77777777" w:rsidR="006632FA" w:rsidRPr="00E722DA" w:rsidRDefault="006632FA"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t>f = 1'b1;</w:t>
      </w:r>
    </w:p>
    <w:p w14:paraId="38D31BA2" w14:textId="77777777" w:rsidR="006632FA" w:rsidRPr="00E722DA" w:rsidRDefault="006632FA"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t>g = 1'b1;</w:t>
      </w:r>
    </w:p>
    <w:p w14:paraId="15D7F8C3" w14:textId="77777777" w:rsidR="006632FA" w:rsidRPr="00E722DA" w:rsidRDefault="006632FA"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t>h = 1'b0;</w:t>
      </w:r>
    </w:p>
    <w:p w14:paraId="196EFB54" w14:textId="77777777" w:rsidR="006632FA" w:rsidRPr="00E722DA" w:rsidRDefault="006632FA"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r>
    </w:p>
    <w:p w14:paraId="51AC789E" w14:textId="77777777" w:rsidR="006632FA" w:rsidRPr="00E722DA" w:rsidRDefault="006632FA"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t>#20;</w:t>
      </w:r>
    </w:p>
    <w:p w14:paraId="609C1A97" w14:textId="77777777" w:rsidR="006632FA" w:rsidRPr="00E722DA" w:rsidRDefault="006632FA"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t>a = 1'b1;</w:t>
      </w:r>
    </w:p>
    <w:p w14:paraId="5FB500D9" w14:textId="77777777" w:rsidR="006632FA" w:rsidRPr="00E722DA" w:rsidRDefault="006632FA"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t>b = 1'b1;</w:t>
      </w:r>
    </w:p>
    <w:p w14:paraId="3DEE778C" w14:textId="77777777" w:rsidR="006632FA" w:rsidRPr="00E722DA" w:rsidRDefault="006632FA"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lastRenderedPageBreak/>
        <w:tab/>
        <w:t>c = 1'b1;</w:t>
      </w:r>
    </w:p>
    <w:p w14:paraId="006D1339" w14:textId="77777777" w:rsidR="006632FA" w:rsidRPr="00E722DA" w:rsidRDefault="006632FA"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t>d = 1'b0;</w:t>
      </w:r>
    </w:p>
    <w:p w14:paraId="7387319E" w14:textId="77777777" w:rsidR="006632FA" w:rsidRPr="00E722DA" w:rsidRDefault="006632FA"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r>
    </w:p>
    <w:p w14:paraId="24877848" w14:textId="77777777" w:rsidR="006632FA" w:rsidRPr="00E722DA" w:rsidRDefault="006632FA"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t>e = 1'b0;</w:t>
      </w:r>
    </w:p>
    <w:p w14:paraId="7C1E2729" w14:textId="77777777" w:rsidR="006632FA" w:rsidRPr="00E722DA" w:rsidRDefault="006632FA"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t>f = 1'b0;</w:t>
      </w:r>
    </w:p>
    <w:p w14:paraId="2BD15B43" w14:textId="77777777" w:rsidR="006632FA" w:rsidRPr="00E722DA" w:rsidRDefault="006632FA"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t>g = 1'b1;</w:t>
      </w:r>
    </w:p>
    <w:p w14:paraId="19A6ED7D" w14:textId="77777777" w:rsidR="006632FA" w:rsidRPr="00E722DA" w:rsidRDefault="006632FA"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t>h = 1'b1;</w:t>
      </w:r>
    </w:p>
    <w:p w14:paraId="33F18736" w14:textId="77777777" w:rsidR="006632FA" w:rsidRPr="00E722DA" w:rsidRDefault="006632FA"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r>
    </w:p>
    <w:p w14:paraId="53DD024D" w14:textId="77777777" w:rsidR="006632FA" w:rsidRPr="00E722DA" w:rsidRDefault="006632FA"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t>#20;</w:t>
      </w:r>
    </w:p>
    <w:p w14:paraId="60AE1C16" w14:textId="77777777" w:rsidR="006632FA" w:rsidRPr="00E722DA" w:rsidRDefault="006632FA"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t>$stop;</w:t>
      </w:r>
    </w:p>
    <w:p w14:paraId="12786936" w14:textId="77777777" w:rsidR="006632FA" w:rsidRPr="00E722DA" w:rsidRDefault="006632FA"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r>
    </w:p>
    <w:p w14:paraId="306901B4" w14:textId="77777777" w:rsidR="006632FA" w:rsidRPr="00E722DA" w:rsidRDefault="006632FA"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r>
      <w:proofErr w:type="gramStart"/>
      <w:r w:rsidRPr="00E722DA">
        <w:rPr>
          <w:rFonts w:ascii="Times New Roman" w:hAnsi="Times New Roman" w:cs="Times New Roman"/>
          <w:sz w:val="24"/>
          <w:szCs w:val="24"/>
        </w:rPr>
        <w:t>end</w:t>
      </w:r>
      <w:proofErr w:type="gramEnd"/>
    </w:p>
    <w:p w14:paraId="47731C00" w14:textId="77777777" w:rsidR="006632FA" w:rsidRPr="00E722DA" w:rsidRDefault="006632FA"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r>
    </w:p>
    <w:p w14:paraId="4DD55781" w14:textId="4EA24BB8" w:rsidR="00350A04" w:rsidRPr="00E722DA" w:rsidRDefault="006632FA"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ab/>
      </w:r>
      <w:proofErr w:type="spellStart"/>
      <w:proofErr w:type="gramStart"/>
      <w:r w:rsidRPr="00E722DA">
        <w:rPr>
          <w:rFonts w:ascii="Times New Roman" w:hAnsi="Times New Roman" w:cs="Times New Roman"/>
          <w:sz w:val="24"/>
          <w:szCs w:val="24"/>
        </w:rPr>
        <w:t>endmodule</w:t>
      </w:r>
      <w:proofErr w:type="spellEnd"/>
      <w:proofErr w:type="gramEnd"/>
    </w:p>
    <w:p w14:paraId="433FAE01" w14:textId="77777777" w:rsidR="006632FA" w:rsidRPr="00E722DA" w:rsidRDefault="006632FA" w:rsidP="00E722DA">
      <w:pPr>
        <w:spacing w:after="0" w:line="240" w:lineRule="auto"/>
        <w:rPr>
          <w:rFonts w:ascii="Times New Roman" w:hAnsi="Times New Roman" w:cs="Times New Roman"/>
          <w:sz w:val="24"/>
          <w:szCs w:val="24"/>
        </w:rPr>
      </w:pPr>
    </w:p>
    <w:p w14:paraId="4548DA77" w14:textId="27D9D219" w:rsidR="00350A04" w:rsidRPr="00E722DA" w:rsidRDefault="00350A04"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Wave Form:</w:t>
      </w:r>
    </w:p>
    <w:p w14:paraId="221FC7E5" w14:textId="1FB4753F" w:rsidR="002B4795" w:rsidRPr="00E722DA" w:rsidRDefault="00815EC3" w:rsidP="00E722DA">
      <w:pPr>
        <w:spacing w:after="0" w:line="240" w:lineRule="auto"/>
        <w:rPr>
          <w:rFonts w:ascii="Times New Roman" w:hAnsi="Times New Roman" w:cs="Times New Roman"/>
          <w:sz w:val="24"/>
          <w:szCs w:val="24"/>
        </w:rPr>
      </w:pPr>
      <w:r w:rsidRPr="00E722DA">
        <w:rPr>
          <w:rFonts w:ascii="Times New Roman" w:hAnsi="Times New Roman" w:cs="Times New Roman"/>
          <w:noProof/>
          <w:sz w:val="24"/>
          <w:szCs w:val="24"/>
        </w:rPr>
        <w:lastRenderedPageBreak/>
        <w:drawing>
          <wp:inline distT="0" distB="0" distL="0" distR="0" wp14:anchorId="14584CC9" wp14:editId="0AA965D6">
            <wp:extent cx="7924800" cy="5943600"/>
            <wp:effectExtent l="0" t="0" r="0" b="0"/>
            <wp:docPr id="7" name="Picture 7" descr="A picture containing indoor&#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art7WaveForm.JPG"/>
                    <pic:cNvPicPr/>
                  </pic:nvPicPr>
                  <pic:blipFill>
                    <a:blip r:embed="rId14" cstate="print">
                      <a:extLst>
                        <a:ext uri="{28A0092B-C50C-407E-A947-70E740481C1C}">
                          <a14:useLocalDpi xmlns:a14="http://schemas.microsoft.com/office/drawing/2010/main" val="0"/>
                        </a:ext>
                      </a:extLst>
                    </a:blip>
                    <a:stretch>
                      <a:fillRect/>
                    </a:stretch>
                  </pic:blipFill>
                  <pic:spPr>
                    <a:xfrm rot="5400000">
                      <a:off x="0" y="0"/>
                      <a:ext cx="7924800" cy="5943600"/>
                    </a:xfrm>
                    <a:prstGeom prst="rect">
                      <a:avLst/>
                    </a:prstGeom>
                  </pic:spPr>
                </pic:pic>
              </a:graphicData>
            </a:graphic>
          </wp:inline>
        </w:drawing>
      </w:r>
    </w:p>
    <w:p w14:paraId="6902B5B2" w14:textId="587A78FC" w:rsidR="00815EC3" w:rsidRPr="00E722DA" w:rsidRDefault="00815EC3"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*Input 0</w:t>
      </w:r>
      <w:proofErr w:type="gramStart"/>
      <w:r w:rsidRPr="00E722DA">
        <w:rPr>
          <w:rFonts w:ascii="Times New Roman" w:hAnsi="Times New Roman" w:cs="Times New Roman"/>
          <w:sz w:val="24"/>
          <w:szCs w:val="24"/>
        </w:rPr>
        <w:t>,1,1,1,0,0,0,0</w:t>
      </w:r>
      <w:proofErr w:type="gramEnd"/>
      <w:r w:rsidRPr="00E722DA">
        <w:rPr>
          <w:rFonts w:ascii="Times New Roman" w:hAnsi="Times New Roman" w:cs="Times New Roman"/>
          <w:sz w:val="24"/>
          <w:szCs w:val="24"/>
        </w:rPr>
        <w:t xml:space="preserve"> and Output 1,1</w:t>
      </w:r>
    </w:p>
    <w:p w14:paraId="6D804B57" w14:textId="6DD739BF" w:rsidR="002502AD" w:rsidRPr="00E722DA" w:rsidRDefault="002502AD" w:rsidP="00E722DA">
      <w:pPr>
        <w:spacing w:after="0" w:line="240" w:lineRule="auto"/>
        <w:rPr>
          <w:rFonts w:ascii="Times New Roman" w:hAnsi="Times New Roman" w:cs="Times New Roman"/>
          <w:sz w:val="24"/>
          <w:szCs w:val="24"/>
        </w:rPr>
      </w:pPr>
    </w:p>
    <w:p w14:paraId="74CF3903" w14:textId="5F6DFB50" w:rsidR="002502AD" w:rsidRPr="00E722DA" w:rsidRDefault="002502AD" w:rsidP="00E722DA">
      <w:pPr>
        <w:spacing w:after="0" w:line="240" w:lineRule="auto"/>
        <w:rPr>
          <w:rFonts w:ascii="Times New Roman" w:hAnsi="Times New Roman" w:cs="Times New Roman"/>
          <w:sz w:val="24"/>
          <w:szCs w:val="24"/>
        </w:rPr>
      </w:pPr>
      <w:r w:rsidRPr="00E722DA">
        <w:rPr>
          <w:rFonts w:ascii="Times New Roman" w:hAnsi="Times New Roman" w:cs="Times New Roman"/>
          <w:sz w:val="24"/>
          <w:szCs w:val="24"/>
        </w:rPr>
        <w:t>Conclusion:</w:t>
      </w:r>
    </w:p>
    <w:p w14:paraId="20FF93A8" w14:textId="605D6828" w:rsidR="002502AD" w:rsidRPr="00E722DA" w:rsidRDefault="002502AD" w:rsidP="00E722DA">
      <w:pPr>
        <w:spacing w:line="240" w:lineRule="auto"/>
        <w:rPr>
          <w:rFonts w:ascii="Times New Roman" w:hAnsi="Times New Roman" w:cs="Times New Roman"/>
          <w:sz w:val="24"/>
          <w:szCs w:val="24"/>
        </w:rPr>
      </w:pPr>
      <w:r w:rsidRPr="00E722DA">
        <w:rPr>
          <w:rFonts w:ascii="Times New Roman" w:hAnsi="Times New Roman" w:cs="Times New Roman"/>
          <w:sz w:val="24"/>
          <w:szCs w:val="24"/>
        </w:rPr>
        <w:t xml:space="preserve">This lab was a great way for me to learn more about Verilog coding and how to generate waveforms as an alternative to using my FPGA or breadboard.  For part 1, I gained more practice on combinational logic circuits. This part required me use truth tables and K-maps to create my Verilog code for this four-bit adder. For part 2, I gained even more practice with equations, k-maps, and Boolean algebra. I had to create the Verilog code for the Multisim schematic I created for part one. This required me to count the amount of each type of gate there was and implement it on Verilog. For part 3, I had practiced designing combinational logic circuit with NAND gates. In this part I had to create the equivalent Multisim schematic from the one in part one just by using NAND gates. This required me to take the double </w:t>
      </w:r>
      <w:proofErr w:type="spellStart"/>
      <w:r w:rsidRPr="00E722DA">
        <w:rPr>
          <w:rFonts w:ascii="Times New Roman" w:hAnsi="Times New Roman" w:cs="Times New Roman"/>
          <w:sz w:val="24"/>
          <w:szCs w:val="24"/>
        </w:rPr>
        <w:t>Demorgan’s</w:t>
      </w:r>
      <w:proofErr w:type="spellEnd"/>
      <w:r w:rsidRPr="00E722DA">
        <w:rPr>
          <w:rFonts w:ascii="Times New Roman" w:hAnsi="Times New Roman" w:cs="Times New Roman"/>
          <w:sz w:val="24"/>
          <w:szCs w:val="24"/>
        </w:rPr>
        <w:t xml:space="preserve"> of every equation and just doing the first step to gain my NAND equivalent. For part four I had to design a comparator and test it out. The Verilog code was given so I had to just create the truth table and k-maps for this part. For part 5, I had to create 3bit comparator one for signed number and the other for unsigned. For part 6, I had to create a comparator who compares both signed and unsigned number and create a test bench. Finally, for part 7, I had to do a special design with the conditions given to me on Verilog and test it out by creating a test bench for it. </w:t>
      </w:r>
    </w:p>
    <w:p w14:paraId="194F0C46" w14:textId="77777777" w:rsidR="002502AD" w:rsidRPr="00E722DA" w:rsidRDefault="002502AD" w:rsidP="00E722DA">
      <w:pPr>
        <w:spacing w:after="0" w:line="240" w:lineRule="auto"/>
        <w:rPr>
          <w:rFonts w:ascii="Times New Roman" w:hAnsi="Times New Roman" w:cs="Times New Roman"/>
          <w:sz w:val="24"/>
          <w:szCs w:val="24"/>
        </w:rPr>
      </w:pPr>
    </w:p>
    <w:p w14:paraId="320CC9A3" w14:textId="77777777" w:rsidR="002B4795" w:rsidRPr="00E722DA" w:rsidRDefault="002B4795" w:rsidP="00E722DA">
      <w:pPr>
        <w:spacing w:after="0" w:line="240" w:lineRule="auto"/>
        <w:rPr>
          <w:rFonts w:ascii="Times New Roman" w:hAnsi="Times New Roman" w:cs="Times New Roman"/>
          <w:sz w:val="24"/>
          <w:szCs w:val="24"/>
        </w:rPr>
      </w:pPr>
    </w:p>
    <w:p w14:paraId="575101F7" w14:textId="77777777" w:rsidR="002B0609" w:rsidRPr="00E722DA" w:rsidRDefault="002B0609" w:rsidP="00E722DA">
      <w:pPr>
        <w:spacing w:after="0" w:line="240" w:lineRule="auto"/>
        <w:rPr>
          <w:rFonts w:ascii="Times New Roman" w:hAnsi="Times New Roman" w:cs="Times New Roman"/>
          <w:sz w:val="24"/>
          <w:szCs w:val="24"/>
        </w:rPr>
      </w:pPr>
    </w:p>
    <w:sectPr w:rsidR="002B0609" w:rsidRPr="00E722D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Segoe UI">
    <w:panose1 w:val="020B0502040204020203"/>
    <w:charset w:val="00"/>
    <w:family w:val="swiss"/>
    <w:pitch w:val="variable"/>
    <w:sig w:usb0="E10022FF" w:usb1="C000E47F" w:usb2="00000029" w:usb3="00000000" w:csb0="000001DF" w:csb1="00000000"/>
  </w:font>
  <w:font w:name="Calibri Light">
    <w:panose1 w:val="020F0302020204030204"/>
    <w:charset w:val="00"/>
    <w:family w:val="swiss"/>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31974"/>
    <w:rsid w:val="0002710A"/>
    <w:rsid w:val="00095DB6"/>
    <w:rsid w:val="000B3DED"/>
    <w:rsid w:val="00130DCB"/>
    <w:rsid w:val="001E761B"/>
    <w:rsid w:val="001F5890"/>
    <w:rsid w:val="002502AD"/>
    <w:rsid w:val="00260CE1"/>
    <w:rsid w:val="0026544C"/>
    <w:rsid w:val="00280577"/>
    <w:rsid w:val="002B0609"/>
    <w:rsid w:val="002B4795"/>
    <w:rsid w:val="00350A04"/>
    <w:rsid w:val="003A2FC6"/>
    <w:rsid w:val="00465F0B"/>
    <w:rsid w:val="0047461D"/>
    <w:rsid w:val="004B44D1"/>
    <w:rsid w:val="004D6CF1"/>
    <w:rsid w:val="005700BC"/>
    <w:rsid w:val="005B6425"/>
    <w:rsid w:val="0061173E"/>
    <w:rsid w:val="006202C3"/>
    <w:rsid w:val="00642EC7"/>
    <w:rsid w:val="00662998"/>
    <w:rsid w:val="006632FA"/>
    <w:rsid w:val="0068264F"/>
    <w:rsid w:val="00734E0D"/>
    <w:rsid w:val="007E7B31"/>
    <w:rsid w:val="00815EC3"/>
    <w:rsid w:val="00862969"/>
    <w:rsid w:val="008B0CBC"/>
    <w:rsid w:val="00915EBB"/>
    <w:rsid w:val="00967757"/>
    <w:rsid w:val="009F516E"/>
    <w:rsid w:val="00A63E60"/>
    <w:rsid w:val="00AC3BAC"/>
    <w:rsid w:val="00AF1440"/>
    <w:rsid w:val="00B31974"/>
    <w:rsid w:val="00B61ACA"/>
    <w:rsid w:val="00B92DF6"/>
    <w:rsid w:val="00C6756E"/>
    <w:rsid w:val="00CA1815"/>
    <w:rsid w:val="00D26F42"/>
    <w:rsid w:val="00D701F4"/>
    <w:rsid w:val="00D95E86"/>
    <w:rsid w:val="00E40F46"/>
    <w:rsid w:val="00E47384"/>
    <w:rsid w:val="00E722DA"/>
    <w:rsid w:val="00FB479C"/>
    <w:rsid w:val="00FD601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97FC4A"/>
  <w15:chartTrackingRefBased/>
  <w15:docId w15:val="{B429EF33-BF27-4A4D-82FB-18DAA27E71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F516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F516E"/>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jpeg"/><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jpeg"/><Relationship Id="rId2" Type="http://schemas.openxmlformats.org/officeDocument/2006/relationships/settings" Target="settings.xml"/><Relationship Id="rId16"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3.jpeg"/><Relationship Id="rId11" Type="http://schemas.openxmlformats.org/officeDocument/2006/relationships/image" Target="media/image8.jpeg"/><Relationship Id="rId5" Type="http://schemas.openxmlformats.org/officeDocument/2006/relationships/image" Target="media/image2.PNG"/><Relationship Id="rId15" Type="http://schemas.openxmlformats.org/officeDocument/2006/relationships/fontTable" Target="fontTable.xml"/><Relationship Id="rId10" Type="http://schemas.openxmlformats.org/officeDocument/2006/relationships/image" Target="media/image7.jpeg"/><Relationship Id="rId4" Type="http://schemas.openxmlformats.org/officeDocument/2006/relationships/image" Target="media/image1.jpeg"/><Relationship Id="rId9" Type="http://schemas.openxmlformats.org/officeDocument/2006/relationships/image" Target="media/image6.jpeg"/><Relationship Id="rId14" Type="http://schemas.openxmlformats.org/officeDocument/2006/relationships/image" Target="media/image1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3AFF0E23</Template>
  <TotalTime>350</TotalTime>
  <Pages>31</Pages>
  <Words>2663</Words>
  <Characters>15183</Characters>
  <Application>Microsoft Office Word</Application>
  <DocSecurity>0</DocSecurity>
  <Lines>126</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17811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Lee, Sam (CDPH-ITSD-CSU)</cp:lastModifiedBy>
  <cp:revision>48</cp:revision>
  <cp:lastPrinted>2018-04-26T15:33:00Z</cp:lastPrinted>
  <dcterms:created xsi:type="dcterms:W3CDTF">2018-04-03T03:45:00Z</dcterms:created>
  <dcterms:modified xsi:type="dcterms:W3CDTF">2018-04-26T16:57:00Z</dcterms:modified>
</cp:coreProperties>
</file>